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4042960"/>
        <w:docPartObj>
          <w:docPartGallery w:val="Cover Pages"/>
          <w:docPartUnique/>
        </w:docPartObj>
      </w:sdtPr>
      <w:sdtEndPr>
        <w:rPr>
          <w:rFonts w:asciiTheme="majorHAnsi" w:eastAsiaTheme="majorEastAsia" w:hAnsiTheme="majorHAnsi" w:cstheme="majorBidi"/>
          <w:color w:val="F3642C" w:themeColor="text2"/>
          <w:spacing w:val="5"/>
          <w:kern w:val="28"/>
          <w:sz w:val="96"/>
          <w:szCs w:val="56"/>
        </w:rPr>
      </w:sdtEndPr>
      <w:sdtContent>
        <w:p w14:paraId="523F0762" w14:textId="15FECAB8" w:rsidR="00172D10" w:rsidRDefault="00F7533F" w:rsidP="00702B59">
          <w:pPr>
            <w:jc w:val="both"/>
          </w:pPr>
          <w:r>
            <w:rPr>
              <w:noProof/>
            </w:rPr>
            <w:drawing>
              <wp:anchor distT="0" distB="0" distL="114300" distR="114300" simplePos="0" relativeHeight="251649536" behindDoc="0" locked="0" layoutInCell="1" allowOverlap="1" wp14:anchorId="6AB3A7A5" wp14:editId="1516F3ED">
                <wp:simplePos x="0" y="0"/>
                <wp:positionH relativeFrom="column">
                  <wp:posOffset>-839410</wp:posOffset>
                </wp:positionH>
                <wp:positionV relativeFrom="paragraph">
                  <wp:posOffset>-149297</wp:posOffset>
                </wp:positionV>
                <wp:extent cx="7438755" cy="602663"/>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90648" cy="647376"/>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ausimple4"/>
            <w:tblpPr w:leftFromText="180" w:rightFromText="180" w:vertAnchor="text" w:horzAnchor="margin" w:tblpXSpec="center" w:tblpY="3167"/>
            <w:tblW w:w="12256" w:type="dxa"/>
            <w:tblLook w:val="04A0" w:firstRow="1" w:lastRow="0" w:firstColumn="1" w:lastColumn="0" w:noHBand="0" w:noVBand="1"/>
          </w:tblPr>
          <w:tblGrid>
            <w:gridCol w:w="12256"/>
          </w:tblGrid>
          <w:tr w:rsidR="002A2E02" w14:paraId="626BFE92" w14:textId="77777777" w:rsidTr="005D120C">
            <w:trPr>
              <w:cnfStyle w:val="100000000000" w:firstRow="1" w:lastRow="0" w:firstColumn="0" w:lastColumn="0" w:oddVBand="0" w:evenVBand="0" w:oddHBand="0" w:evenHBand="0" w:firstRowFirstColumn="0" w:firstRowLastColumn="0" w:lastRowFirstColumn="0" w:lastRowLastColumn="0"/>
              <w:trHeight w:val="1659"/>
            </w:trPr>
            <w:tc>
              <w:tcPr>
                <w:cnfStyle w:val="001000000000" w:firstRow="0" w:lastRow="0" w:firstColumn="1" w:lastColumn="0" w:oddVBand="0" w:evenVBand="0" w:oddHBand="0" w:evenHBand="0" w:firstRowFirstColumn="0" w:firstRowLastColumn="0" w:lastRowFirstColumn="0" w:lastRowLastColumn="0"/>
                <w:tcW w:w="12256" w:type="dxa"/>
              </w:tcPr>
              <w:p w14:paraId="570B2A8B" w14:textId="534F504E" w:rsidR="002A2E02" w:rsidRPr="007B6845" w:rsidRDefault="00000000" w:rsidP="005D120C">
                <w:pPr>
                  <w:jc w:val="center"/>
                  <w:rPr>
                    <w:rFonts w:asciiTheme="majorHAnsi" w:eastAsiaTheme="majorEastAsia" w:hAnsiTheme="majorHAnsi" w:cstheme="majorBidi"/>
                    <w:color w:val="F3642C" w:themeColor="text2"/>
                    <w:spacing w:val="5"/>
                    <w:kern w:val="28"/>
                    <w:sz w:val="96"/>
                    <w:szCs w:val="56"/>
                  </w:rPr>
                </w:pPr>
                <w:r>
                  <w:rPr>
                    <w:noProof/>
                  </w:rPr>
                  <w:pict w14:anchorId="5A0128A7">
                    <v:shapetype id="_x0000_t202" coordsize="21600,21600" o:spt="202" path="m,l,21600r21600,l21600,xe">
                      <v:stroke joinstyle="miter"/>
                      <v:path gradientshapeok="t" o:connecttype="rect"/>
                    </v:shapetype>
                    <v:shape id="Zone de texte 44" o:spid="_x0000_s2056" type="#_x0000_t202" style="position:absolute;left:0;text-align:left;margin-left:162.8pt;margin-top:34.1pt;width:276.8pt;height:37.9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" filled="f" stroked="f">
                      <v:textbox>
                        <w:txbxContent>
                          <w:p w14:paraId="0858A6F9" w14:textId="0AAB7BD0" w:rsidR="009631F9" w:rsidRPr="00702B59" w:rsidRDefault="009631F9" w:rsidP="009631F9">
                            <w:pPr>
                              <w:jc w:val="center"/>
                              <w:rPr>
                                <w:sz w:val="26"/>
                                <w:szCs w:val="26"/>
                              </w:rPr>
                            </w:pPr>
                            <w:r>
                              <w:rPr>
                                <w:rFonts w:ascii="Calibri" w:eastAsia="Times New Roman" w:hAnsi="Calibri" w:cs="Calibri"/>
                                <w:color w:val="222222"/>
                                <w:sz w:val="26"/>
                                <w:szCs w:val="26"/>
                                <w:lang w:eastAsia="fr-FR"/>
                              </w:rPr>
                              <w:t xml:space="preserve">Filière :  </w:t>
                            </w:r>
                            <w:r w:rsidRPr="009631F9">
                              <w:rPr>
                                <w:rFonts w:ascii="Calibri" w:eastAsia="Times New Roman" w:hAnsi="Calibri" w:cs="Calibri"/>
                                <w:b/>
                                <w:bCs/>
                                <w:color w:val="222222"/>
                                <w:sz w:val="26"/>
                                <w:szCs w:val="26"/>
                                <w:lang w:eastAsia="fr-FR"/>
                              </w:rPr>
                              <w:t>Génie Logiciel et Digitalisation</w:t>
                            </w:r>
                          </w:p>
                        </w:txbxContent>
                      </v:textbox>
                    </v:shape>
                  </w:pict>
                </w:r>
              </w:p>
            </w:tc>
          </w:tr>
          <w:tr w:rsidR="002A2E02" w14:paraId="2791A3CF" w14:textId="77777777" w:rsidTr="00F7533F">
            <w:trPr>
              <w:cnfStyle w:val="000000100000" w:firstRow="0" w:lastRow="0" w:firstColumn="0" w:lastColumn="0" w:oddVBand="0" w:evenVBand="0" w:oddHBand="1" w:evenHBand="0" w:firstRowFirstColumn="0" w:firstRowLastColumn="0" w:lastRowFirstColumn="0" w:lastRowLastColumn="0"/>
              <w:trHeight w:val="4582"/>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14:paraId="64120C57" w14:textId="6877D4D1" w:rsidR="005D120C" w:rsidRPr="007B6845" w:rsidRDefault="00000000" w:rsidP="005D120C">
                <w:pPr>
                  <w:tabs>
                    <w:tab w:val="left" w:pos="397"/>
                    <w:tab w:val="center" w:pos="5695"/>
                  </w:tabs>
                  <w:jc w:val="center"/>
                  <w:rPr>
                    <w:rFonts w:asciiTheme="majorHAnsi" w:eastAsiaTheme="majorEastAsia" w:hAnsiTheme="majorHAnsi" w:cstheme="majorBidi"/>
                    <w:color w:val="F3642C" w:themeColor="text2"/>
                    <w:spacing w:val="5"/>
                    <w:kern w:val="28"/>
                    <w:sz w:val="24"/>
                    <w:szCs w:val="24"/>
                  </w:rPr>
                </w:pPr>
                <w:r>
                  <w:rPr>
                    <w:noProof/>
                  </w:rPr>
                  <w:pict w14:anchorId="0B90FD3F">
                    <v:shape id="Zone de texte 4" o:spid="_x0000_s2071" type="#_x0000_t202" style="position:absolute;left:0;text-align:left;margin-left:315.75pt;margin-top:132.35pt;width:237pt;height:80.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" filled="f" stroked="f">
                      <v:textbox>
                        <w:txbxContent>
                          <w:p w14:paraId="37F3E188" w14:textId="1C1693D2" w:rsidR="00EF2656" w:rsidRPr="00110DC6" w:rsidRDefault="00EF2656" w:rsidP="00EF2656">
                            <w:pPr>
                              <w:rPr>
                                <w:b/>
                                <w:bCs/>
                                <w:color w:val="E4E9EF" w:themeColor="background2"/>
                                <w:lang w:bidi="fr-FR"/>
                              </w:rPr>
                            </w:pPr>
                            <w:r w:rsidRPr="00110DC6">
                              <w:rPr>
                                <w:b/>
                                <w:bCs/>
                                <w:color w:val="E4E9EF" w:themeColor="background2"/>
                                <w:lang w:bidi="fr-FR"/>
                              </w:rPr>
                              <w:t xml:space="preserve"> </w:t>
                            </w:r>
                            <w:r>
                              <w:rPr>
                                <w:b/>
                                <w:bCs/>
                                <w:color w:val="E4E9EF" w:themeColor="background2"/>
                                <w:lang w:bidi="fr-FR"/>
                              </w:rPr>
                              <w:t xml:space="preserve">Encadré </w:t>
                            </w:r>
                            <w:r w:rsidR="00F933C1">
                              <w:rPr>
                                <w:b/>
                                <w:bCs/>
                                <w:color w:val="E4E9EF" w:themeColor="background2"/>
                                <w:lang w:bidi="fr-FR"/>
                              </w:rPr>
                              <w:t xml:space="preserve">par </w:t>
                            </w:r>
                            <w:r w:rsidR="00F933C1" w:rsidRPr="00110DC6">
                              <w:rPr>
                                <w:b/>
                                <w:bCs/>
                                <w:color w:val="E4E9EF" w:themeColor="background2"/>
                                <w:lang w:bidi="fr-FR"/>
                              </w:rPr>
                              <w:t>:</w:t>
                            </w:r>
                            <w:r w:rsidRPr="00110DC6">
                              <w:rPr>
                                <w:b/>
                                <w:bCs/>
                                <w:color w:val="E4E9EF" w:themeColor="background2"/>
                                <w:lang w:bidi="fr-FR"/>
                              </w:rPr>
                              <w:t xml:space="preserve"> </w:t>
                            </w:r>
                          </w:p>
                          <w:p w14:paraId="221FF3AD" w14:textId="07920265" w:rsidR="00EF2656" w:rsidRPr="00110DC6" w:rsidRDefault="00EF2656" w:rsidP="00EF2656">
                            <w:pPr>
                              <w:ind w:left="720"/>
                              <w:rPr>
                                <w:b/>
                                <w:bCs/>
                                <w:color w:val="E4E9EF" w:themeColor="background2"/>
                                <w:lang w:bidi="fr-FR"/>
                              </w:rPr>
                            </w:pPr>
                            <w:r w:rsidRPr="00110DC6">
                              <w:rPr>
                                <w:b/>
                                <w:bCs/>
                                <w:color w:val="E4E9EF" w:themeColor="background2"/>
                                <w:lang w:bidi="fr-FR"/>
                              </w:rPr>
                              <w:t>Pr</w:t>
                            </w:r>
                            <w:r>
                              <w:rPr>
                                <w:b/>
                                <w:bCs/>
                                <w:color w:val="E4E9EF" w:themeColor="background2"/>
                                <w:lang w:bidi="fr-FR"/>
                              </w:rPr>
                              <w:t>.</w:t>
                            </w:r>
                            <w:r w:rsidR="00F933C1">
                              <w:rPr>
                                <w:b/>
                                <w:bCs/>
                                <w:color w:val="E4E9EF" w:themeColor="background2"/>
                                <w:lang w:bidi="fr-FR"/>
                              </w:rPr>
                              <w:t xml:space="preserve"> </w:t>
                            </w:r>
                            <w:r w:rsidR="00AC335A" w:rsidRPr="00AC335A">
                              <w:rPr>
                                <w:b/>
                                <w:bCs/>
                                <w:color w:val="E4E9EF" w:themeColor="background2"/>
                                <w:lang w:bidi="fr-FR"/>
                              </w:rPr>
                              <w:t>M</w:t>
                            </w:r>
                            <w:r w:rsidR="00CA6E63">
                              <w:rPr>
                                <w:b/>
                                <w:bCs/>
                                <w:color w:val="E4E9EF" w:themeColor="background2"/>
                                <w:lang w:bidi="fr-FR"/>
                              </w:rPr>
                              <w:t>OUSSAID</w:t>
                            </w:r>
                            <w:r w:rsidR="00AC335A">
                              <w:rPr>
                                <w:b/>
                                <w:bCs/>
                                <w:color w:val="E4E9EF" w:themeColor="background2"/>
                                <w:lang w:bidi="fr-FR"/>
                              </w:rPr>
                              <w:t xml:space="preserve"> </w:t>
                            </w:r>
                            <w:r w:rsidR="00AC335A" w:rsidRPr="00AC335A">
                              <w:rPr>
                                <w:b/>
                                <w:bCs/>
                                <w:color w:val="E4E9EF" w:themeColor="background2"/>
                                <w:lang w:bidi="fr-FR"/>
                              </w:rPr>
                              <w:t>Laila</w:t>
                            </w:r>
                          </w:p>
                          <w:p w14:paraId="3ED40273" w14:textId="4BBA62E0" w:rsidR="00EF2656" w:rsidRPr="00110DC6" w:rsidRDefault="00EF2656" w:rsidP="00EF2656">
                            <w:pPr>
                              <w:ind w:left="720"/>
                              <w:rPr>
                                <w:b/>
                                <w:bCs/>
                                <w:color w:val="E4E9EF" w:themeColor="background2"/>
                                <w:lang w:bidi="fr-FR"/>
                              </w:rPr>
                            </w:pPr>
                          </w:p>
                        </w:txbxContent>
                      </v:textbox>
                      <w10:wrap type="through"/>
                    </v:shape>
                  </w:pict>
                </w:r>
                <w:r>
                  <w:rPr>
                    <w:b w:val="0"/>
                    <w:bCs w:val="0"/>
                  </w:rPr>
                </w:r>
                <w:r>
                  <w:rPr>
                    <w:b w:val="0"/>
                    <w:bCs w:val="0"/>
                  </w:rPr>
                  <w:pict w14:anchorId="54F5D16D">
                    <v:shape id="Zone de texte 25" o:spid="_x0000_s2072" type="#_x0000_t202" style="width:274.75pt;height:93.05pt;visibility:visible;mso-left-percent:-10001;mso-top-percent:-10001;mso-position-horizontal:absolute;mso-position-horizontal-relative:char;mso-position-vertical:absolute;mso-position-vertical-relative:line;mso-left-percent:-10001;mso-top-percent:-10001;v-text-anchor:top" filled="f" stroked="f">
                      <v:textbox style="mso-next-textbox:#Zone de texte 25">
                        <w:txbxContent>
                          <w:p w14:paraId="486296CE" w14:textId="77777777" w:rsidR="00915AE0" w:rsidRPr="009631F9" w:rsidRDefault="00915AE0" w:rsidP="00AA4236">
                            <w:pPr>
                              <w:pStyle w:val="Sous-titre"/>
                              <w:pBdr>
                                <w:bottom w:val="single" w:sz="4" w:space="1" w:color="auto"/>
                              </w:pBdr>
                              <w:jc w:val="center"/>
                              <w:rPr>
                                <w:sz w:val="36"/>
                                <w:szCs w:val="36"/>
                              </w:rPr>
                            </w:pPr>
                            <w:r>
                              <w:t xml:space="preserve"> </w:t>
                            </w:r>
                            <w:r w:rsidRPr="009631F9">
                              <w:rPr>
                                <w:sz w:val="36"/>
                                <w:szCs w:val="36"/>
                              </w:rPr>
                              <w:t>Sujet</w:t>
                            </w:r>
                          </w:p>
                          <w:p w14:paraId="094029A4" w14:textId="3060F2DB" w:rsidR="00915AE0" w:rsidRPr="00702B59" w:rsidRDefault="00872A78" w:rsidP="002713D0">
                            <w:pPr>
                              <w:pBdr>
                                <w:bottom w:val="single" w:sz="4" w:space="1" w:color="auto"/>
                              </w:pBdr>
                              <w:jc w:val="center"/>
                              <w:rPr>
                                <w:sz w:val="26"/>
                                <w:szCs w:val="26"/>
                              </w:rPr>
                            </w:pPr>
                            <w:r>
                              <w:rPr>
                                <w:rFonts w:ascii="Calibri" w:eastAsia="Times New Roman" w:hAnsi="Calibri" w:cs="Calibri"/>
                                <w:color w:val="222222"/>
                                <w:sz w:val="26"/>
                                <w:szCs w:val="26"/>
                                <w:lang w:eastAsia="fr-FR"/>
                              </w:rPr>
                              <w:t xml:space="preserve"> </w:t>
                            </w:r>
                            <w:r w:rsidR="007D26E1" w:rsidRPr="007D26E1">
                              <w:rPr>
                                <w:rFonts w:ascii="Calibri" w:eastAsia="Times New Roman" w:hAnsi="Calibri" w:cs="Calibri"/>
                                <w:color w:val="222222"/>
                                <w:sz w:val="26"/>
                                <w:szCs w:val="26"/>
                                <w:lang w:eastAsia="fr-FR"/>
                              </w:rPr>
                              <w:t>Développement d’un</w:t>
                            </w:r>
                            <w:r w:rsidR="005D3FFE">
                              <w:rPr>
                                <w:rFonts w:ascii="Calibri" w:eastAsia="Times New Roman" w:hAnsi="Calibri" w:cs="Calibri"/>
                                <w:color w:val="222222"/>
                                <w:sz w:val="26"/>
                                <w:szCs w:val="26"/>
                                <w:lang w:eastAsia="fr-FR"/>
                              </w:rPr>
                              <w:t xml:space="preserve"> </w:t>
                            </w:r>
                            <w:r w:rsidR="005D3FFE" w:rsidRPr="005D3FFE">
                              <w:rPr>
                                <w:rFonts w:ascii="Calibri" w:eastAsia="Times New Roman" w:hAnsi="Calibri" w:cs="Calibri"/>
                                <w:color w:val="222222"/>
                                <w:sz w:val="26"/>
                                <w:szCs w:val="26"/>
                                <w:lang w:eastAsia="fr-FR"/>
                              </w:rPr>
                              <w:t xml:space="preserve">site </w:t>
                            </w:r>
                            <w:r w:rsidRPr="005D3FFE">
                              <w:rPr>
                                <w:rFonts w:ascii="Calibri" w:eastAsia="Times New Roman" w:hAnsi="Calibri" w:cs="Calibri"/>
                                <w:color w:val="222222"/>
                                <w:sz w:val="26"/>
                                <w:szCs w:val="26"/>
                                <w:lang w:eastAsia="fr-FR"/>
                              </w:rPr>
                              <w:t>web</w:t>
                            </w:r>
                            <w:r>
                              <w:rPr>
                                <w:rFonts w:ascii="Calibri" w:eastAsia="Times New Roman" w:hAnsi="Calibri" w:cs="Calibri"/>
                                <w:color w:val="222222"/>
                                <w:sz w:val="26"/>
                                <w:szCs w:val="26"/>
                                <w:lang w:eastAsia="fr-FR"/>
                              </w:rPr>
                              <w:t xml:space="preserve"> </w:t>
                            </w:r>
                            <w:r w:rsidRPr="005D3FFE">
                              <w:rPr>
                                <w:rFonts w:ascii="Calibri" w:eastAsia="Times New Roman" w:hAnsi="Calibri" w:cs="Calibri"/>
                                <w:color w:val="222222"/>
                                <w:sz w:val="26"/>
                                <w:szCs w:val="26"/>
                                <w:lang w:eastAsia="fr-FR"/>
                              </w:rPr>
                              <w:t>d’un</w:t>
                            </w:r>
                            <w:r w:rsidR="005D3FFE" w:rsidRPr="005D3FFE">
                              <w:rPr>
                                <w:rFonts w:ascii="Calibri" w:eastAsia="Times New Roman" w:hAnsi="Calibri" w:cs="Calibri"/>
                                <w:color w:val="222222"/>
                                <w:sz w:val="26"/>
                                <w:szCs w:val="26"/>
                                <w:lang w:eastAsia="fr-FR"/>
                              </w:rPr>
                              <w:t xml:space="preserve"> </w:t>
                            </w:r>
                            <w:r w:rsidR="00771F4B" w:rsidRPr="005D3FFE">
                              <w:rPr>
                                <w:rFonts w:ascii="Calibri" w:eastAsia="Times New Roman" w:hAnsi="Calibri" w:cs="Calibri"/>
                                <w:color w:val="222222"/>
                                <w:sz w:val="26"/>
                                <w:szCs w:val="26"/>
                                <w:lang w:eastAsia="fr-FR"/>
                              </w:rPr>
                              <w:t>supermarché</w:t>
                            </w:r>
                          </w:p>
                        </w:txbxContent>
                      </v:textbox>
                      <w10:wrap type="none"/>
                      <w10:anchorlock/>
                    </v:shape>
                  </w:pict>
                </w:r>
              </w:p>
              <w:p w14:paraId="237055A0" w14:textId="1167532E" w:rsidR="005D120C" w:rsidRPr="007B6845" w:rsidRDefault="00000000" w:rsidP="005D120C">
                <w:pPr>
                  <w:tabs>
                    <w:tab w:val="left" w:pos="397"/>
                    <w:tab w:val="center" w:pos="5695"/>
                  </w:tabs>
                  <w:jc w:val="center"/>
                  <w:rPr>
                    <w:rFonts w:asciiTheme="majorHAnsi" w:eastAsiaTheme="majorEastAsia" w:hAnsiTheme="majorHAnsi" w:cstheme="majorBidi"/>
                    <w:b w:val="0"/>
                    <w:bCs w:val="0"/>
                    <w:color w:val="F3642C" w:themeColor="text2"/>
                    <w:spacing w:val="5"/>
                    <w:kern w:val="28"/>
                    <w:sz w:val="24"/>
                    <w:szCs w:val="24"/>
                  </w:rPr>
                </w:pPr>
                <w:r>
                  <w:rPr>
                    <w:b w:val="0"/>
                    <w:bCs w:val="0"/>
                    <w:noProof/>
                  </w:rPr>
                  <w:pict w14:anchorId="1E6ED2C8">
                    <v:shape id="Zone de texte 26" o:spid="_x0000_s2053" type="#_x0000_t202" style="position:absolute;left:0;text-align:left;margin-left:68.45pt;margin-top:27.75pt;width:203.85pt;height:110.05pt;z-index:251659776;visibility:visible;mso-wrap-distance-left:9pt;mso-wrap-distance-top:0;mso-wrap-distance-right:9pt;mso-wrap-distance-bottom:0;mso-position-horizontal-relative:text;mso-position-vertical-relative:text;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" filled="f" stroked="f">
                      <v:textbox style="mso-next-textbox:#Zone de texte 26">
                        <w:txbxContent>
                          <w:p w14:paraId="5F01B5BA" w14:textId="195BE521" w:rsidR="00915AE0" w:rsidRDefault="00915AE0" w:rsidP="00702B59">
                            <w:pPr>
                              <w:rPr>
                                <w:b/>
                                <w:bCs/>
                                <w:color w:val="E4E9EF" w:themeColor="background2"/>
                                <w:lang w:bidi="fr-FR"/>
                              </w:rPr>
                            </w:pPr>
                            <w:r w:rsidRPr="00702B59">
                              <w:rPr>
                                <w:color w:val="E4E9EF" w:themeColor="background2"/>
                                <w:lang w:bidi="fr-FR"/>
                              </w:rPr>
                              <w:t xml:space="preserve"> </w:t>
                            </w:r>
                            <w:r w:rsidR="00110DC6" w:rsidRPr="007106D0">
                              <w:rPr>
                                <w:b/>
                                <w:bCs/>
                                <w:color w:val="E4E9EF" w:themeColor="background2"/>
                                <w:lang w:bidi="fr-FR"/>
                              </w:rPr>
                              <w:t>Réaliser</w:t>
                            </w:r>
                            <w:r w:rsidRPr="007106D0">
                              <w:rPr>
                                <w:b/>
                                <w:bCs/>
                                <w:color w:val="E4E9EF" w:themeColor="background2"/>
                                <w:lang w:bidi="fr-FR"/>
                              </w:rPr>
                              <w:t xml:space="preserve"> par :  </w:t>
                            </w:r>
                          </w:p>
                          <w:p w14:paraId="32DB0638" w14:textId="59A7DCE4" w:rsidR="00F7533F" w:rsidRPr="007106D0" w:rsidRDefault="00F7533F" w:rsidP="00F7533F">
                            <w:pPr>
                              <w:jc w:val="center"/>
                              <w:rPr>
                                <w:b/>
                                <w:bCs/>
                                <w:color w:val="E4E9EF" w:themeColor="background2"/>
                                <w:lang w:bidi="fr-FR"/>
                              </w:rPr>
                            </w:pPr>
                            <w:r>
                              <w:rPr>
                                <w:b/>
                                <w:bCs/>
                                <w:color w:val="E4E9EF" w:themeColor="background2"/>
                                <w:lang w:bidi="fr-FR"/>
                              </w:rPr>
                              <w:t>B</w:t>
                            </w:r>
                            <w:r w:rsidR="00725B34">
                              <w:rPr>
                                <w:b/>
                                <w:bCs/>
                                <w:color w:val="E4E9EF" w:themeColor="background2"/>
                                <w:lang w:bidi="fr-FR"/>
                              </w:rPr>
                              <w:t>EN</w:t>
                            </w:r>
                            <w:r>
                              <w:rPr>
                                <w:b/>
                                <w:bCs/>
                                <w:color w:val="E4E9EF" w:themeColor="background2"/>
                                <w:lang w:bidi="fr-FR"/>
                              </w:rPr>
                              <w:t xml:space="preserve"> H</w:t>
                            </w:r>
                            <w:r w:rsidR="00725B34">
                              <w:rPr>
                                <w:b/>
                                <w:bCs/>
                                <w:color w:val="E4E9EF" w:themeColor="background2"/>
                                <w:lang w:bidi="fr-FR"/>
                              </w:rPr>
                              <w:t>AMOU</w:t>
                            </w:r>
                            <w:r>
                              <w:rPr>
                                <w:b/>
                                <w:bCs/>
                                <w:color w:val="E4E9EF" w:themeColor="background2"/>
                                <w:lang w:bidi="fr-FR"/>
                              </w:rPr>
                              <w:t xml:space="preserve"> Mohamed</w:t>
                            </w:r>
                          </w:p>
                          <w:p w14:paraId="5FA592C2" w14:textId="39E08168" w:rsidR="00915AE0" w:rsidRDefault="00915AE0" w:rsidP="00725B34">
                            <w:pPr>
                              <w:ind w:firstLine="720"/>
                              <w:rPr>
                                <w:b/>
                                <w:bCs/>
                                <w:color w:val="E4E9EF" w:themeColor="background2"/>
                                <w:lang w:bidi="fr-FR"/>
                              </w:rPr>
                            </w:pPr>
                            <w:r w:rsidRPr="007106D0">
                              <w:rPr>
                                <w:b/>
                                <w:bCs/>
                                <w:color w:val="E4E9EF" w:themeColor="background2"/>
                                <w:lang w:bidi="fr-FR"/>
                              </w:rPr>
                              <w:t xml:space="preserve">EL </w:t>
                            </w:r>
                            <w:r w:rsidR="008A6F82" w:rsidRPr="007106D0">
                              <w:rPr>
                                <w:b/>
                                <w:bCs/>
                                <w:color w:val="E4E9EF" w:themeColor="background2"/>
                                <w:lang w:bidi="fr-FR"/>
                              </w:rPr>
                              <w:t>H</w:t>
                            </w:r>
                            <w:r w:rsidR="000B4662">
                              <w:rPr>
                                <w:b/>
                                <w:bCs/>
                                <w:color w:val="E4E9EF" w:themeColor="background2"/>
                                <w:lang w:bidi="fr-FR"/>
                              </w:rPr>
                              <w:t>OUSNI</w:t>
                            </w:r>
                            <w:r w:rsidRPr="007106D0">
                              <w:rPr>
                                <w:b/>
                                <w:bCs/>
                                <w:color w:val="E4E9EF" w:themeColor="background2"/>
                                <w:lang w:bidi="fr-FR"/>
                              </w:rPr>
                              <w:t xml:space="preserve"> </w:t>
                            </w:r>
                            <w:r w:rsidR="008A6F82" w:rsidRPr="007106D0">
                              <w:rPr>
                                <w:b/>
                                <w:bCs/>
                                <w:color w:val="E4E9EF" w:themeColor="background2"/>
                                <w:lang w:bidi="fr-FR"/>
                              </w:rPr>
                              <w:t>Youssef</w:t>
                            </w:r>
                          </w:p>
                          <w:p w14:paraId="74D137F0" w14:textId="77777777" w:rsidR="00F7533F" w:rsidRPr="007106D0" w:rsidRDefault="00F7533F" w:rsidP="00C10126">
                            <w:pPr>
                              <w:jc w:val="center"/>
                              <w:rPr>
                                <w:b/>
                                <w:bCs/>
                                <w:color w:val="E4E9EF" w:themeColor="background2"/>
                                <w:lang w:bidi="fr-FR"/>
                              </w:rPr>
                            </w:pPr>
                          </w:p>
                        </w:txbxContent>
                      </v:textbox>
                      <w10:wrap type="through"/>
                    </v:shape>
                  </w:pict>
                </w:r>
                <w:r>
                  <w:rPr>
                    <w:b w:val="0"/>
                    <w:bCs w:val="0"/>
                    <w:noProof/>
                  </w:rPr>
                  <w:pict w14:anchorId="0C54DDB3">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_x0000_s2070" type="#_x0000_t56" style="position:absolute;left:0;text-align:left;margin-left:281.45pt;margin-top:73.15pt;width:156pt;height:213pt;rotation:1324673fd;z-index:251656704" fillcolor="white [3201]" strokecolor="#272063 [3206]" strokeweight="5pt">
                      <v:stroke linestyle="thickThin"/>
                      <v:shadow color="#868686"/>
                    </v:shape>
                  </w:pict>
                </w:r>
                <w:r>
                  <w:rPr>
                    <w:rFonts w:asciiTheme="majorHAnsi" w:eastAsiaTheme="majorEastAsia" w:hAnsiTheme="majorHAnsi" w:cstheme="majorBidi"/>
                    <w:b w:val="0"/>
                    <w:bCs w:val="0"/>
                    <w:noProof/>
                    <w:color w:val="F3642C" w:themeColor="text2"/>
                    <w:spacing w:val="5"/>
                    <w:kern w:val="28"/>
                    <w:sz w:val="24"/>
                    <w:szCs w:val="24"/>
                  </w:rPr>
                  <w:pict w14:anchorId="42EAB766">
                    <v:rect id="_x0000_s2066" style="position:absolute;left:0;text-align:left;margin-left:4.25pt;margin-top:28pt;width:592.5pt;height:108.75pt;z-index:251657728" fillcolor="#214461 [3208]" strokecolor="#214461 [3208]" strokeweight="10pt">
                      <v:stroke linestyle="thinThin"/>
                      <v:shadow color="#868686"/>
                    </v:rect>
                  </w:pict>
                </w:r>
              </w:p>
            </w:tc>
          </w:tr>
        </w:tbl>
        <w:p w14:paraId="738E0818" w14:textId="4C572000" w:rsidR="00172D10" w:rsidRPr="007B6845" w:rsidRDefault="00000000">
          <w:pPr>
            <w:rPr>
              <w:rFonts w:asciiTheme="majorHAnsi" w:eastAsiaTheme="majorEastAsia" w:hAnsiTheme="majorHAnsi" w:cstheme="majorBidi"/>
              <w:color w:val="F3642C" w:themeColor="text2"/>
              <w:spacing w:val="5"/>
              <w:kern w:val="28"/>
              <w:sz w:val="96"/>
              <w:szCs w:val="56"/>
            </w:rPr>
          </w:pPr>
          <w:r>
            <w:rPr>
              <w:noProof/>
            </w:rPr>
            <w:pict w14:anchorId="385B67C9">
              <v:oval id="_x0000_s2067" style="position:absolute;margin-left:-154.85pt;margin-top:488.65pt;width:204pt;height:151.5pt;z-index:251655680;mso-position-horizontal-relative:text;mso-position-vertical-relative:text" fillcolor="white [3201]" strokecolor="#272063 [3206]" strokeweight="5pt">
                <v:stroke linestyle="thickThin"/>
                <v:shadow color="#868686"/>
              </v:oval>
            </w:pict>
          </w:r>
          <w:r>
            <w:rPr>
              <w:noProof/>
            </w:rPr>
            <w:pict w14:anchorId="0C54DDB3">
              <v:shape id="_x0000_s2068" type="#_x0000_t56" style="position:absolute;margin-left:401.65pt;margin-top:571.9pt;width:156pt;height:213pt;z-index:251663872;mso-position-horizontal-relative:text;mso-position-vertical-relative:text" fillcolor="white [3201]" strokecolor="#272063 [3206]" strokeweight="5pt">
                <v:stroke linestyle="thickThin"/>
                <v:shadow color="#868686"/>
              </v:shape>
            </w:pict>
          </w:r>
          <w:r>
            <w:rPr>
              <w:noProof/>
            </w:rPr>
            <w:pict w14:anchorId="2780E1F8">
              <v:shape id="Zone de texte 6" o:spid="_x0000_s2050" type="#_x0000_t202" style="position:absolute;margin-left:113.3pt;margin-top:708.25pt;width:226.1pt;height:27.8pt;z-index:-25165568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" fillcolor="white [3201]" stroked="f" strokeweight=".5pt">
                <v:textbox style="mso-next-textbox:#Zone de texte 6">
                  <w:txbxContent>
                    <w:p w14:paraId="7ADC9CC7" w14:textId="77777777" w:rsidR="00915AE0" w:rsidRPr="007106D0" w:rsidRDefault="00915AE0" w:rsidP="00D13CE6">
                      <w:pPr>
                        <w:shd w:val="clear" w:color="auto" w:fill="FFFFFF" w:themeFill="background1"/>
                        <w:jc w:val="center"/>
                        <w:rPr>
                          <w:rFonts w:asciiTheme="minorBidi" w:hAnsiTheme="minorBidi"/>
                        </w:rPr>
                      </w:pPr>
                      <w:r w:rsidRPr="007106D0">
                        <w:rPr>
                          <w:rFonts w:asciiTheme="minorBidi" w:hAnsiTheme="minorBidi"/>
                          <w:sz w:val="28"/>
                          <w:szCs w:val="28"/>
                        </w:rPr>
                        <w:t>Année Universitaire 2021-2022</w:t>
                      </w:r>
                    </w:p>
                  </w:txbxContent>
                </v:textbox>
              </v:shape>
            </w:pict>
          </w:r>
          <w:r>
            <w:rPr>
              <w:noProof/>
            </w:rPr>
            <w:pict w14:anchorId="5B4D6BAA">
              <v:rect id="Rectangle 18" o:spid="_x0000_s2052" alt="Titre : Ligne" style="position:absolute;margin-left:0;margin-top:154.75pt;width:252.15pt;height:7.5pt;z-index:251658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" fillcolor="#f3642c [3215]" stroked="f" strokeweight="2.25pt">
                <w10:wrap anchorx="margin"/>
              </v:rect>
            </w:pict>
          </w:r>
          <w:r>
            <w:rPr>
              <w:noProof/>
            </w:rPr>
            <w:pict w14:anchorId="6B0E0728">
              <v:shape id="Zone de texte 24" o:spid="_x0000_s2051" type="#_x0000_t202" style="position:absolute;margin-left:0;margin-top:99.55pt;width:527.35pt;height:60.75pt;z-index:-251654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" filled="f" stroked="f">
                <v:textbox style="mso-next-textbox:#Zone de texte 24">
                  <w:txbxContent>
                    <w:p w14:paraId="0068810B" w14:textId="537F35C2" w:rsidR="00915AE0" w:rsidRPr="008A25CD" w:rsidRDefault="00915AE0" w:rsidP="002A2E02">
                      <w:pPr>
                        <w:pStyle w:val="Style1"/>
                        <w:rPr>
                          <w:b/>
                          <w:sz w:val="60"/>
                          <w:szCs w:val="60"/>
                        </w:rPr>
                      </w:pPr>
                      <w:r>
                        <w:rPr>
                          <w:b/>
                          <w:sz w:val="60"/>
                          <w:szCs w:val="60"/>
                          <w:lang w:bidi="fr-FR"/>
                        </w:rPr>
                        <w:t>Rapport</w:t>
                      </w:r>
                    </w:p>
                  </w:txbxContent>
                </v:textbox>
                <w10:wrap anchorx="margin"/>
              </v:shape>
            </w:pict>
          </w:r>
          <w:r w:rsidR="001C62C8" w:rsidRPr="007B6845">
            <w:rPr>
              <w:rFonts w:asciiTheme="majorHAnsi" w:eastAsiaTheme="majorEastAsia" w:hAnsiTheme="majorHAnsi" w:cstheme="majorBidi"/>
              <w:color w:val="F3642C" w:themeColor="text2"/>
              <w:spacing w:val="5"/>
              <w:kern w:val="28"/>
              <w:sz w:val="96"/>
              <w:szCs w:val="56"/>
              <w:lang w:bidi="fr-FR"/>
            </w:rPr>
            <w:br w:type="page"/>
          </w:r>
        </w:p>
      </w:sdtContent>
    </w:sdt>
    <w:p w14:paraId="2AD980FF" w14:textId="77777777" w:rsidR="009345E9" w:rsidRDefault="009345E9" w:rsidP="009345E9">
      <w:pPr>
        <w:pStyle w:val="Titre1"/>
        <w:shd w:val="clear" w:color="auto" w:fill="FFFFFF" w:themeFill="background1"/>
        <w:rPr>
          <w:b/>
          <w:bCs w:val="0"/>
          <w:color w:val="000000" w:themeColor="text1"/>
          <w:shd w:val="clear" w:color="auto" w:fill="FFFFFF" w:themeFill="background1"/>
        </w:rPr>
      </w:pPr>
      <w:bookmarkStart w:id="0" w:name="_Toc125980711"/>
      <w:r w:rsidRPr="009345E9">
        <w:rPr>
          <w:b/>
          <w:bCs w:val="0"/>
          <w:color w:val="000000" w:themeColor="text1"/>
          <w:shd w:val="clear" w:color="auto" w:fill="FFFFFF" w:themeFill="background1"/>
        </w:rPr>
        <w:lastRenderedPageBreak/>
        <w:t>Résumé</w:t>
      </w:r>
      <w:bookmarkEnd w:id="0"/>
    </w:p>
    <w:p w14:paraId="75368F46" w14:textId="77777777" w:rsidR="009345E9" w:rsidRDefault="009345E9" w:rsidP="009345E9"/>
    <w:p w14:paraId="45DC9F9D" w14:textId="17AE6B39" w:rsidR="00CA321E" w:rsidRDefault="00026948" w:rsidP="009B2A60">
      <w:pPr>
        <w:spacing w:line="360" w:lineRule="auto"/>
        <w:jc w:val="both"/>
        <w:rPr>
          <w:rFonts w:asciiTheme="majorBidi" w:hAnsiTheme="majorBidi" w:cstheme="majorBidi"/>
          <w:sz w:val="24"/>
          <w:szCs w:val="24"/>
        </w:rPr>
      </w:pPr>
      <w:r w:rsidRPr="00441031">
        <w:rPr>
          <w:rFonts w:asciiTheme="majorBidi" w:hAnsiTheme="majorBidi" w:cstheme="majorBidi"/>
          <w:sz w:val="24"/>
          <w:szCs w:val="24"/>
        </w:rPr>
        <w:t xml:space="preserve">Durant </w:t>
      </w:r>
      <w:r w:rsidR="00F933C1">
        <w:rPr>
          <w:rFonts w:asciiTheme="majorBidi" w:hAnsiTheme="majorBidi" w:cstheme="majorBidi"/>
          <w:sz w:val="24"/>
          <w:szCs w:val="24"/>
        </w:rPr>
        <w:t>ce projet</w:t>
      </w:r>
      <w:r w:rsidRPr="00441031">
        <w:rPr>
          <w:rFonts w:asciiTheme="majorBidi" w:hAnsiTheme="majorBidi" w:cstheme="majorBidi"/>
          <w:sz w:val="24"/>
          <w:szCs w:val="24"/>
        </w:rPr>
        <w:t xml:space="preserve">, </w:t>
      </w:r>
      <w:r w:rsidR="00F933C1">
        <w:rPr>
          <w:rFonts w:asciiTheme="majorBidi" w:hAnsiTheme="majorBidi" w:cstheme="majorBidi"/>
          <w:sz w:val="24"/>
          <w:szCs w:val="24"/>
        </w:rPr>
        <w:t xml:space="preserve">on a </w:t>
      </w:r>
      <w:r w:rsidRPr="00441031">
        <w:rPr>
          <w:rFonts w:asciiTheme="majorBidi" w:hAnsiTheme="majorBidi" w:cstheme="majorBidi"/>
          <w:sz w:val="24"/>
          <w:szCs w:val="24"/>
        </w:rPr>
        <w:t xml:space="preserve">développé un </w:t>
      </w:r>
      <w:r w:rsidR="00176D55">
        <w:rPr>
          <w:rFonts w:asciiTheme="majorBidi" w:hAnsiTheme="majorBidi" w:cstheme="majorBidi"/>
          <w:sz w:val="24"/>
          <w:szCs w:val="24"/>
        </w:rPr>
        <w:t>site web</w:t>
      </w:r>
      <w:r w:rsidRPr="00441031">
        <w:rPr>
          <w:rFonts w:asciiTheme="majorBidi" w:hAnsiTheme="majorBidi" w:cstheme="majorBidi"/>
          <w:sz w:val="24"/>
          <w:szCs w:val="24"/>
        </w:rPr>
        <w:t xml:space="preserve"> </w:t>
      </w:r>
      <w:r w:rsidR="00943E92">
        <w:rPr>
          <w:rFonts w:asciiTheme="majorBidi" w:hAnsiTheme="majorBidi" w:cstheme="majorBidi"/>
          <w:sz w:val="24"/>
          <w:szCs w:val="24"/>
        </w:rPr>
        <w:t>desktop</w:t>
      </w:r>
      <w:r w:rsidR="00CA321E">
        <w:rPr>
          <w:rFonts w:asciiTheme="majorBidi" w:hAnsiTheme="majorBidi" w:cstheme="majorBidi"/>
          <w:sz w:val="24"/>
          <w:szCs w:val="24"/>
        </w:rPr>
        <w:t xml:space="preserve"> </w:t>
      </w:r>
      <w:r w:rsidR="00CA321E" w:rsidRPr="00CA321E">
        <w:rPr>
          <w:rFonts w:asciiTheme="majorBidi" w:hAnsiTheme="majorBidi" w:cstheme="majorBidi"/>
          <w:sz w:val="24"/>
          <w:szCs w:val="24"/>
        </w:rPr>
        <w:t xml:space="preserve">qui permettra aux clients </w:t>
      </w:r>
      <w:r w:rsidR="00363470">
        <w:rPr>
          <w:rFonts w:asciiTheme="majorBidi" w:hAnsiTheme="majorBidi" w:cstheme="majorBidi"/>
          <w:sz w:val="24"/>
          <w:szCs w:val="24"/>
        </w:rPr>
        <w:t>d’</w:t>
      </w:r>
      <w:r w:rsidR="00363470" w:rsidRPr="00B53A69">
        <w:rPr>
          <w:rFonts w:asciiTheme="majorBidi" w:hAnsiTheme="majorBidi" w:cstheme="majorBidi"/>
          <w:sz w:val="24"/>
          <w:szCs w:val="24"/>
        </w:rPr>
        <w:t xml:space="preserve">accéder </w:t>
      </w:r>
      <w:r w:rsidR="00363470">
        <w:rPr>
          <w:rFonts w:asciiTheme="majorBidi" w:hAnsiTheme="majorBidi" w:cstheme="majorBidi"/>
          <w:sz w:val="24"/>
          <w:szCs w:val="24"/>
        </w:rPr>
        <w:t>aux</w:t>
      </w:r>
      <w:r w:rsidR="00363470" w:rsidRPr="00B53A69">
        <w:rPr>
          <w:rFonts w:asciiTheme="majorBidi" w:hAnsiTheme="majorBidi" w:cstheme="majorBidi"/>
          <w:sz w:val="24"/>
          <w:szCs w:val="24"/>
        </w:rPr>
        <w:t xml:space="preserve"> services d</w:t>
      </w:r>
      <w:r w:rsidR="009C1205">
        <w:rPr>
          <w:rFonts w:asciiTheme="majorBidi" w:hAnsiTheme="majorBidi" w:cstheme="majorBidi"/>
          <w:sz w:val="24"/>
          <w:szCs w:val="24"/>
        </w:rPr>
        <w:t xml:space="preserve">u supermarché </w:t>
      </w:r>
      <w:r w:rsidR="00363470" w:rsidRPr="00B53A69">
        <w:rPr>
          <w:rFonts w:asciiTheme="majorBidi" w:hAnsiTheme="majorBidi" w:cstheme="majorBidi"/>
          <w:sz w:val="24"/>
          <w:szCs w:val="24"/>
        </w:rPr>
        <w:t>en ligne</w:t>
      </w:r>
      <w:r w:rsidR="009C1205">
        <w:rPr>
          <w:rFonts w:asciiTheme="majorBidi" w:hAnsiTheme="majorBidi" w:cstheme="majorBidi"/>
          <w:sz w:val="24"/>
          <w:szCs w:val="24"/>
        </w:rPr>
        <w:t>,</w:t>
      </w:r>
      <w:r w:rsidR="00CA321E" w:rsidRPr="00CA321E">
        <w:rPr>
          <w:rFonts w:asciiTheme="majorBidi" w:hAnsiTheme="majorBidi" w:cstheme="majorBidi"/>
          <w:sz w:val="24"/>
          <w:szCs w:val="24"/>
        </w:rPr>
        <w:t xml:space="preserve"> </w:t>
      </w:r>
      <w:r w:rsidR="009C1205">
        <w:rPr>
          <w:rFonts w:asciiTheme="majorBidi" w:hAnsiTheme="majorBidi" w:cstheme="majorBidi"/>
          <w:sz w:val="24"/>
          <w:szCs w:val="24"/>
        </w:rPr>
        <w:t xml:space="preserve">comme la </w:t>
      </w:r>
      <w:r w:rsidR="00CA321E" w:rsidRPr="00CA321E">
        <w:rPr>
          <w:rFonts w:asciiTheme="majorBidi" w:hAnsiTheme="majorBidi" w:cstheme="majorBidi"/>
          <w:sz w:val="24"/>
          <w:szCs w:val="24"/>
        </w:rPr>
        <w:t>commande des produits en ligne. Le site web aura une interface conviviale pour les utilisateurs, permettant la navigation facile dans les différentes catégories de produits, la mise en panier et</w:t>
      </w:r>
      <w:r w:rsidR="00E26B7B">
        <w:rPr>
          <w:rFonts w:asciiTheme="majorBidi" w:hAnsiTheme="majorBidi" w:cstheme="majorBidi"/>
          <w:sz w:val="24"/>
          <w:szCs w:val="24"/>
        </w:rPr>
        <w:t xml:space="preserve"> la</w:t>
      </w:r>
      <w:r w:rsidR="0003223F">
        <w:rPr>
          <w:rFonts w:asciiTheme="majorBidi" w:hAnsiTheme="majorBidi" w:cstheme="majorBidi"/>
          <w:sz w:val="24"/>
          <w:szCs w:val="24"/>
        </w:rPr>
        <w:t xml:space="preserve"> validation </w:t>
      </w:r>
      <w:r w:rsidR="0036710E">
        <w:rPr>
          <w:rFonts w:asciiTheme="majorBidi" w:hAnsiTheme="majorBidi" w:cstheme="majorBidi"/>
          <w:sz w:val="24"/>
          <w:szCs w:val="24"/>
        </w:rPr>
        <w:t>des commandes.</w:t>
      </w:r>
      <w:r w:rsidR="00521B0E">
        <w:rPr>
          <w:rFonts w:asciiTheme="majorBidi" w:hAnsiTheme="majorBidi" w:cstheme="majorBidi"/>
          <w:sz w:val="24"/>
          <w:szCs w:val="24"/>
        </w:rPr>
        <w:t xml:space="preserve"> </w:t>
      </w:r>
      <w:r w:rsidR="00521B0E" w:rsidRPr="00521B0E">
        <w:rPr>
          <w:rFonts w:asciiTheme="majorBidi" w:hAnsiTheme="majorBidi" w:cstheme="majorBidi"/>
          <w:sz w:val="24"/>
          <w:szCs w:val="24"/>
        </w:rPr>
        <w:t>Il offrira des fonctionnalités telles que</w:t>
      </w:r>
      <w:r w:rsidR="00A30991">
        <w:rPr>
          <w:rFonts w:asciiTheme="majorBidi" w:hAnsiTheme="majorBidi" w:cstheme="majorBidi"/>
          <w:sz w:val="24"/>
          <w:szCs w:val="24"/>
        </w:rPr>
        <w:t xml:space="preserve"> </w:t>
      </w:r>
      <w:r w:rsidR="00A30991" w:rsidRPr="00A30991">
        <w:rPr>
          <w:rFonts w:asciiTheme="majorBidi" w:hAnsiTheme="majorBidi" w:cstheme="majorBidi"/>
          <w:sz w:val="24"/>
          <w:szCs w:val="24"/>
        </w:rPr>
        <w:t>la gestion</w:t>
      </w:r>
      <w:r w:rsidR="00A85FD9">
        <w:rPr>
          <w:rFonts w:asciiTheme="majorBidi" w:hAnsiTheme="majorBidi" w:cstheme="majorBidi"/>
          <w:sz w:val="24"/>
          <w:szCs w:val="24"/>
        </w:rPr>
        <w:t xml:space="preserve"> du stock, gestion</w:t>
      </w:r>
      <w:r w:rsidR="002E7E7E">
        <w:rPr>
          <w:rFonts w:asciiTheme="majorBidi" w:hAnsiTheme="majorBidi" w:cstheme="majorBidi"/>
          <w:sz w:val="24"/>
          <w:szCs w:val="24"/>
        </w:rPr>
        <w:t xml:space="preserve"> des </w:t>
      </w:r>
      <w:r w:rsidR="00F43BE8">
        <w:rPr>
          <w:rFonts w:asciiTheme="majorBidi" w:hAnsiTheme="majorBidi" w:cstheme="majorBidi"/>
          <w:sz w:val="24"/>
          <w:szCs w:val="24"/>
        </w:rPr>
        <w:t xml:space="preserve">articles, </w:t>
      </w:r>
      <w:r w:rsidR="00A03515">
        <w:rPr>
          <w:rFonts w:asciiTheme="majorBidi" w:hAnsiTheme="majorBidi" w:cstheme="majorBidi"/>
          <w:sz w:val="24"/>
          <w:szCs w:val="24"/>
        </w:rPr>
        <w:t>les relations</w:t>
      </w:r>
      <w:r w:rsidR="00A85FD9">
        <w:rPr>
          <w:rFonts w:asciiTheme="majorBidi" w:hAnsiTheme="majorBidi" w:cstheme="majorBidi"/>
          <w:sz w:val="24"/>
          <w:szCs w:val="24"/>
        </w:rPr>
        <w:t xml:space="preserve"> avec </w:t>
      </w:r>
      <w:r w:rsidR="00187624">
        <w:rPr>
          <w:rFonts w:asciiTheme="majorBidi" w:hAnsiTheme="majorBidi" w:cstheme="majorBidi"/>
          <w:sz w:val="24"/>
          <w:szCs w:val="24"/>
        </w:rPr>
        <w:t>le</w:t>
      </w:r>
      <w:r w:rsidR="004559CD">
        <w:rPr>
          <w:rFonts w:asciiTheme="majorBidi" w:hAnsiTheme="majorBidi" w:cstheme="majorBidi"/>
          <w:sz w:val="24"/>
          <w:szCs w:val="24"/>
        </w:rPr>
        <w:t>s</w:t>
      </w:r>
      <w:r w:rsidR="00187624">
        <w:rPr>
          <w:rFonts w:asciiTheme="majorBidi" w:hAnsiTheme="majorBidi" w:cstheme="majorBidi"/>
          <w:sz w:val="24"/>
          <w:szCs w:val="24"/>
        </w:rPr>
        <w:t xml:space="preserve"> fournisseur</w:t>
      </w:r>
      <w:r w:rsidR="004559CD">
        <w:rPr>
          <w:rFonts w:asciiTheme="majorBidi" w:hAnsiTheme="majorBidi" w:cstheme="majorBidi"/>
          <w:sz w:val="24"/>
          <w:szCs w:val="24"/>
        </w:rPr>
        <w:t>s</w:t>
      </w:r>
      <w:r w:rsidR="00366C6E">
        <w:rPr>
          <w:rFonts w:asciiTheme="majorBidi" w:hAnsiTheme="majorBidi" w:cstheme="majorBidi"/>
          <w:sz w:val="24"/>
          <w:szCs w:val="24"/>
        </w:rPr>
        <w:t>, et</w:t>
      </w:r>
      <w:r w:rsidR="009B2A60">
        <w:rPr>
          <w:rFonts w:asciiTheme="majorBidi" w:hAnsiTheme="majorBidi" w:cstheme="majorBidi"/>
          <w:sz w:val="24"/>
          <w:szCs w:val="24"/>
        </w:rPr>
        <w:t xml:space="preserve"> la gestion </w:t>
      </w:r>
      <w:r w:rsidR="00A30991" w:rsidRPr="00A30991">
        <w:rPr>
          <w:rFonts w:asciiTheme="majorBidi" w:hAnsiTheme="majorBidi" w:cstheme="majorBidi"/>
          <w:sz w:val="24"/>
          <w:szCs w:val="24"/>
        </w:rPr>
        <w:t>des clients</w:t>
      </w:r>
      <w:r w:rsidR="00A30991">
        <w:rPr>
          <w:rFonts w:asciiTheme="majorBidi" w:hAnsiTheme="majorBidi" w:cstheme="majorBidi"/>
          <w:sz w:val="24"/>
          <w:szCs w:val="24"/>
        </w:rPr>
        <w:t xml:space="preserve"> et leurs </w:t>
      </w:r>
      <w:r w:rsidR="00A30991" w:rsidRPr="00A30991">
        <w:rPr>
          <w:rFonts w:asciiTheme="majorBidi" w:hAnsiTheme="majorBidi" w:cstheme="majorBidi"/>
          <w:sz w:val="24"/>
          <w:szCs w:val="24"/>
        </w:rPr>
        <w:t>commandes</w:t>
      </w:r>
      <w:r w:rsidR="00A30991">
        <w:rPr>
          <w:rFonts w:asciiTheme="majorBidi" w:hAnsiTheme="majorBidi" w:cstheme="majorBidi"/>
          <w:sz w:val="24"/>
          <w:szCs w:val="24"/>
        </w:rPr>
        <w:t>,</w:t>
      </w:r>
    </w:p>
    <w:p w14:paraId="6EF5708F" w14:textId="192717D5" w:rsidR="00686FCB" w:rsidRPr="00441031" w:rsidRDefault="00686FCB" w:rsidP="00686FCB">
      <w:pPr>
        <w:spacing w:line="360" w:lineRule="auto"/>
        <w:jc w:val="both"/>
        <w:rPr>
          <w:rFonts w:asciiTheme="majorBidi" w:hAnsiTheme="majorBidi" w:cstheme="majorBidi"/>
          <w:sz w:val="24"/>
          <w:szCs w:val="24"/>
        </w:rPr>
      </w:pPr>
      <w:r w:rsidRPr="00441031">
        <w:rPr>
          <w:rFonts w:asciiTheme="majorBidi" w:hAnsiTheme="majorBidi" w:cstheme="majorBidi"/>
          <w:sz w:val="24"/>
          <w:szCs w:val="24"/>
        </w:rPr>
        <w:t xml:space="preserve">Ce document présente le rapport du </w:t>
      </w:r>
      <w:r w:rsidR="00F26705">
        <w:rPr>
          <w:rFonts w:asciiTheme="majorBidi" w:hAnsiTheme="majorBidi" w:cstheme="majorBidi"/>
          <w:sz w:val="24"/>
          <w:szCs w:val="24"/>
        </w:rPr>
        <w:t>projet</w:t>
      </w:r>
      <w:r w:rsidRPr="00441031">
        <w:rPr>
          <w:rFonts w:asciiTheme="majorBidi" w:hAnsiTheme="majorBidi" w:cstheme="majorBidi"/>
          <w:sz w:val="24"/>
          <w:szCs w:val="24"/>
        </w:rPr>
        <w:t>. Il expose de manière synthétique les concepts abordés et les compétences acquises durant le projet, en proposant une description globale de la démarche d’élaboration du projet. Ce rapport décrit le sujet traité</w:t>
      </w:r>
      <w:r w:rsidR="00EA2B8B">
        <w:rPr>
          <w:rFonts w:asciiTheme="majorBidi" w:hAnsiTheme="majorBidi" w:cstheme="majorBidi"/>
          <w:sz w:val="24"/>
          <w:szCs w:val="24"/>
        </w:rPr>
        <w:t xml:space="preserve">, </w:t>
      </w:r>
      <w:r w:rsidRPr="00441031">
        <w:rPr>
          <w:rFonts w:asciiTheme="majorBidi" w:hAnsiTheme="majorBidi" w:cstheme="majorBidi"/>
          <w:sz w:val="24"/>
          <w:szCs w:val="24"/>
        </w:rPr>
        <w:t>ainsi que les activités réalisées.</w:t>
      </w:r>
    </w:p>
    <w:p w14:paraId="17BDF30A" w14:textId="6D2188B8" w:rsidR="00CF2BC5" w:rsidRDefault="00CF2BC5" w:rsidP="00686FCB">
      <w:pPr>
        <w:spacing w:line="360" w:lineRule="auto"/>
        <w:jc w:val="both"/>
        <w:rPr>
          <w:rFonts w:asciiTheme="majorBidi" w:hAnsiTheme="majorBidi" w:cstheme="majorBidi"/>
          <w:sz w:val="24"/>
        </w:rPr>
      </w:pPr>
    </w:p>
    <w:p w14:paraId="3A86DCA0" w14:textId="7DB08CF8" w:rsidR="00CF2BC5" w:rsidRPr="00963C69" w:rsidRDefault="00CF2BC5" w:rsidP="00686FCB">
      <w:pPr>
        <w:spacing w:line="360" w:lineRule="auto"/>
        <w:jc w:val="both"/>
        <w:rPr>
          <w:rFonts w:ascii="Palatino Linotype" w:hAnsi="Palatino Linotype" w:cstheme="majorBidi"/>
          <w:i/>
          <w:iCs/>
          <w:sz w:val="24"/>
        </w:rPr>
      </w:pPr>
      <w:r w:rsidRPr="00CF2BC5">
        <w:rPr>
          <w:rFonts w:asciiTheme="majorBidi" w:hAnsiTheme="majorBidi" w:cstheme="majorBidi"/>
          <w:b/>
          <w:bCs/>
          <w:sz w:val="24"/>
        </w:rPr>
        <w:t>Mots clés</w:t>
      </w:r>
      <w:r w:rsidRPr="00CF2BC5">
        <w:rPr>
          <w:rFonts w:asciiTheme="majorBidi" w:hAnsiTheme="majorBidi" w:cstheme="majorBidi"/>
          <w:sz w:val="24"/>
        </w:rPr>
        <w:t xml:space="preserve"> : </w:t>
      </w:r>
      <w:r w:rsidR="002A1285">
        <w:rPr>
          <w:rFonts w:ascii="Palatino Linotype" w:hAnsi="Palatino Linotype" w:cstheme="majorBidi"/>
          <w:i/>
          <w:iCs/>
          <w:sz w:val="24"/>
        </w:rPr>
        <w:t xml:space="preserve"> </w:t>
      </w:r>
      <w:r w:rsidR="00EC7983" w:rsidRPr="00EC7983">
        <w:rPr>
          <w:rFonts w:ascii="Palatino Linotype" w:hAnsi="Palatino Linotype" w:cstheme="majorBidi"/>
          <w:i/>
          <w:iCs/>
          <w:sz w:val="24"/>
        </w:rPr>
        <w:t>commande</w:t>
      </w:r>
      <w:r w:rsidR="002A1285">
        <w:rPr>
          <w:rFonts w:ascii="Palatino Linotype" w:hAnsi="Palatino Linotype" w:cstheme="majorBidi"/>
          <w:i/>
          <w:iCs/>
          <w:sz w:val="24"/>
        </w:rPr>
        <w:t>,</w:t>
      </w:r>
      <w:r w:rsidR="002A1285" w:rsidRPr="007244D4">
        <w:rPr>
          <w:rFonts w:ascii="Palatino Linotype" w:hAnsi="Palatino Linotype" w:cstheme="majorBidi"/>
          <w:i/>
          <w:iCs/>
          <w:sz w:val="24"/>
        </w:rPr>
        <w:t xml:space="preserve"> </w:t>
      </w:r>
      <w:r w:rsidR="00EC7983" w:rsidRPr="00EC7983">
        <w:rPr>
          <w:rFonts w:ascii="Palatino Linotype" w:hAnsi="Palatino Linotype" w:cstheme="majorBidi"/>
          <w:i/>
          <w:iCs/>
          <w:sz w:val="24"/>
        </w:rPr>
        <w:t>supermarché</w:t>
      </w:r>
      <w:r w:rsidRPr="007244D4">
        <w:rPr>
          <w:rFonts w:ascii="Palatino Linotype" w:hAnsi="Palatino Linotype" w:cstheme="majorBidi"/>
          <w:i/>
          <w:iCs/>
          <w:sz w:val="24"/>
        </w:rPr>
        <w:t>,</w:t>
      </w:r>
      <w:r w:rsidR="00963C69" w:rsidRPr="00963C69">
        <w:rPr>
          <w:rFonts w:ascii="Palatino Linotype" w:hAnsi="Palatino Linotype" w:cstheme="majorBidi"/>
          <w:i/>
          <w:iCs/>
          <w:sz w:val="24"/>
        </w:rPr>
        <w:t xml:space="preserve"> </w:t>
      </w:r>
      <w:r w:rsidR="00EC7983">
        <w:rPr>
          <w:rFonts w:ascii="Palatino Linotype" w:hAnsi="Palatino Linotype" w:cstheme="majorBidi"/>
          <w:i/>
          <w:iCs/>
          <w:sz w:val="24"/>
        </w:rPr>
        <w:t>web</w:t>
      </w:r>
      <w:r w:rsidR="00963C69" w:rsidRPr="00963C69">
        <w:rPr>
          <w:rFonts w:ascii="Palatino Linotype" w:hAnsi="Palatino Linotype" w:cstheme="majorBidi"/>
          <w:i/>
          <w:iCs/>
          <w:sz w:val="24"/>
        </w:rPr>
        <w:t>, commande</w:t>
      </w:r>
      <w:r w:rsidRPr="007244D4">
        <w:rPr>
          <w:rFonts w:ascii="Palatino Linotype" w:hAnsi="Palatino Linotype" w:cstheme="majorBidi"/>
          <w:i/>
          <w:iCs/>
          <w:sz w:val="24"/>
        </w:rPr>
        <w:t>, gestion</w:t>
      </w:r>
      <w:r w:rsidR="007244D4" w:rsidRPr="007244D4">
        <w:rPr>
          <w:rFonts w:ascii="Palatino Linotype" w:hAnsi="Palatino Linotype" w:cstheme="majorBidi"/>
          <w:i/>
          <w:iCs/>
          <w:sz w:val="24"/>
        </w:rPr>
        <w:t>.</w:t>
      </w:r>
    </w:p>
    <w:p w14:paraId="58EC1A7B" w14:textId="528BDEBE" w:rsidR="00B3166E" w:rsidRDefault="00CF2BC5" w:rsidP="00686FCB">
      <w:pPr>
        <w:spacing w:line="360" w:lineRule="auto"/>
        <w:jc w:val="both"/>
        <w:rPr>
          <w:rFonts w:asciiTheme="majorBidi" w:hAnsiTheme="majorBidi" w:cstheme="majorBidi"/>
          <w:sz w:val="24"/>
        </w:rPr>
      </w:pPr>
      <w:r>
        <w:rPr>
          <w:rFonts w:asciiTheme="majorBidi" w:hAnsiTheme="majorBidi" w:cstheme="majorBidi"/>
          <w:sz w:val="24"/>
        </w:rPr>
        <w:tab/>
      </w:r>
    </w:p>
    <w:p w14:paraId="74C0B653" w14:textId="77777777" w:rsidR="00B3166E" w:rsidRDefault="00B3166E" w:rsidP="00686FCB">
      <w:pPr>
        <w:spacing w:line="360" w:lineRule="auto"/>
        <w:jc w:val="both"/>
        <w:rPr>
          <w:rFonts w:asciiTheme="majorBidi" w:hAnsiTheme="majorBidi" w:cstheme="majorBidi"/>
          <w:sz w:val="24"/>
        </w:rPr>
      </w:pPr>
    </w:p>
    <w:p w14:paraId="201F7F99" w14:textId="0D980DBF" w:rsidR="00B3166E" w:rsidRDefault="00B3166E" w:rsidP="00686FCB">
      <w:pPr>
        <w:spacing w:line="360" w:lineRule="auto"/>
        <w:jc w:val="both"/>
        <w:rPr>
          <w:rFonts w:asciiTheme="majorBidi" w:hAnsiTheme="majorBidi" w:cstheme="majorBidi"/>
          <w:sz w:val="24"/>
        </w:rPr>
      </w:pPr>
    </w:p>
    <w:p w14:paraId="1D541D9F" w14:textId="3F01304F" w:rsidR="00441031" w:rsidRDefault="00441031" w:rsidP="00686FCB">
      <w:pPr>
        <w:spacing w:line="360" w:lineRule="auto"/>
        <w:jc w:val="both"/>
        <w:rPr>
          <w:rFonts w:asciiTheme="majorBidi" w:hAnsiTheme="majorBidi" w:cstheme="majorBidi"/>
          <w:sz w:val="24"/>
        </w:rPr>
      </w:pPr>
    </w:p>
    <w:p w14:paraId="012D3903" w14:textId="77777777" w:rsidR="004C7B73" w:rsidRDefault="004C7B73" w:rsidP="00686FCB">
      <w:pPr>
        <w:spacing w:line="360" w:lineRule="auto"/>
        <w:jc w:val="both"/>
        <w:rPr>
          <w:rFonts w:asciiTheme="majorBidi" w:hAnsiTheme="majorBidi" w:cstheme="majorBidi"/>
          <w:sz w:val="24"/>
        </w:rPr>
      </w:pPr>
    </w:p>
    <w:p w14:paraId="3EF0CC95" w14:textId="77777777" w:rsidR="00FF6BA0" w:rsidRDefault="00FF6BA0" w:rsidP="00686FCB">
      <w:pPr>
        <w:spacing w:line="360" w:lineRule="auto"/>
        <w:jc w:val="both"/>
        <w:rPr>
          <w:rFonts w:asciiTheme="majorBidi" w:hAnsiTheme="majorBidi" w:cstheme="majorBidi"/>
          <w:sz w:val="24"/>
        </w:rPr>
      </w:pPr>
    </w:p>
    <w:p w14:paraId="36E53537" w14:textId="77777777" w:rsidR="00D864C7" w:rsidRDefault="00D864C7" w:rsidP="00686FCB">
      <w:pPr>
        <w:spacing w:line="360" w:lineRule="auto"/>
        <w:jc w:val="both"/>
        <w:rPr>
          <w:rFonts w:asciiTheme="majorBidi" w:hAnsiTheme="majorBidi" w:cstheme="majorBidi"/>
          <w:sz w:val="24"/>
        </w:rPr>
      </w:pPr>
    </w:p>
    <w:p w14:paraId="1237500E" w14:textId="4AF18DCC" w:rsidR="002B6101" w:rsidRDefault="002B6101" w:rsidP="00686FCB">
      <w:pPr>
        <w:spacing w:line="360" w:lineRule="auto"/>
        <w:jc w:val="both"/>
        <w:rPr>
          <w:rFonts w:asciiTheme="majorBidi" w:hAnsiTheme="majorBidi" w:cstheme="majorBidi"/>
          <w:sz w:val="24"/>
        </w:rPr>
      </w:pPr>
    </w:p>
    <w:p w14:paraId="2FD9A480" w14:textId="4B8890BA" w:rsidR="0077046F" w:rsidRDefault="0077046F" w:rsidP="00686FCB">
      <w:pPr>
        <w:spacing w:line="360" w:lineRule="auto"/>
        <w:jc w:val="both"/>
        <w:rPr>
          <w:rFonts w:asciiTheme="majorBidi" w:hAnsiTheme="majorBidi" w:cstheme="majorBidi"/>
          <w:sz w:val="24"/>
        </w:rPr>
      </w:pPr>
    </w:p>
    <w:p w14:paraId="5124FB52" w14:textId="12CA6B22" w:rsidR="0077046F" w:rsidRDefault="0077046F" w:rsidP="00686FCB">
      <w:pPr>
        <w:spacing w:line="360" w:lineRule="auto"/>
        <w:jc w:val="both"/>
        <w:rPr>
          <w:rFonts w:asciiTheme="majorBidi" w:hAnsiTheme="majorBidi" w:cstheme="majorBidi"/>
          <w:sz w:val="24"/>
        </w:rPr>
      </w:pPr>
    </w:p>
    <w:p w14:paraId="5C662676" w14:textId="77777777" w:rsidR="0077046F" w:rsidRDefault="0077046F" w:rsidP="00686FCB">
      <w:pPr>
        <w:spacing w:line="360" w:lineRule="auto"/>
        <w:jc w:val="both"/>
        <w:rPr>
          <w:rFonts w:asciiTheme="majorBidi" w:hAnsiTheme="majorBidi" w:cstheme="majorBidi"/>
          <w:sz w:val="24"/>
        </w:rPr>
      </w:pPr>
    </w:p>
    <w:p w14:paraId="072FE8E9" w14:textId="1B4D6EEF" w:rsidR="00441031" w:rsidRDefault="00441031" w:rsidP="00686FCB">
      <w:pPr>
        <w:spacing w:line="360" w:lineRule="auto"/>
        <w:jc w:val="both"/>
        <w:rPr>
          <w:rFonts w:asciiTheme="majorBidi" w:hAnsiTheme="majorBidi" w:cstheme="majorBidi"/>
          <w:sz w:val="24"/>
        </w:rPr>
      </w:pPr>
    </w:p>
    <w:p w14:paraId="77C7D3A5" w14:textId="5B24F2E2" w:rsidR="003B1BB9" w:rsidRDefault="003B1BB9" w:rsidP="003B1BB9">
      <w:pPr>
        <w:pStyle w:val="Titre1"/>
        <w:shd w:val="clear" w:color="auto" w:fill="FFFFFF" w:themeFill="background1"/>
        <w:rPr>
          <w:b/>
          <w:bCs w:val="0"/>
          <w:color w:val="000000" w:themeColor="text1"/>
          <w:shd w:val="clear" w:color="auto" w:fill="FFFFFF" w:themeFill="background1"/>
        </w:rPr>
      </w:pPr>
      <w:bookmarkStart w:id="1" w:name="_Toc117433374"/>
      <w:bookmarkStart w:id="2" w:name="_Toc125980712"/>
      <w:r w:rsidRPr="00CF2493">
        <w:rPr>
          <w:b/>
          <w:bCs w:val="0"/>
          <w:color w:val="000000" w:themeColor="text1"/>
          <w:shd w:val="clear" w:color="auto" w:fill="FFFFFF" w:themeFill="background1"/>
        </w:rPr>
        <w:lastRenderedPageBreak/>
        <w:t>Remerciements</w:t>
      </w:r>
      <w:bookmarkEnd w:id="1"/>
      <w:bookmarkEnd w:id="2"/>
    </w:p>
    <w:p w14:paraId="33869FFE" w14:textId="5F3B2323" w:rsidR="004016C1" w:rsidRDefault="004016C1" w:rsidP="004016C1"/>
    <w:p w14:paraId="5BF5DD15" w14:textId="77777777" w:rsidR="00795B6B" w:rsidRDefault="00795B6B" w:rsidP="004016C1"/>
    <w:p w14:paraId="7EB09BDB" w14:textId="687D18F4" w:rsidR="004016C1" w:rsidRPr="00441031" w:rsidRDefault="00D724A0" w:rsidP="004016C1">
      <w:pPr>
        <w:spacing w:line="360" w:lineRule="auto"/>
        <w:jc w:val="both"/>
        <w:rPr>
          <w:rFonts w:asciiTheme="majorBidi" w:hAnsiTheme="majorBidi" w:cstheme="majorBidi"/>
          <w:sz w:val="24"/>
          <w:szCs w:val="24"/>
        </w:rPr>
      </w:pPr>
      <w:r>
        <w:rPr>
          <w:rFonts w:asciiTheme="majorBidi" w:hAnsiTheme="majorBidi" w:cstheme="majorBidi"/>
          <w:sz w:val="24"/>
          <w:szCs w:val="24"/>
        </w:rPr>
        <w:t>N</w:t>
      </w:r>
      <w:r w:rsidR="00373A6F">
        <w:rPr>
          <w:rFonts w:asciiTheme="majorBidi" w:hAnsiTheme="majorBidi" w:cstheme="majorBidi"/>
          <w:sz w:val="24"/>
          <w:szCs w:val="24"/>
        </w:rPr>
        <w:t>ous</w:t>
      </w:r>
      <w:r w:rsidR="004016C1" w:rsidRPr="00327312">
        <w:rPr>
          <w:rFonts w:asciiTheme="majorBidi" w:hAnsiTheme="majorBidi" w:cstheme="majorBidi"/>
          <w:sz w:val="24"/>
          <w:szCs w:val="24"/>
        </w:rPr>
        <w:t xml:space="preserve"> </w:t>
      </w:r>
      <w:r w:rsidR="00465EDB" w:rsidRPr="00327312">
        <w:rPr>
          <w:rFonts w:asciiTheme="majorBidi" w:hAnsiTheme="majorBidi" w:cstheme="majorBidi"/>
          <w:sz w:val="24"/>
          <w:szCs w:val="24"/>
        </w:rPr>
        <w:t>tenons</w:t>
      </w:r>
      <w:r w:rsidR="004016C1" w:rsidRPr="00327312">
        <w:rPr>
          <w:rFonts w:asciiTheme="majorBidi" w:hAnsiTheme="majorBidi" w:cstheme="majorBidi"/>
          <w:sz w:val="24"/>
          <w:szCs w:val="24"/>
        </w:rPr>
        <w:t xml:space="preserve"> à remercier dans un premier temps Dieu le tout-puissant qui nous a donné courage et force d’arriver à ce niveau d’étude</w:t>
      </w:r>
      <w:r w:rsidR="004016C1" w:rsidRPr="00441031">
        <w:rPr>
          <w:rFonts w:asciiTheme="majorBidi" w:hAnsiTheme="majorBidi" w:cstheme="majorBidi"/>
          <w:sz w:val="24"/>
          <w:szCs w:val="24"/>
        </w:rPr>
        <w:t xml:space="preserve">. </w:t>
      </w:r>
    </w:p>
    <w:p w14:paraId="04C0DEF1" w14:textId="0CC1389A" w:rsidR="004016C1" w:rsidRDefault="000D1109" w:rsidP="004016C1">
      <w:pPr>
        <w:rPr>
          <w:rFonts w:asciiTheme="majorBidi" w:hAnsiTheme="majorBidi" w:cstheme="majorBidi"/>
          <w:sz w:val="24"/>
          <w:szCs w:val="24"/>
        </w:rPr>
      </w:pPr>
      <w:r w:rsidRPr="00441031">
        <w:rPr>
          <w:rFonts w:asciiTheme="majorBidi" w:hAnsiTheme="majorBidi" w:cstheme="majorBidi"/>
          <w:sz w:val="24"/>
          <w:szCs w:val="24"/>
        </w:rPr>
        <w:t xml:space="preserve">Après, </w:t>
      </w:r>
      <w:r w:rsidR="001644DF">
        <w:rPr>
          <w:rFonts w:asciiTheme="majorBidi" w:hAnsiTheme="majorBidi" w:cstheme="majorBidi"/>
          <w:sz w:val="24"/>
          <w:szCs w:val="24"/>
        </w:rPr>
        <w:t>notre</w:t>
      </w:r>
      <w:r w:rsidRPr="00441031">
        <w:rPr>
          <w:rFonts w:asciiTheme="majorBidi" w:hAnsiTheme="majorBidi" w:cstheme="majorBidi"/>
          <w:sz w:val="24"/>
          <w:szCs w:val="24"/>
        </w:rPr>
        <w:t xml:space="preserve"> gratitude se tourne vers le personnel d</w:t>
      </w:r>
      <w:r>
        <w:rPr>
          <w:rFonts w:asciiTheme="majorBidi" w:hAnsiTheme="majorBidi" w:cstheme="majorBidi"/>
          <w:sz w:val="24"/>
          <w:szCs w:val="24"/>
        </w:rPr>
        <w:t>’</w:t>
      </w:r>
      <w:r w:rsidRPr="00441031">
        <w:rPr>
          <w:rFonts w:asciiTheme="majorBidi" w:hAnsiTheme="majorBidi" w:cstheme="majorBidi"/>
          <w:sz w:val="24"/>
          <w:szCs w:val="24"/>
        </w:rPr>
        <w:t>ENSEM</w:t>
      </w:r>
      <w:r>
        <w:rPr>
          <w:rFonts w:asciiTheme="majorBidi" w:hAnsiTheme="majorBidi" w:cstheme="majorBidi"/>
          <w:sz w:val="24"/>
          <w:szCs w:val="24"/>
        </w:rPr>
        <w:t> :</w:t>
      </w:r>
      <w:r w:rsidRPr="000D1109">
        <w:rPr>
          <w:rFonts w:asciiTheme="majorBidi" w:hAnsiTheme="majorBidi" w:cstheme="majorBidi"/>
          <w:sz w:val="24"/>
          <w:szCs w:val="24"/>
        </w:rPr>
        <w:t xml:space="preserve"> </w:t>
      </w:r>
      <w:r w:rsidRPr="00441031">
        <w:rPr>
          <w:rFonts w:asciiTheme="majorBidi" w:hAnsiTheme="majorBidi" w:cstheme="majorBidi"/>
          <w:sz w:val="24"/>
          <w:szCs w:val="24"/>
        </w:rPr>
        <w:t>les responsables administratifs et pédagogiques et tout le corps enseignant pour leur aide et leurs conseils</w:t>
      </w:r>
      <w:r>
        <w:rPr>
          <w:rFonts w:asciiTheme="majorBidi" w:hAnsiTheme="majorBidi" w:cstheme="majorBidi"/>
          <w:sz w:val="24"/>
          <w:szCs w:val="24"/>
        </w:rPr>
        <w:t>.</w:t>
      </w:r>
    </w:p>
    <w:p w14:paraId="5B2DA65E" w14:textId="523F50F7" w:rsidR="00C769A6" w:rsidRPr="00441031" w:rsidRDefault="00764D42" w:rsidP="00C769A6">
      <w:pPr>
        <w:spacing w:line="360" w:lineRule="auto"/>
        <w:jc w:val="both"/>
        <w:rPr>
          <w:rFonts w:asciiTheme="majorBidi" w:hAnsiTheme="majorBidi" w:cstheme="majorBidi"/>
          <w:sz w:val="24"/>
          <w:szCs w:val="24"/>
        </w:rPr>
      </w:pPr>
      <w:r>
        <w:rPr>
          <w:rFonts w:asciiTheme="majorBidi" w:hAnsiTheme="majorBidi" w:cstheme="majorBidi"/>
          <w:sz w:val="24"/>
          <w:szCs w:val="24"/>
        </w:rPr>
        <w:t>Nous</w:t>
      </w:r>
      <w:r w:rsidRPr="00327312">
        <w:rPr>
          <w:rFonts w:asciiTheme="majorBidi" w:hAnsiTheme="majorBidi" w:cstheme="majorBidi"/>
          <w:sz w:val="24"/>
          <w:szCs w:val="24"/>
        </w:rPr>
        <w:t xml:space="preserve"> tenons </w:t>
      </w:r>
      <w:r w:rsidR="00C769A6" w:rsidRPr="00441031">
        <w:rPr>
          <w:rFonts w:asciiTheme="majorBidi" w:hAnsiTheme="majorBidi" w:cstheme="majorBidi"/>
          <w:sz w:val="24"/>
          <w:szCs w:val="24"/>
        </w:rPr>
        <w:t xml:space="preserve">plus particulièrement à présenter </w:t>
      </w:r>
      <w:r w:rsidR="00A67A08">
        <w:rPr>
          <w:rFonts w:asciiTheme="majorBidi" w:hAnsiTheme="majorBidi" w:cstheme="majorBidi"/>
          <w:sz w:val="24"/>
          <w:szCs w:val="24"/>
        </w:rPr>
        <w:t>notre</w:t>
      </w:r>
      <w:r w:rsidR="00C769A6" w:rsidRPr="00441031">
        <w:rPr>
          <w:rFonts w:asciiTheme="majorBidi" w:hAnsiTheme="majorBidi" w:cstheme="majorBidi"/>
          <w:sz w:val="24"/>
          <w:szCs w:val="24"/>
        </w:rPr>
        <w:t xml:space="preserve"> sincère respect et </w:t>
      </w:r>
      <w:r w:rsidR="00A67A08">
        <w:rPr>
          <w:rFonts w:asciiTheme="majorBidi" w:hAnsiTheme="majorBidi" w:cstheme="majorBidi"/>
          <w:sz w:val="24"/>
          <w:szCs w:val="24"/>
        </w:rPr>
        <w:t>notre</w:t>
      </w:r>
      <w:r w:rsidR="00C769A6" w:rsidRPr="00441031">
        <w:rPr>
          <w:rFonts w:asciiTheme="majorBidi" w:hAnsiTheme="majorBidi" w:cstheme="majorBidi"/>
          <w:sz w:val="24"/>
          <w:szCs w:val="24"/>
        </w:rPr>
        <w:t xml:space="preserve"> profonde gratitude </w:t>
      </w:r>
      <w:r w:rsidR="00D22BA6">
        <w:rPr>
          <w:rFonts w:asciiTheme="majorBidi" w:hAnsiTheme="majorBidi" w:cstheme="majorBidi"/>
          <w:sz w:val="24"/>
          <w:szCs w:val="24"/>
        </w:rPr>
        <w:t xml:space="preserve">au chef du département </w:t>
      </w:r>
      <w:r w:rsidR="00C769A6" w:rsidRPr="00441031">
        <w:rPr>
          <w:rFonts w:asciiTheme="majorBidi" w:hAnsiTheme="majorBidi" w:cstheme="majorBidi"/>
          <w:sz w:val="24"/>
          <w:szCs w:val="24"/>
        </w:rPr>
        <w:t>Pr</w:t>
      </w:r>
      <w:r w:rsidR="00C769A6">
        <w:rPr>
          <w:rFonts w:asciiTheme="majorBidi" w:hAnsiTheme="majorBidi" w:cstheme="majorBidi"/>
          <w:sz w:val="24"/>
          <w:szCs w:val="24"/>
        </w:rPr>
        <w:t xml:space="preserve">. </w:t>
      </w:r>
      <w:r w:rsidR="00FC1174" w:rsidRPr="00FC1174">
        <w:rPr>
          <w:rFonts w:asciiTheme="majorBidi" w:hAnsiTheme="majorBidi" w:cstheme="majorBidi"/>
          <w:sz w:val="24"/>
          <w:szCs w:val="24"/>
        </w:rPr>
        <w:t>MOUSSAID Laila</w:t>
      </w:r>
      <w:r w:rsidR="00C769A6" w:rsidRPr="00441031">
        <w:rPr>
          <w:rFonts w:asciiTheme="majorBidi" w:hAnsiTheme="majorBidi" w:cstheme="majorBidi"/>
          <w:sz w:val="24"/>
          <w:szCs w:val="24"/>
        </w:rPr>
        <w:t xml:space="preserve"> pour la bonne diligence </w:t>
      </w:r>
      <w:r w:rsidR="009C2784" w:rsidRPr="00441031">
        <w:rPr>
          <w:rFonts w:asciiTheme="majorBidi" w:hAnsiTheme="majorBidi" w:cstheme="majorBidi"/>
          <w:sz w:val="24"/>
          <w:szCs w:val="24"/>
        </w:rPr>
        <w:t>qu’il</w:t>
      </w:r>
      <w:r w:rsidR="009C2784">
        <w:rPr>
          <w:rFonts w:asciiTheme="majorBidi" w:hAnsiTheme="majorBidi" w:cstheme="majorBidi"/>
          <w:sz w:val="24"/>
          <w:szCs w:val="24"/>
        </w:rPr>
        <w:t xml:space="preserve"> nous a</w:t>
      </w:r>
      <w:r w:rsidR="00C769A6" w:rsidRPr="00441031">
        <w:rPr>
          <w:rFonts w:asciiTheme="majorBidi" w:hAnsiTheme="majorBidi" w:cstheme="majorBidi"/>
          <w:sz w:val="24"/>
          <w:szCs w:val="24"/>
        </w:rPr>
        <w:t xml:space="preserve"> réservée durant ce </w:t>
      </w:r>
      <w:r w:rsidR="00B57245">
        <w:rPr>
          <w:rFonts w:asciiTheme="majorBidi" w:hAnsiTheme="majorBidi" w:cstheme="majorBidi"/>
          <w:sz w:val="24"/>
          <w:szCs w:val="24"/>
        </w:rPr>
        <w:t>projet</w:t>
      </w:r>
      <w:r w:rsidR="00C769A6" w:rsidRPr="00441031">
        <w:rPr>
          <w:rFonts w:asciiTheme="majorBidi" w:hAnsiTheme="majorBidi" w:cstheme="majorBidi"/>
          <w:sz w:val="24"/>
          <w:szCs w:val="24"/>
        </w:rPr>
        <w:t xml:space="preserve">, pour l’expérience enrichissante et pleine d’intérêt, qu’ils m’ont fait vivre durant </w:t>
      </w:r>
      <w:r w:rsidR="003342D0">
        <w:rPr>
          <w:rFonts w:asciiTheme="majorBidi" w:hAnsiTheme="majorBidi" w:cstheme="majorBidi"/>
          <w:sz w:val="24"/>
          <w:szCs w:val="24"/>
        </w:rPr>
        <w:t>c</w:t>
      </w:r>
      <w:r w:rsidR="00C769A6" w:rsidRPr="00441031">
        <w:rPr>
          <w:rFonts w:asciiTheme="majorBidi" w:hAnsiTheme="majorBidi" w:cstheme="majorBidi"/>
          <w:sz w:val="24"/>
          <w:szCs w:val="24"/>
        </w:rPr>
        <w:t>e projet</w:t>
      </w:r>
      <w:r w:rsidR="00C769A6">
        <w:rPr>
          <w:rFonts w:asciiTheme="majorBidi" w:hAnsiTheme="majorBidi" w:cstheme="majorBidi"/>
          <w:sz w:val="24"/>
          <w:szCs w:val="24"/>
        </w:rPr>
        <w:t xml:space="preserve"> et </w:t>
      </w:r>
      <w:r w:rsidR="00C769A6" w:rsidRPr="00635E15">
        <w:rPr>
          <w:rFonts w:asciiTheme="majorBidi" w:hAnsiTheme="majorBidi" w:cstheme="majorBidi"/>
          <w:sz w:val="24"/>
          <w:szCs w:val="24"/>
        </w:rPr>
        <w:t xml:space="preserve">à l’encadrement </w:t>
      </w:r>
      <w:r w:rsidR="00176D55" w:rsidRPr="00635E15">
        <w:rPr>
          <w:rFonts w:asciiTheme="majorBidi" w:hAnsiTheme="majorBidi" w:cstheme="majorBidi"/>
          <w:sz w:val="24"/>
          <w:szCs w:val="24"/>
        </w:rPr>
        <w:t>qu’il nous a</w:t>
      </w:r>
      <w:r w:rsidR="00C769A6" w:rsidRPr="00635E15">
        <w:rPr>
          <w:rFonts w:asciiTheme="majorBidi" w:hAnsiTheme="majorBidi" w:cstheme="majorBidi"/>
          <w:sz w:val="24"/>
          <w:szCs w:val="24"/>
        </w:rPr>
        <w:t xml:space="preserve"> apporté</w:t>
      </w:r>
      <w:r w:rsidR="00C769A6" w:rsidRPr="00441031">
        <w:rPr>
          <w:rFonts w:asciiTheme="majorBidi" w:hAnsiTheme="majorBidi" w:cstheme="majorBidi"/>
          <w:sz w:val="24"/>
          <w:szCs w:val="24"/>
        </w:rPr>
        <w:t xml:space="preserve">. </w:t>
      </w:r>
    </w:p>
    <w:p w14:paraId="01543FDD" w14:textId="77777777" w:rsidR="00C769A6" w:rsidRPr="00441031" w:rsidRDefault="00C769A6" w:rsidP="00C769A6">
      <w:pPr>
        <w:spacing w:line="360" w:lineRule="auto"/>
        <w:jc w:val="both"/>
        <w:rPr>
          <w:rFonts w:asciiTheme="majorBidi" w:hAnsiTheme="majorBidi" w:cstheme="majorBidi"/>
          <w:sz w:val="24"/>
          <w:szCs w:val="24"/>
        </w:rPr>
      </w:pPr>
      <w:r w:rsidRPr="00441031">
        <w:rPr>
          <w:rFonts w:asciiTheme="majorBidi" w:hAnsiTheme="majorBidi" w:cstheme="majorBidi"/>
          <w:sz w:val="24"/>
          <w:szCs w:val="24"/>
        </w:rPr>
        <w:t>A tous ceux qui de près ou de loin, ont voulu, par leur compétence et leur disponibilité, rendre mon travail à la fois agréable et réalisable.</w:t>
      </w:r>
    </w:p>
    <w:p w14:paraId="1F8F654B" w14:textId="77777777" w:rsidR="00C769A6" w:rsidRPr="004016C1" w:rsidRDefault="00C769A6" w:rsidP="004016C1"/>
    <w:p w14:paraId="04A5858B" w14:textId="77777777" w:rsidR="00A55257" w:rsidRDefault="00A55257" w:rsidP="00686FCB">
      <w:pPr>
        <w:spacing w:line="360" w:lineRule="auto"/>
        <w:jc w:val="both"/>
        <w:rPr>
          <w:rFonts w:asciiTheme="majorBidi" w:hAnsiTheme="majorBidi" w:cstheme="majorBidi"/>
          <w:sz w:val="24"/>
        </w:rPr>
      </w:pPr>
    </w:p>
    <w:p w14:paraId="1BCB9B6E" w14:textId="6D167A2A" w:rsidR="00A55257" w:rsidRDefault="00A55257" w:rsidP="00686FCB">
      <w:pPr>
        <w:spacing w:line="360" w:lineRule="auto"/>
        <w:jc w:val="both"/>
        <w:rPr>
          <w:rFonts w:asciiTheme="majorBidi" w:hAnsiTheme="majorBidi" w:cstheme="majorBidi"/>
          <w:sz w:val="24"/>
        </w:rPr>
      </w:pPr>
    </w:p>
    <w:p w14:paraId="125987BC" w14:textId="0FB8EF1F" w:rsidR="00A55257" w:rsidRDefault="00A55257" w:rsidP="00686FCB">
      <w:pPr>
        <w:spacing w:line="360" w:lineRule="auto"/>
        <w:jc w:val="both"/>
        <w:rPr>
          <w:rFonts w:asciiTheme="majorBidi" w:hAnsiTheme="majorBidi" w:cstheme="majorBidi"/>
          <w:sz w:val="24"/>
        </w:rPr>
      </w:pPr>
    </w:p>
    <w:p w14:paraId="44BA381A" w14:textId="37070DFE" w:rsidR="00A55257" w:rsidRDefault="00A55257" w:rsidP="00686FCB">
      <w:pPr>
        <w:spacing w:line="360" w:lineRule="auto"/>
        <w:jc w:val="both"/>
        <w:rPr>
          <w:rFonts w:asciiTheme="majorBidi" w:hAnsiTheme="majorBidi" w:cstheme="majorBidi"/>
          <w:sz w:val="24"/>
        </w:rPr>
      </w:pPr>
    </w:p>
    <w:p w14:paraId="24B0AD3B" w14:textId="28F26FC0" w:rsidR="00A55257" w:rsidRDefault="00A55257" w:rsidP="00686FCB">
      <w:pPr>
        <w:spacing w:line="360" w:lineRule="auto"/>
        <w:jc w:val="both"/>
        <w:rPr>
          <w:rFonts w:asciiTheme="majorBidi" w:hAnsiTheme="majorBidi" w:cstheme="majorBidi"/>
          <w:sz w:val="24"/>
        </w:rPr>
      </w:pPr>
    </w:p>
    <w:p w14:paraId="77B5DEE1" w14:textId="17345E8B" w:rsidR="00A55257" w:rsidRDefault="00A55257" w:rsidP="00686FCB">
      <w:pPr>
        <w:spacing w:line="360" w:lineRule="auto"/>
        <w:jc w:val="both"/>
        <w:rPr>
          <w:rFonts w:asciiTheme="majorBidi" w:hAnsiTheme="majorBidi" w:cstheme="majorBidi"/>
          <w:sz w:val="24"/>
        </w:rPr>
      </w:pPr>
    </w:p>
    <w:p w14:paraId="4F1BB743" w14:textId="75526B17" w:rsidR="00A55257" w:rsidRDefault="00A55257" w:rsidP="00686FCB">
      <w:pPr>
        <w:spacing w:line="360" w:lineRule="auto"/>
        <w:jc w:val="both"/>
        <w:rPr>
          <w:rFonts w:asciiTheme="majorBidi" w:hAnsiTheme="majorBidi" w:cstheme="majorBidi"/>
          <w:sz w:val="24"/>
        </w:rPr>
      </w:pPr>
    </w:p>
    <w:p w14:paraId="75E344D1" w14:textId="2AD402AF" w:rsidR="00A55257" w:rsidRDefault="00A55257" w:rsidP="00686FCB">
      <w:pPr>
        <w:spacing w:line="360" w:lineRule="auto"/>
        <w:jc w:val="both"/>
        <w:rPr>
          <w:rFonts w:asciiTheme="majorBidi" w:hAnsiTheme="majorBidi" w:cstheme="majorBidi"/>
          <w:sz w:val="24"/>
        </w:rPr>
      </w:pPr>
    </w:p>
    <w:p w14:paraId="2277B7B0" w14:textId="65CE92AF" w:rsidR="00A55257" w:rsidRDefault="00A55257" w:rsidP="00686FCB">
      <w:pPr>
        <w:spacing w:line="360" w:lineRule="auto"/>
        <w:jc w:val="both"/>
        <w:rPr>
          <w:rFonts w:asciiTheme="majorBidi" w:hAnsiTheme="majorBidi" w:cstheme="majorBidi"/>
          <w:sz w:val="24"/>
        </w:rPr>
      </w:pPr>
    </w:p>
    <w:p w14:paraId="40DE22CF" w14:textId="24EA33DF" w:rsidR="00A55257" w:rsidRDefault="00A55257" w:rsidP="00686FCB">
      <w:pPr>
        <w:spacing w:line="360" w:lineRule="auto"/>
        <w:jc w:val="both"/>
        <w:rPr>
          <w:rFonts w:asciiTheme="majorBidi" w:hAnsiTheme="majorBidi" w:cstheme="majorBidi"/>
          <w:sz w:val="24"/>
        </w:rPr>
      </w:pPr>
    </w:p>
    <w:p w14:paraId="231EF312" w14:textId="7AE7E7B6" w:rsidR="00EC195C" w:rsidRDefault="00EC195C" w:rsidP="009A3CF1">
      <w:pPr>
        <w:spacing w:line="360" w:lineRule="auto"/>
        <w:jc w:val="both"/>
        <w:rPr>
          <w:rFonts w:asciiTheme="majorBidi" w:hAnsiTheme="majorBidi" w:cstheme="majorBidi"/>
          <w:sz w:val="24"/>
        </w:rPr>
      </w:pPr>
    </w:p>
    <w:p w14:paraId="2DB11CA4" w14:textId="77777777" w:rsidR="002039BB" w:rsidRDefault="002039BB" w:rsidP="009A3CF1">
      <w:pPr>
        <w:spacing w:line="360" w:lineRule="auto"/>
        <w:jc w:val="both"/>
        <w:rPr>
          <w:rFonts w:asciiTheme="majorBidi" w:hAnsiTheme="majorBidi" w:cstheme="majorBidi"/>
          <w:sz w:val="24"/>
        </w:rPr>
      </w:pPr>
    </w:p>
    <w:p w14:paraId="755FB5B4" w14:textId="77777777" w:rsidR="002B6101" w:rsidRDefault="009A3CF1" w:rsidP="006C0C49">
      <w:pPr>
        <w:pStyle w:val="Titre1"/>
        <w:shd w:val="clear" w:color="auto" w:fill="FFFFFF" w:themeFill="background1"/>
        <w:rPr>
          <w:b/>
          <w:bCs w:val="0"/>
          <w:color w:val="000000" w:themeColor="text1"/>
          <w:shd w:val="clear" w:color="auto" w:fill="FFFFFF" w:themeFill="background1"/>
        </w:rPr>
      </w:pPr>
      <w:bookmarkStart w:id="3" w:name="_Toc125980713"/>
      <w:r w:rsidRPr="006C0C49">
        <w:rPr>
          <w:b/>
          <w:bCs w:val="0"/>
          <w:color w:val="000000" w:themeColor="text1"/>
          <w:shd w:val="clear" w:color="auto" w:fill="FFFFFF" w:themeFill="background1"/>
        </w:rPr>
        <w:lastRenderedPageBreak/>
        <w:t>Table des figures</w:t>
      </w:r>
      <w:bookmarkEnd w:id="3"/>
    </w:p>
    <w:p w14:paraId="1DB9DBDB" w14:textId="7E342E41" w:rsidR="00132F6C" w:rsidRDefault="00132F6C" w:rsidP="00686FCB">
      <w:pPr>
        <w:spacing w:line="360" w:lineRule="auto"/>
        <w:jc w:val="both"/>
      </w:pPr>
    </w:p>
    <w:p w14:paraId="32DF81AE" w14:textId="77777777" w:rsidR="00132F6C" w:rsidRPr="005C7BBE" w:rsidRDefault="00132F6C" w:rsidP="00686FCB">
      <w:pPr>
        <w:spacing w:line="360" w:lineRule="auto"/>
        <w:jc w:val="both"/>
        <w:rPr>
          <w:b/>
          <w:bCs/>
        </w:rPr>
      </w:pPr>
    </w:p>
    <w:p w14:paraId="2CDB58BE" w14:textId="6890942E" w:rsidR="00C65F25" w:rsidRPr="00C65F25" w:rsidRDefault="00132F6C" w:rsidP="00C65F25">
      <w:pPr>
        <w:pStyle w:val="Tabledesillustrations"/>
        <w:tabs>
          <w:tab w:val="right" w:leader="dot" w:pos="9062"/>
        </w:tabs>
        <w:spacing w:line="360" w:lineRule="auto"/>
        <w:rPr>
          <w:rFonts w:cstheme="minorBidi"/>
          <w:b/>
          <w:bCs/>
          <w:i/>
          <w:iCs/>
          <w:smallCaps w:val="0"/>
          <w:noProof/>
          <w:sz w:val="24"/>
          <w:lang w:val="fr-MA" w:eastAsia="fr-MA"/>
        </w:rPr>
      </w:pPr>
      <w:r w:rsidRPr="00C65F25">
        <w:rPr>
          <w:rFonts w:asciiTheme="majorBidi" w:hAnsiTheme="majorBidi" w:cstheme="majorBidi"/>
          <w:b/>
          <w:bCs/>
          <w:i/>
          <w:iCs/>
          <w:sz w:val="24"/>
        </w:rPr>
        <w:fldChar w:fldCharType="begin"/>
      </w:r>
      <w:r w:rsidRPr="00C65F25">
        <w:rPr>
          <w:rFonts w:asciiTheme="majorBidi" w:hAnsiTheme="majorBidi" w:cstheme="majorBidi"/>
          <w:b/>
          <w:bCs/>
          <w:i/>
          <w:iCs/>
          <w:sz w:val="24"/>
        </w:rPr>
        <w:instrText xml:space="preserve"> TOC \h \z \c "Figure" </w:instrText>
      </w:r>
      <w:r w:rsidRPr="00C65F25">
        <w:rPr>
          <w:rFonts w:asciiTheme="majorBidi" w:hAnsiTheme="majorBidi" w:cstheme="majorBidi"/>
          <w:b/>
          <w:bCs/>
          <w:i/>
          <w:iCs/>
          <w:sz w:val="24"/>
        </w:rPr>
        <w:fldChar w:fldCharType="separate"/>
      </w:r>
      <w:hyperlink w:anchor="_Toc125980648" w:history="1">
        <w:r w:rsidR="00C65F25" w:rsidRPr="00C65F25">
          <w:rPr>
            <w:rStyle w:val="Lienhypertexte"/>
            <w:b/>
            <w:bCs/>
            <w:i/>
            <w:iCs/>
            <w:noProof/>
            <w:sz w:val="24"/>
          </w:rPr>
          <w:t>Figure 1 : Diagramme des cas d’utilisation.</w:t>
        </w:r>
        <w:r w:rsidR="00C65F25" w:rsidRPr="00C65F25">
          <w:rPr>
            <w:b/>
            <w:bCs/>
            <w:i/>
            <w:iCs/>
            <w:noProof/>
            <w:webHidden/>
            <w:sz w:val="24"/>
          </w:rPr>
          <w:tab/>
        </w:r>
        <w:r w:rsidR="00C65F25" w:rsidRPr="00C65F25">
          <w:rPr>
            <w:b/>
            <w:bCs/>
            <w:i/>
            <w:iCs/>
            <w:noProof/>
            <w:webHidden/>
            <w:sz w:val="24"/>
          </w:rPr>
          <w:fldChar w:fldCharType="begin"/>
        </w:r>
        <w:r w:rsidR="00C65F25" w:rsidRPr="00C65F25">
          <w:rPr>
            <w:b/>
            <w:bCs/>
            <w:i/>
            <w:iCs/>
            <w:noProof/>
            <w:webHidden/>
            <w:sz w:val="24"/>
          </w:rPr>
          <w:instrText xml:space="preserve"> PAGEREF _Toc125980648 \h </w:instrText>
        </w:r>
        <w:r w:rsidR="00C65F25" w:rsidRPr="00C65F25">
          <w:rPr>
            <w:b/>
            <w:bCs/>
            <w:i/>
            <w:iCs/>
            <w:noProof/>
            <w:webHidden/>
            <w:sz w:val="24"/>
          </w:rPr>
        </w:r>
        <w:r w:rsidR="00C65F25" w:rsidRPr="00C65F25">
          <w:rPr>
            <w:b/>
            <w:bCs/>
            <w:i/>
            <w:iCs/>
            <w:noProof/>
            <w:webHidden/>
            <w:sz w:val="24"/>
          </w:rPr>
          <w:fldChar w:fldCharType="separate"/>
        </w:r>
        <w:r w:rsidR="006B0727">
          <w:rPr>
            <w:b/>
            <w:bCs/>
            <w:i/>
            <w:iCs/>
            <w:noProof/>
            <w:webHidden/>
            <w:sz w:val="24"/>
          </w:rPr>
          <w:t>8</w:t>
        </w:r>
        <w:r w:rsidR="00C65F25" w:rsidRPr="00C65F25">
          <w:rPr>
            <w:b/>
            <w:bCs/>
            <w:i/>
            <w:iCs/>
            <w:noProof/>
            <w:webHidden/>
            <w:sz w:val="24"/>
          </w:rPr>
          <w:fldChar w:fldCharType="end"/>
        </w:r>
      </w:hyperlink>
    </w:p>
    <w:p w14:paraId="75E83C79" w14:textId="2E8A2EE1" w:rsidR="00C65F25" w:rsidRPr="00C65F25" w:rsidRDefault="00C65F25" w:rsidP="00C65F25">
      <w:pPr>
        <w:pStyle w:val="Tabledesillustrations"/>
        <w:tabs>
          <w:tab w:val="right" w:leader="dot" w:pos="9062"/>
        </w:tabs>
        <w:spacing w:line="360" w:lineRule="auto"/>
        <w:rPr>
          <w:rFonts w:cstheme="minorBidi"/>
          <w:b/>
          <w:bCs/>
          <w:i/>
          <w:iCs/>
          <w:smallCaps w:val="0"/>
          <w:noProof/>
          <w:sz w:val="24"/>
          <w:lang w:val="fr-MA" w:eastAsia="fr-MA"/>
        </w:rPr>
      </w:pPr>
      <w:hyperlink w:anchor="_Toc125980649" w:history="1">
        <w:r w:rsidRPr="00C65F25">
          <w:rPr>
            <w:rStyle w:val="Lienhypertexte"/>
            <w:b/>
            <w:bCs/>
            <w:i/>
            <w:iCs/>
            <w:noProof/>
            <w:sz w:val="24"/>
          </w:rPr>
          <w:t>Figure 2: Diagramme de classe du système.</w:t>
        </w:r>
        <w:r w:rsidRPr="00C65F25">
          <w:rPr>
            <w:b/>
            <w:bCs/>
            <w:i/>
            <w:iCs/>
            <w:noProof/>
            <w:webHidden/>
            <w:sz w:val="24"/>
          </w:rPr>
          <w:tab/>
        </w:r>
        <w:r w:rsidRPr="00C65F25">
          <w:rPr>
            <w:b/>
            <w:bCs/>
            <w:i/>
            <w:iCs/>
            <w:noProof/>
            <w:webHidden/>
            <w:sz w:val="24"/>
          </w:rPr>
          <w:fldChar w:fldCharType="begin"/>
        </w:r>
        <w:r w:rsidRPr="00C65F25">
          <w:rPr>
            <w:b/>
            <w:bCs/>
            <w:i/>
            <w:iCs/>
            <w:noProof/>
            <w:webHidden/>
            <w:sz w:val="24"/>
          </w:rPr>
          <w:instrText xml:space="preserve"> PAGEREF _Toc125980649 \h </w:instrText>
        </w:r>
        <w:r w:rsidRPr="00C65F25">
          <w:rPr>
            <w:b/>
            <w:bCs/>
            <w:i/>
            <w:iCs/>
            <w:noProof/>
            <w:webHidden/>
            <w:sz w:val="24"/>
          </w:rPr>
        </w:r>
        <w:r w:rsidRPr="00C65F25">
          <w:rPr>
            <w:b/>
            <w:bCs/>
            <w:i/>
            <w:iCs/>
            <w:noProof/>
            <w:webHidden/>
            <w:sz w:val="24"/>
          </w:rPr>
          <w:fldChar w:fldCharType="separate"/>
        </w:r>
        <w:r w:rsidR="006B0727">
          <w:rPr>
            <w:b/>
            <w:bCs/>
            <w:i/>
            <w:iCs/>
            <w:noProof/>
            <w:webHidden/>
            <w:sz w:val="24"/>
          </w:rPr>
          <w:t>10</w:t>
        </w:r>
        <w:r w:rsidRPr="00C65F25">
          <w:rPr>
            <w:b/>
            <w:bCs/>
            <w:i/>
            <w:iCs/>
            <w:noProof/>
            <w:webHidden/>
            <w:sz w:val="24"/>
          </w:rPr>
          <w:fldChar w:fldCharType="end"/>
        </w:r>
      </w:hyperlink>
    </w:p>
    <w:p w14:paraId="6964EAC9" w14:textId="445B5232" w:rsidR="00C65F25" w:rsidRPr="00C65F25" w:rsidRDefault="00C65F25" w:rsidP="00C65F25">
      <w:pPr>
        <w:pStyle w:val="Tabledesillustrations"/>
        <w:tabs>
          <w:tab w:val="right" w:leader="dot" w:pos="9062"/>
        </w:tabs>
        <w:spacing w:line="360" w:lineRule="auto"/>
        <w:rPr>
          <w:rFonts w:cstheme="minorBidi"/>
          <w:b/>
          <w:bCs/>
          <w:i/>
          <w:iCs/>
          <w:smallCaps w:val="0"/>
          <w:noProof/>
          <w:sz w:val="24"/>
          <w:lang w:val="fr-MA" w:eastAsia="fr-MA"/>
        </w:rPr>
      </w:pPr>
      <w:hyperlink w:anchor="_Toc125980650" w:history="1">
        <w:r w:rsidRPr="00C65F25">
          <w:rPr>
            <w:rStyle w:val="Lienhypertexte"/>
            <w:b/>
            <w:bCs/>
            <w:i/>
            <w:iCs/>
            <w:noProof/>
            <w:sz w:val="24"/>
          </w:rPr>
          <w:t>Figure 3: Page du client.</w:t>
        </w:r>
        <w:r w:rsidRPr="00C65F25">
          <w:rPr>
            <w:b/>
            <w:bCs/>
            <w:i/>
            <w:iCs/>
            <w:noProof/>
            <w:webHidden/>
            <w:sz w:val="24"/>
          </w:rPr>
          <w:tab/>
        </w:r>
        <w:r w:rsidRPr="00C65F25">
          <w:rPr>
            <w:b/>
            <w:bCs/>
            <w:i/>
            <w:iCs/>
            <w:noProof/>
            <w:webHidden/>
            <w:sz w:val="24"/>
          </w:rPr>
          <w:fldChar w:fldCharType="begin"/>
        </w:r>
        <w:r w:rsidRPr="00C65F25">
          <w:rPr>
            <w:b/>
            <w:bCs/>
            <w:i/>
            <w:iCs/>
            <w:noProof/>
            <w:webHidden/>
            <w:sz w:val="24"/>
          </w:rPr>
          <w:instrText xml:space="preserve"> PAGEREF _Toc125980650 \h </w:instrText>
        </w:r>
        <w:r w:rsidRPr="00C65F25">
          <w:rPr>
            <w:b/>
            <w:bCs/>
            <w:i/>
            <w:iCs/>
            <w:noProof/>
            <w:webHidden/>
            <w:sz w:val="24"/>
          </w:rPr>
        </w:r>
        <w:r w:rsidRPr="00C65F25">
          <w:rPr>
            <w:b/>
            <w:bCs/>
            <w:i/>
            <w:iCs/>
            <w:noProof/>
            <w:webHidden/>
            <w:sz w:val="24"/>
          </w:rPr>
          <w:fldChar w:fldCharType="separate"/>
        </w:r>
        <w:r w:rsidR="006B0727">
          <w:rPr>
            <w:b/>
            <w:bCs/>
            <w:i/>
            <w:iCs/>
            <w:noProof/>
            <w:webHidden/>
            <w:sz w:val="24"/>
          </w:rPr>
          <w:t>11</w:t>
        </w:r>
        <w:r w:rsidRPr="00C65F25">
          <w:rPr>
            <w:b/>
            <w:bCs/>
            <w:i/>
            <w:iCs/>
            <w:noProof/>
            <w:webHidden/>
            <w:sz w:val="24"/>
          </w:rPr>
          <w:fldChar w:fldCharType="end"/>
        </w:r>
      </w:hyperlink>
    </w:p>
    <w:p w14:paraId="5F901289" w14:textId="3E3C7553" w:rsidR="00C65F25" w:rsidRPr="00C65F25" w:rsidRDefault="00C65F25" w:rsidP="00C65F25">
      <w:pPr>
        <w:pStyle w:val="Tabledesillustrations"/>
        <w:tabs>
          <w:tab w:val="right" w:leader="dot" w:pos="9062"/>
        </w:tabs>
        <w:spacing w:line="360" w:lineRule="auto"/>
        <w:rPr>
          <w:rFonts w:cstheme="minorBidi"/>
          <w:b/>
          <w:bCs/>
          <w:i/>
          <w:iCs/>
          <w:smallCaps w:val="0"/>
          <w:noProof/>
          <w:sz w:val="24"/>
          <w:lang w:val="fr-MA" w:eastAsia="fr-MA"/>
        </w:rPr>
      </w:pPr>
      <w:hyperlink w:anchor="_Toc125980651" w:history="1">
        <w:r w:rsidRPr="00C65F25">
          <w:rPr>
            <w:rStyle w:val="Lienhypertexte"/>
            <w:b/>
            <w:bCs/>
            <w:i/>
            <w:iCs/>
            <w:noProof/>
            <w:sz w:val="24"/>
          </w:rPr>
          <w:t>Figure 4: Interface du panier.</w:t>
        </w:r>
        <w:r w:rsidRPr="00C65F25">
          <w:rPr>
            <w:b/>
            <w:bCs/>
            <w:i/>
            <w:iCs/>
            <w:noProof/>
            <w:webHidden/>
            <w:sz w:val="24"/>
          </w:rPr>
          <w:tab/>
        </w:r>
        <w:r w:rsidRPr="00C65F25">
          <w:rPr>
            <w:b/>
            <w:bCs/>
            <w:i/>
            <w:iCs/>
            <w:noProof/>
            <w:webHidden/>
            <w:sz w:val="24"/>
          </w:rPr>
          <w:fldChar w:fldCharType="begin"/>
        </w:r>
        <w:r w:rsidRPr="00C65F25">
          <w:rPr>
            <w:b/>
            <w:bCs/>
            <w:i/>
            <w:iCs/>
            <w:noProof/>
            <w:webHidden/>
            <w:sz w:val="24"/>
          </w:rPr>
          <w:instrText xml:space="preserve"> PAGEREF _Toc125980651 \h </w:instrText>
        </w:r>
        <w:r w:rsidRPr="00C65F25">
          <w:rPr>
            <w:b/>
            <w:bCs/>
            <w:i/>
            <w:iCs/>
            <w:noProof/>
            <w:webHidden/>
            <w:sz w:val="24"/>
          </w:rPr>
        </w:r>
        <w:r w:rsidRPr="00C65F25">
          <w:rPr>
            <w:b/>
            <w:bCs/>
            <w:i/>
            <w:iCs/>
            <w:noProof/>
            <w:webHidden/>
            <w:sz w:val="24"/>
          </w:rPr>
          <w:fldChar w:fldCharType="separate"/>
        </w:r>
        <w:r w:rsidR="006B0727">
          <w:rPr>
            <w:b/>
            <w:bCs/>
            <w:i/>
            <w:iCs/>
            <w:noProof/>
            <w:webHidden/>
            <w:sz w:val="24"/>
          </w:rPr>
          <w:t>11</w:t>
        </w:r>
        <w:r w:rsidRPr="00C65F25">
          <w:rPr>
            <w:b/>
            <w:bCs/>
            <w:i/>
            <w:iCs/>
            <w:noProof/>
            <w:webHidden/>
            <w:sz w:val="24"/>
          </w:rPr>
          <w:fldChar w:fldCharType="end"/>
        </w:r>
      </w:hyperlink>
    </w:p>
    <w:p w14:paraId="3523F2BA" w14:textId="7FE03AA1" w:rsidR="00C65F25" w:rsidRPr="00C65F25" w:rsidRDefault="00C65F25" w:rsidP="00C65F25">
      <w:pPr>
        <w:pStyle w:val="Tabledesillustrations"/>
        <w:tabs>
          <w:tab w:val="right" w:leader="dot" w:pos="9062"/>
        </w:tabs>
        <w:spacing w:line="360" w:lineRule="auto"/>
        <w:rPr>
          <w:rFonts w:cstheme="minorBidi"/>
          <w:b/>
          <w:bCs/>
          <w:i/>
          <w:iCs/>
          <w:smallCaps w:val="0"/>
          <w:noProof/>
          <w:sz w:val="24"/>
          <w:lang w:val="fr-MA" w:eastAsia="fr-MA"/>
        </w:rPr>
      </w:pPr>
      <w:hyperlink w:anchor="_Toc125980652" w:history="1">
        <w:r w:rsidRPr="00C65F25">
          <w:rPr>
            <w:rStyle w:val="Lienhypertexte"/>
            <w:b/>
            <w:bCs/>
            <w:i/>
            <w:iCs/>
            <w:noProof/>
            <w:sz w:val="24"/>
          </w:rPr>
          <w:t>Figure 5: Interface d'authentification</w:t>
        </w:r>
        <w:r w:rsidRPr="00C65F25">
          <w:rPr>
            <w:b/>
            <w:bCs/>
            <w:i/>
            <w:iCs/>
            <w:noProof/>
            <w:webHidden/>
            <w:sz w:val="24"/>
          </w:rPr>
          <w:tab/>
        </w:r>
        <w:r w:rsidRPr="00C65F25">
          <w:rPr>
            <w:b/>
            <w:bCs/>
            <w:i/>
            <w:iCs/>
            <w:noProof/>
            <w:webHidden/>
            <w:sz w:val="24"/>
          </w:rPr>
          <w:fldChar w:fldCharType="begin"/>
        </w:r>
        <w:r w:rsidRPr="00C65F25">
          <w:rPr>
            <w:b/>
            <w:bCs/>
            <w:i/>
            <w:iCs/>
            <w:noProof/>
            <w:webHidden/>
            <w:sz w:val="24"/>
          </w:rPr>
          <w:instrText xml:space="preserve"> PAGEREF _Toc125980652 \h </w:instrText>
        </w:r>
        <w:r w:rsidRPr="00C65F25">
          <w:rPr>
            <w:b/>
            <w:bCs/>
            <w:i/>
            <w:iCs/>
            <w:noProof/>
            <w:webHidden/>
            <w:sz w:val="24"/>
          </w:rPr>
        </w:r>
        <w:r w:rsidRPr="00C65F25">
          <w:rPr>
            <w:b/>
            <w:bCs/>
            <w:i/>
            <w:iCs/>
            <w:noProof/>
            <w:webHidden/>
            <w:sz w:val="24"/>
          </w:rPr>
          <w:fldChar w:fldCharType="separate"/>
        </w:r>
        <w:r w:rsidR="006B0727">
          <w:rPr>
            <w:b/>
            <w:bCs/>
            <w:i/>
            <w:iCs/>
            <w:noProof/>
            <w:webHidden/>
            <w:sz w:val="24"/>
          </w:rPr>
          <w:t>12</w:t>
        </w:r>
        <w:r w:rsidRPr="00C65F25">
          <w:rPr>
            <w:b/>
            <w:bCs/>
            <w:i/>
            <w:iCs/>
            <w:noProof/>
            <w:webHidden/>
            <w:sz w:val="24"/>
          </w:rPr>
          <w:fldChar w:fldCharType="end"/>
        </w:r>
      </w:hyperlink>
    </w:p>
    <w:p w14:paraId="3F23A50F" w14:textId="33B9313C" w:rsidR="00C65F25" w:rsidRPr="00C65F25" w:rsidRDefault="00C65F25" w:rsidP="00C65F25">
      <w:pPr>
        <w:pStyle w:val="Tabledesillustrations"/>
        <w:tabs>
          <w:tab w:val="right" w:leader="dot" w:pos="9062"/>
        </w:tabs>
        <w:spacing w:line="360" w:lineRule="auto"/>
        <w:rPr>
          <w:rFonts w:cstheme="minorBidi"/>
          <w:b/>
          <w:bCs/>
          <w:i/>
          <w:iCs/>
          <w:smallCaps w:val="0"/>
          <w:noProof/>
          <w:sz w:val="24"/>
          <w:lang w:val="fr-MA" w:eastAsia="fr-MA"/>
        </w:rPr>
      </w:pPr>
      <w:hyperlink w:anchor="_Toc125980653" w:history="1">
        <w:r w:rsidRPr="00C65F25">
          <w:rPr>
            <w:rStyle w:val="Lienhypertexte"/>
            <w:b/>
            <w:bCs/>
            <w:i/>
            <w:iCs/>
            <w:noProof/>
            <w:sz w:val="24"/>
          </w:rPr>
          <w:t>Figure 6 : Interface des commandes</w:t>
        </w:r>
        <w:r w:rsidRPr="00C65F25">
          <w:rPr>
            <w:b/>
            <w:bCs/>
            <w:i/>
            <w:iCs/>
            <w:noProof/>
            <w:webHidden/>
            <w:sz w:val="24"/>
          </w:rPr>
          <w:tab/>
        </w:r>
        <w:r w:rsidRPr="00C65F25">
          <w:rPr>
            <w:b/>
            <w:bCs/>
            <w:i/>
            <w:iCs/>
            <w:noProof/>
            <w:webHidden/>
            <w:sz w:val="24"/>
          </w:rPr>
          <w:fldChar w:fldCharType="begin"/>
        </w:r>
        <w:r w:rsidRPr="00C65F25">
          <w:rPr>
            <w:b/>
            <w:bCs/>
            <w:i/>
            <w:iCs/>
            <w:noProof/>
            <w:webHidden/>
            <w:sz w:val="24"/>
          </w:rPr>
          <w:instrText xml:space="preserve"> PAGEREF _Toc125980653 \h </w:instrText>
        </w:r>
        <w:r w:rsidRPr="00C65F25">
          <w:rPr>
            <w:b/>
            <w:bCs/>
            <w:i/>
            <w:iCs/>
            <w:noProof/>
            <w:webHidden/>
            <w:sz w:val="24"/>
          </w:rPr>
        </w:r>
        <w:r w:rsidRPr="00C65F25">
          <w:rPr>
            <w:b/>
            <w:bCs/>
            <w:i/>
            <w:iCs/>
            <w:noProof/>
            <w:webHidden/>
            <w:sz w:val="24"/>
          </w:rPr>
          <w:fldChar w:fldCharType="separate"/>
        </w:r>
        <w:r w:rsidR="006B0727">
          <w:rPr>
            <w:b/>
            <w:bCs/>
            <w:i/>
            <w:iCs/>
            <w:noProof/>
            <w:webHidden/>
            <w:sz w:val="24"/>
          </w:rPr>
          <w:t>12</w:t>
        </w:r>
        <w:r w:rsidRPr="00C65F25">
          <w:rPr>
            <w:b/>
            <w:bCs/>
            <w:i/>
            <w:iCs/>
            <w:noProof/>
            <w:webHidden/>
            <w:sz w:val="24"/>
          </w:rPr>
          <w:fldChar w:fldCharType="end"/>
        </w:r>
      </w:hyperlink>
    </w:p>
    <w:p w14:paraId="558001F8" w14:textId="15C0A54F" w:rsidR="00C65F25" w:rsidRPr="00C65F25" w:rsidRDefault="00C65F25" w:rsidP="00C65F25">
      <w:pPr>
        <w:pStyle w:val="Tabledesillustrations"/>
        <w:tabs>
          <w:tab w:val="right" w:leader="dot" w:pos="9062"/>
        </w:tabs>
        <w:spacing w:line="360" w:lineRule="auto"/>
        <w:rPr>
          <w:rFonts w:cstheme="minorBidi"/>
          <w:b/>
          <w:bCs/>
          <w:i/>
          <w:iCs/>
          <w:smallCaps w:val="0"/>
          <w:noProof/>
          <w:sz w:val="24"/>
          <w:lang w:val="fr-MA" w:eastAsia="fr-MA"/>
        </w:rPr>
      </w:pPr>
      <w:hyperlink w:anchor="_Toc125980654" w:history="1">
        <w:r w:rsidRPr="00C65F25">
          <w:rPr>
            <w:rStyle w:val="Lienhypertexte"/>
            <w:b/>
            <w:bCs/>
            <w:i/>
            <w:iCs/>
            <w:noProof/>
            <w:sz w:val="24"/>
          </w:rPr>
          <w:t>Figure 7: Interface de l’admin.</w:t>
        </w:r>
        <w:r w:rsidRPr="00C65F25">
          <w:rPr>
            <w:b/>
            <w:bCs/>
            <w:i/>
            <w:iCs/>
            <w:noProof/>
            <w:webHidden/>
            <w:sz w:val="24"/>
          </w:rPr>
          <w:tab/>
        </w:r>
        <w:r w:rsidRPr="00C65F25">
          <w:rPr>
            <w:b/>
            <w:bCs/>
            <w:i/>
            <w:iCs/>
            <w:noProof/>
            <w:webHidden/>
            <w:sz w:val="24"/>
          </w:rPr>
          <w:fldChar w:fldCharType="begin"/>
        </w:r>
        <w:r w:rsidRPr="00C65F25">
          <w:rPr>
            <w:b/>
            <w:bCs/>
            <w:i/>
            <w:iCs/>
            <w:noProof/>
            <w:webHidden/>
            <w:sz w:val="24"/>
          </w:rPr>
          <w:instrText xml:space="preserve"> PAGEREF _Toc125980654 \h </w:instrText>
        </w:r>
        <w:r w:rsidRPr="00C65F25">
          <w:rPr>
            <w:b/>
            <w:bCs/>
            <w:i/>
            <w:iCs/>
            <w:noProof/>
            <w:webHidden/>
            <w:sz w:val="24"/>
          </w:rPr>
        </w:r>
        <w:r w:rsidRPr="00C65F25">
          <w:rPr>
            <w:b/>
            <w:bCs/>
            <w:i/>
            <w:iCs/>
            <w:noProof/>
            <w:webHidden/>
            <w:sz w:val="24"/>
          </w:rPr>
          <w:fldChar w:fldCharType="separate"/>
        </w:r>
        <w:r w:rsidR="006B0727">
          <w:rPr>
            <w:b/>
            <w:bCs/>
            <w:i/>
            <w:iCs/>
            <w:noProof/>
            <w:webHidden/>
            <w:sz w:val="24"/>
          </w:rPr>
          <w:t>13</w:t>
        </w:r>
        <w:r w:rsidRPr="00C65F25">
          <w:rPr>
            <w:b/>
            <w:bCs/>
            <w:i/>
            <w:iCs/>
            <w:noProof/>
            <w:webHidden/>
            <w:sz w:val="24"/>
          </w:rPr>
          <w:fldChar w:fldCharType="end"/>
        </w:r>
      </w:hyperlink>
    </w:p>
    <w:p w14:paraId="2AD878E9" w14:textId="049FB014" w:rsidR="00C65F25" w:rsidRPr="00C65F25" w:rsidRDefault="00C65F25" w:rsidP="00C65F25">
      <w:pPr>
        <w:pStyle w:val="Tabledesillustrations"/>
        <w:tabs>
          <w:tab w:val="right" w:leader="dot" w:pos="9062"/>
        </w:tabs>
        <w:spacing w:line="360" w:lineRule="auto"/>
        <w:rPr>
          <w:rFonts w:cstheme="minorBidi"/>
          <w:b/>
          <w:bCs/>
          <w:i/>
          <w:iCs/>
          <w:smallCaps w:val="0"/>
          <w:noProof/>
          <w:sz w:val="24"/>
          <w:lang w:val="fr-MA" w:eastAsia="fr-MA"/>
        </w:rPr>
      </w:pPr>
      <w:hyperlink w:anchor="_Toc125980655" w:history="1">
        <w:r w:rsidRPr="00C65F25">
          <w:rPr>
            <w:rStyle w:val="Lienhypertexte"/>
            <w:b/>
            <w:bCs/>
            <w:i/>
            <w:iCs/>
            <w:noProof/>
            <w:sz w:val="24"/>
          </w:rPr>
          <w:t>Figure 8: Interface de gestion de produits.</w:t>
        </w:r>
        <w:r w:rsidRPr="00C65F25">
          <w:rPr>
            <w:b/>
            <w:bCs/>
            <w:i/>
            <w:iCs/>
            <w:noProof/>
            <w:webHidden/>
            <w:sz w:val="24"/>
          </w:rPr>
          <w:tab/>
        </w:r>
        <w:r w:rsidRPr="00C65F25">
          <w:rPr>
            <w:b/>
            <w:bCs/>
            <w:i/>
            <w:iCs/>
            <w:noProof/>
            <w:webHidden/>
            <w:sz w:val="24"/>
          </w:rPr>
          <w:fldChar w:fldCharType="begin"/>
        </w:r>
        <w:r w:rsidRPr="00C65F25">
          <w:rPr>
            <w:b/>
            <w:bCs/>
            <w:i/>
            <w:iCs/>
            <w:noProof/>
            <w:webHidden/>
            <w:sz w:val="24"/>
          </w:rPr>
          <w:instrText xml:space="preserve"> PAGEREF _Toc125980655 \h </w:instrText>
        </w:r>
        <w:r w:rsidRPr="00C65F25">
          <w:rPr>
            <w:b/>
            <w:bCs/>
            <w:i/>
            <w:iCs/>
            <w:noProof/>
            <w:webHidden/>
            <w:sz w:val="24"/>
          </w:rPr>
        </w:r>
        <w:r w:rsidRPr="00C65F25">
          <w:rPr>
            <w:b/>
            <w:bCs/>
            <w:i/>
            <w:iCs/>
            <w:noProof/>
            <w:webHidden/>
            <w:sz w:val="24"/>
          </w:rPr>
          <w:fldChar w:fldCharType="separate"/>
        </w:r>
        <w:r w:rsidR="006B0727">
          <w:rPr>
            <w:b/>
            <w:bCs/>
            <w:i/>
            <w:iCs/>
            <w:noProof/>
            <w:webHidden/>
            <w:sz w:val="24"/>
          </w:rPr>
          <w:t>13</w:t>
        </w:r>
        <w:r w:rsidRPr="00C65F25">
          <w:rPr>
            <w:b/>
            <w:bCs/>
            <w:i/>
            <w:iCs/>
            <w:noProof/>
            <w:webHidden/>
            <w:sz w:val="24"/>
          </w:rPr>
          <w:fldChar w:fldCharType="end"/>
        </w:r>
      </w:hyperlink>
    </w:p>
    <w:p w14:paraId="4DA3591C" w14:textId="1A918516" w:rsidR="00C65F25" w:rsidRPr="00C65F25" w:rsidRDefault="00C65F25" w:rsidP="00C65F25">
      <w:pPr>
        <w:pStyle w:val="Tabledesillustrations"/>
        <w:tabs>
          <w:tab w:val="right" w:leader="dot" w:pos="9062"/>
        </w:tabs>
        <w:spacing w:line="360" w:lineRule="auto"/>
        <w:rPr>
          <w:rFonts w:cstheme="minorBidi"/>
          <w:b/>
          <w:bCs/>
          <w:i/>
          <w:iCs/>
          <w:smallCaps w:val="0"/>
          <w:noProof/>
          <w:sz w:val="24"/>
          <w:lang w:val="fr-MA" w:eastAsia="fr-MA"/>
        </w:rPr>
      </w:pPr>
      <w:hyperlink w:anchor="_Toc125980656" w:history="1">
        <w:r w:rsidRPr="00C65F25">
          <w:rPr>
            <w:rStyle w:val="Lienhypertexte"/>
            <w:b/>
            <w:bCs/>
            <w:i/>
            <w:iCs/>
            <w:noProof/>
            <w:sz w:val="24"/>
          </w:rPr>
          <w:t>Figure 9: Interface de de gestion des commandes.</w:t>
        </w:r>
        <w:r w:rsidRPr="00C65F25">
          <w:rPr>
            <w:b/>
            <w:bCs/>
            <w:i/>
            <w:iCs/>
            <w:noProof/>
            <w:webHidden/>
            <w:sz w:val="24"/>
          </w:rPr>
          <w:tab/>
        </w:r>
        <w:r w:rsidRPr="00C65F25">
          <w:rPr>
            <w:b/>
            <w:bCs/>
            <w:i/>
            <w:iCs/>
            <w:noProof/>
            <w:webHidden/>
            <w:sz w:val="24"/>
          </w:rPr>
          <w:fldChar w:fldCharType="begin"/>
        </w:r>
        <w:r w:rsidRPr="00C65F25">
          <w:rPr>
            <w:b/>
            <w:bCs/>
            <w:i/>
            <w:iCs/>
            <w:noProof/>
            <w:webHidden/>
            <w:sz w:val="24"/>
          </w:rPr>
          <w:instrText xml:space="preserve"> PAGEREF _Toc125980656 \h </w:instrText>
        </w:r>
        <w:r w:rsidRPr="00C65F25">
          <w:rPr>
            <w:b/>
            <w:bCs/>
            <w:i/>
            <w:iCs/>
            <w:noProof/>
            <w:webHidden/>
            <w:sz w:val="24"/>
          </w:rPr>
        </w:r>
        <w:r w:rsidRPr="00C65F25">
          <w:rPr>
            <w:b/>
            <w:bCs/>
            <w:i/>
            <w:iCs/>
            <w:noProof/>
            <w:webHidden/>
            <w:sz w:val="24"/>
          </w:rPr>
          <w:fldChar w:fldCharType="separate"/>
        </w:r>
        <w:r w:rsidR="006B0727">
          <w:rPr>
            <w:b/>
            <w:bCs/>
            <w:i/>
            <w:iCs/>
            <w:noProof/>
            <w:webHidden/>
            <w:sz w:val="24"/>
          </w:rPr>
          <w:t>14</w:t>
        </w:r>
        <w:r w:rsidRPr="00C65F25">
          <w:rPr>
            <w:b/>
            <w:bCs/>
            <w:i/>
            <w:iCs/>
            <w:noProof/>
            <w:webHidden/>
            <w:sz w:val="24"/>
          </w:rPr>
          <w:fldChar w:fldCharType="end"/>
        </w:r>
      </w:hyperlink>
    </w:p>
    <w:p w14:paraId="0E9E788B" w14:textId="5806C893" w:rsidR="00C65F25" w:rsidRPr="00C65F25" w:rsidRDefault="00C65F25" w:rsidP="00C65F25">
      <w:pPr>
        <w:pStyle w:val="Tabledesillustrations"/>
        <w:tabs>
          <w:tab w:val="right" w:leader="dot" w:pos="9062"/>
        </w:tabs>
        <w:spacing w:line="360" w:lineRule="auto"/>
        <w:rPr>
          <w:rFonts w:cstheme="minorBidi"/>
          <w:b/>
          <w:bCs/>
          <w:i/>
          <w:iCs/>
          <w:smallCaps w:val="0"/>
          <w:noProof/>
          <w:sz w:val="24"/>
          <w:lang w:val="fr-MA" w:eastAsia="fr-MA"/>
        </w:rPr>
      </w:pPr>
      <w:hyperlink w:anchor="_Toc125980657" w:history="1">
        <w:r w:rsidRPr="00C65F25">
          <w:rPr>
            <w:rStyle w:val="Lienhypertexte"/>
            <w:b/>
            <w:bCs/>
            <w:i/>
            <w:iCs/>
            <w:noProof/>
            <w:sz w:val="24"/>
          </w:rPr>
          <w:t>Figure 10: Interface de de gestion des clients.</w:t>
        </w:r>
        <w:r w:rsidRPr="00C65F25">
          <w:rPr>
            <w:b/>
            <w:bCs/>
            <w:i/>
            <w:iCs/>
            <w:noProof/>
            <w:webHidden/>
            <w:sz w:val="24"/>
          </w:rPr>
          <w:tab/>
        </w:r>
        <w:r w:rsidRPr="00C65F25">
          <w:rPr>
            <w:b/>
            <w:bCs/>
            <w:i/>
            <w:iCs/>
            <w:noProof/>
            <w:webHidden/>
            <w:sz w:val="24"/>
          </w:rPr>
          <w:fldChar w:fldCharType="begin"/>
        </w:r>
        <w:r w:rsidRPr="00C65F25">
          <w:rPr>
            <w:b/>
            <w:bCs/>
            <w:i/>
            <w:iCs/>
            <w:noProof/>
            <w:webHidden/>
            <w:sz w:val="24"/>
          </w:rPr>
          <w:instrText xml:space="preserve"> PAGEREF _Toc125980657 \h </w:instrText>
        </w:r>
        <w:r w:rsidRPr="00C65F25">
          <w:rPr>
            <w:b/>
            <w:bCs/>
            <w:i/>
            <w:iCs/>
            <w:noProof/>
            <w:webHidden/>
            <w:sz w:val="24"/>
          </w:rPr>
        </w:r>
        <w:r w:rsidRPr="00C65F25">
          <w:rPr>
            <w:b/>
            <w:bCs/>
            <w:i/>
            <w:iCs/>
            <w:noProof/>
            <w:webHidden/>
            <w:sz w:val="24"/>
          </w:rPr>
          <w:fldChar w:fldCharType="separate"/>
        </w:r>
        <w:r w:rsidR="006B0727">
          <w:rPr>
            <w:b/>
            <w:bCs/>
            <w:i/>
            <w:iCs/>
            <w:noProof/>
            <w:webHidden/>
            <w:sz w:val="24"/>
          </w:rPr>
          <w:t>14</w:t>
        </w:r>
        <w:r w:rsidRPr="00C65F25">
          <w:rPr>
            <w:b/>
            <w:bCs/>
            <w:i/>
            <w:iCs/>
            <w:noProof/>
            <w:webHidden/>
            <w:sz w:val="24"/>
          </w:rPr>
          <w:fldChar w:fldCharType="end"/>
        </w:r>
      </w:hyperlink>
    </w:p>
    <w:p w14:paraId="70831927" w14:textId="79FDAE62" w:rsidR="00C65F25" w:rsidRPr="00C65F25" w:rsidRDefault="00C65F25" w:rsidP="00C65F25">
      <w:pPr>
        <w:pStyle w:val="Tabledesillustrations"/>
        <w:tabs>
          <w:tab w:val="right" w:leader="dot" w:pos="9062"/>
        </w:tabs>
        <w:spacing w:line="360" w:lineRule="auto"/>
        <w:rPr>
          <w:rFonts w:cstheme="minorBidi"/>
          <w:b/>
          <w:bCs/>
          <w:i/>
          <w:iCs/>
          <w:smallCaps w:val="0"/>
          <w:noProof/>
          <w:sz w:val="24"/>
          <w:lang w:val="fr-MA" w:eastAsia="fr-MA"/>
        </w:rPr>
      </w:pPr>
      <w:hyperlink w:anchor="_Toc125980658" w:history="1">
        <w:r w:rsidRPr="00C65F25">
          <w:rPr>
            <w:rStyle w:val="Lienhypertexte"/>
            <w:b/>
            <w:bCs/>
            <w:i/>
            <w:iCs/>
            <w:noProof/>
            <w:sz w:val="24"/>
          </w:rPr>
          <w:t>Figure 1</w:t>
        </w:r>
        <w:r>
          <w:rPr>
            <w:rStyle w:val="Lienhypertexte"/>
            <w:b/>
            <w:bCs/>
            <w:i/>
            <w:iCs/>
            <w:noProof/>
            <w:sz w:val="24"/>
          </w:rPr>
          <w:t>1</w:t>
        </w:r>
        <w:r w:rsidRPr="00C65F25">
          <w:rPr>
            <w:rStyle w:val="Lienhypertexte"/>
            <w:b/>
            <w:bCs/>
            <w:i/>
            <w:iCs/>
            <w:noProof/>
            <w:sz w:val="24"/>
          </w:rPr>
          <w:t>: Interface de de gestion des fournisseurs.</w:t>
        </w:r>
        <w:r w:rsidRPr="00C65F25">
          <w:rPr>
            <w:b/>
            <w:bCs/>
            <w:i/>
            <w:iCs/>
            <w:noProof/>
            <w:webHidden/>
            <w:sz w:val="24"/>
          </w:rPr>
          <w:tab/>
        </w:r>
        <w:r w:rsidRPr="00C65F25">
          <w:rPr>
            <w:b/>
            <w:bCs/>
            <w:i/>
            <w:iCs/>
            <w:noProof/>
            <w:webHidden/>
            <w:sz w:val="24"/>
          </w:rPr>
          <w:fldChar w:fldCharType="begin"/>
        </w:r>
        <w:r w:rsidRPr="00C65F25">
          <w:rPr>
            <w:b/>
            <w:bCs/>
            <w:i/>
            <w:iCs/>
            <w:noProof/>
            <w:webHidden/>
            <w:sz w:val="24"/>
          </w:rPr>
          <w:instrText xml:space="preserve"> PAGEREF _Toc125980658 \h </w:instrText>
        </w:r>
        <w:r w:rsidRPr="00C65F25">
          <w:rPr>
            <w:b/>
            <w:bCs/>
            <w:i/>
            <w:iCs/>
            <w:noProof/>
            <w:webHidden/>
            <w:sz w:val="24"/>
          </w:rPr>
        </w:r>
        <w:r w:rsidRPr="00C65F25">
          <w:rPr>
            <w:b/>
            <w:bCs/>
            <w:i/>
            <w:iCs/>
            <w:noProof/>
            <w:webHidden/>
            <w:sz w:val="24"/>
          </w:rPr>
          <w:fldChar w:fldCharType="separate"/>
        </w:r>
        <w:r w:rsidR="006B0727">
          <w:rPr>
            <w:b/>
            <w:bCs/>
            <w:i/>
            <w:iCs/>
            <w:noProof/>
            <w:webHidden/>
            <w:sz w:val="24"/>
          </w:rPr>
          <w:t>15</w:t>
        </w:r>
        <w:r w:rsidRPr="00C65F25">
          <w:rPr>
            <w:b/>
            <w:bCs/>
            <w:i/>
            <w:iCs/>
            <w:noProof/>
            <w:webHidden/>
            <w:sz w:val="24"/>
          </w:rPr>
          <w:fldChar w:fldCharType="end"/>
        </w:r>
      </w:hyperlink>
    </w:p>
    <w:p w14:paraId="796A1364" w14:textId="7068D0E5" w:rsidR="00823B1F" w:rsidRPr="00E846AC" w:rsidRDefault="00132F6C" w:rsidP="00C65F25">
      <w:pPr>
        <w:spacing w:line="360" w:lineRule="auto"/>
        <w:jc w:val="both"/>
        <w:rPr>
          <w:rFonts w:asciiTheme="majorBidi" w:hAnsiTheme="majorBidi" w:cstheme="majorBidi"/>
        </w:rPr>
      </w:pPr>
      <w:r w:rsidRPr="00C65F25">
        <w:rPr>
          <w:rFonts w:asciiTheme="majorBidi" w:hAnsiTheme="majorBidi" w:cstheme="majorBidi"/>
          <w:b/>
          <w:bCs/>
          <w:i/>
          <w:iCs/>
          <w:sz w:val="24"/>
          <w:szCs w:val="24"/>
        </w:rPr>
        <w:fldChar w:fldCharType="end"/>
      </w:r>
    </w:p>
    <w:p w14:paraId="6CBEAD41" w14:textId="6A098D39" w:rsidR="00823B1F" w:rsidRDefault="00823B1F" w:rsidP="00686FCB">
      <w:pPr>
        <w:spacing w:line="360" w:lineRule="auto"/>
        <w:jc w:val="both"/>
      </w:pPr>
    </w:p>
    <w:p w14:paraId="0B7BB23B" w14:textId="237131D7" w:rsidR="00823B1F" w:rsidRDefault="00823B1F" w:rsidP="00686FCB">
      <w:pPr>
        <w:spacing w:line="360" w:lineRule="auto"/>
        <w:jc w:val="both"/>
      </w:pPr>
    </w:p>
    <w:p w14:paraId="4891C59E" w14:textId="1B57274D" w:rsidR="00823B1F" w:rsidRDefault="00823B1F" w:rsidP="00686FCB">
      <w:pPr>
        <w:spacing w:line="360" w:lineRule="auto"/>
        <w:jc w:val="both"/>
      </w:pPr>
    </w:p>
    <w:p w14:paraId="06849C89" w14:textId="2875EBD1" w:rsidR="00823B1F" w:rsidRDefault="00823B1F" w:rsidP="00686FCB">
      <w:pPr>
        <w:spacing w:line="360" w:lineRule="auto"/>
        <w:jc w:val="both"/>
      </w:pPr>
    </w:p>
    <w:p w14:paraId="4EE485AB" w14:textId="77777777" w:rsidR="00823B1F" w:rsidRDefault="00823B1F" w:rsidP="00686FCB">
      <w:pPr>
        <w:spacing w:line="360" w:lineRule="auto"/>
        <w:jc w:val="both"/>
        <w:rPr>
          <w:rFonts w:asciiTheme="majorBidi" w:hAnsiTheme="majorBidi" w:cstheme="majorBidi"/>
          <w:sz w:val="24"/>
        </w:rPr>
      </w:pPr>
    </w:p>
    <w:p w14:paraId="231B0C1F" w14:textId="437EB2AC" w:rsidR="002B6101" w:rsidRDefault="002B6101" w:rsidP="00686FCB">
      <w:pPr>
        <w:spacing w:line="360" w:lineRule="auto"/>
        <w:jc w:val="both"/>
        <w:rPr>
          <w:rFonts w:asciiTheme="majorBidi" w:hAnsiTheme="majorBidi" w:cstheme="majorBidi"/>
          <w:sz w:val="24"/>
        </w:rPr>
      </w:pPr>
    </w:p>
    <w:p w14:paraId="6E994EBE" w14:textId="77777777" w:rsidR="00132F6C" w:rsidRDefault="00132F6C" w:rsidP="00686FCB">
      <w:pPr>
        <w:spacing w:line="360" w:lineRule="auto"/>
        <w:jc w:val="both"/>
        <w:rPr>
          <w:rFonts w:asciiTheme="majorBidi" w:hAnsiTheme="majorBidi" w:cstheme="majorBidi"/>
          <w:sz w:val="24"/>
        </w:rPr>
      </w:pPr>
    </w:p>
    <w:p w14:paraId="5FACD34E" w14:textId="77777777" w:rsidR="002B6101" w:rsidRDefault="002B6101" w:rsidP="00686FCB">
      <w:pPr>
        <w:spacing w:line="360" w:lineRule="auto"/>
        <w:jc w:val="both"/>
        <w:rPr>
          <w:rFonts w:asciiTheme="majorBidi" w:hAnsiTheme="majorBidi" w:cstheme="majorBidi"/>
          <w:sz w:val="24"/>
        </w:rPr>
      </w:pPr>
    </w:p>
    <w:p w14:paraId="04335392" w14:textId="77777777" w:rsidR="002B6101" w:rsidRDefault="002B6101" w:rsidP="00686FCB">
      <w:pPr>
        <w:spacing w:line="360" w:lineRule="auto"/>
        <w:jc w:val="both"/>
        <w:rPr>
          <w:rFonts w:asciiTheme="majorBidi" w:hAnsiTheme="majorBidi" w:cstheme="majorBidi"/>
          <w:sz w:val="24"/>
        </w:rPr>
      </w:pPr>
    </w:p>
    <w:p w14:paraId="4019C1A9" w14:textId="77777777" w:rsidR="002B6101" w:rsidRDefault="002B6101" w:rsidP="00686FCB">
      <w:pPr>
        <w:spacing w:line="360" w:lineRule="auto"/>
        <w:jc w:val="both"/>
        <w:rPr>
          <w:rFonts w:asciiTheme="majorBidi" w:hAnsiTheme="majorBidi" w:cstheme="majorBidi"/>
          <w:sz w:val="24"/>
        </w:rPr>
      </w:pPr>
    </w:p>
    <w:p w14:paraId="37273E05" w14:textId="75124430" w:rsidR="002B6101" w:rsidRDefault="002B6101" w:rsidP="00686FCB">
      <w:pPr>
        <w:spacing w:line="360" w:lineRule="auto"/>
        <w:jc w:val="both"/>
        <w:rPr>
          <w:rFonts w:asciiTheme="majorBidi" w:hAnsiTheme="majorBidi" w:cstheme="majorBidi"/>
          <w:sz w:val="24"/>
        </w:rPr>
      </w:pPr>
    </w:p>
    <w:p w14:paraId="58CEE4F7" w14:textId="6AA9D9C2" w:rsidR="00493294" w:rsidRDefault="00493294" w:rsidP="00686FCB">
      <w:pPr>
        <w:spacing w:line="360" w:lineRule="auto"/>
        <w:jc w:val="both"/>
        <w:rPr>
          <w:rFonts w:asciiTheme="majorBidi" w:hAnsiTheme="majorBidi" w:cstheme="majorBidi"/>
          <w:sz w:val="24"/>
        </w:rPr>
      </w:pPr>
    </w:p>
    <w:p w14:paraId="1113D3C0" w14:textId="77777777" w:rsidR="00493294" w:rsidRDefault="00493294" w:rsidP="00686FCB">
      <w:pPr>
        <w:spacing w:line="360" w:lineRule="auto"/>
        <w:jc w:val="both"/>
        <w:rPr>
          <w:rFonts w:asciiTheme="majorBidi" w:hAnsiTheme="majorBidi" w:cstheme="majorBidi"/>
          <w:sz w:val="24"/>
        </w:rPr>
      </w:pPr>
    </w:p>
    <w:p w14:paraId="7D6AB5CD" w14:textId="77777777" w:rsidR="00FF488C" w:rsidRDefault="00FF488C" w:rsidP="00686FCB">
      <w:pPr>
        <w:spacing w:line="360" w:lineRule="auto"/>
        <w:jc w:val="both"/>
        <w:rPr>
          <w:rFonts w:asciiTheme="majorBidi" w:hAnsiTheme="majorBidi" w:cstheme="majorBidi"/>
          <w:sz w:val="24"/>
        </w:rPr>
      </w:pPr>
    </w:p>
    <w:sdt>
      <w:sdtPr>
        <w:rPr>
          <w:b/>
          <w:bCs/>
          <w:sz w:val="32"/>
          <w:szCs w:val="32"/>
          <w:shd w:val="clear" w:color="auto" w:fill="FFFFFF" w:themeFill="background1"/>
        </w:rPr>
        <w:id w:val="-306313106"/>
        <w:docPartObj>
          <w:docPartGallery w:val="Table of Contents"/>
          <w:docPartUnique/>
        </w:docPartObj>
      </w:sdtPr>
      <w:sdtEndPr>
        <w:rPr>
          <w:sz w:val="22"/>
          <w:szCs w:val="22"/>
          <w:shd w:val="clear" w:color="auto" w:fill="auto"/>
        </w:rPr>
      </w:sdtEndPr>
      <w:sdtContent>
        <w:p w14:paraId="01CD7DE0" w14:textId="77777777" w:rsidR="002A5BA9" w:rsidRDefault="004379DE" w:rsidP="002A5BA9">
          <w:pPr>
            <w:pStyle w:val="Sansinterligne"/>
            <w:jc w:val="center"/>
          </w:pPr>
          <w:r w:rsidRPr="002A5BA9">
            <w:rPr>
              <w:b/>
              <w:bCs/>
              <w:sz w:val="32"/>
              <w:szCs w:val="32"/>
              <w:shd w:val="clear" w:color="auto" w:fill="FFFFFF" w:themeFill="background1"/>
            </w:rPr>
            <w:t>Table des matières</w:t>
          </w:r>
        </w:p>
        <w:p w14:paraId="4362AC5A" w14:textId="77777777" w:rsidR="004379DE" w:rsidRPr="002A5BA9" w:rsidRDefault="004379DE" w:rsidP="002A5BA9">
          <w:pPr>
            <w:pStyle w:val="Sansinterligne"/>
          </w:pPr>
          <w:r w:rsidRPr="002A5BA9">
            <w:tab/>
          </w:r>
          <w:r w:rsidR="002A5BA9" w:rsidRPr="002A5BA9">
            <w:tab/>
          </w:r>
          <w:r w:rsidR="002A5BA9" w:rsidRPr="002A5BA9">
            <w:tab/>
          </w:r>
          <w:r w:rsidR="002A5BA9" w:rsidRPr="002A5BA9">
            <w:tab/>
          </w:r>
        </w:p>
        <w:p w14:paraId="553FF6CB" w14:textId="17701E5A" w:rsidR="00E05C69" w:rsidRDefault="007348C5">
          <w:pPr>
            <w:pStyle w:val="TM1"/>
            <w:tabs>
              <w:tab w:val="left" w:pos="440"/>
              <w:tab w:val="right" w:leader="dot" w:pos="9062"/>
            </w:tabs>
            <w:rPr>
              <w:noProof/>
              <w:lang w:val="fr-MA" w:eastAsia="fr-MA"/>
            </w:rPr>
          </w:pPr>
          <w:r>
            <w:fldChar w:fldCharType="begin"/>
          </w:r>
          <w:r>
            <w:instrText xml:space="preserve"> TOC \o "1-4" \h \z \u </w:instrText>
          </w:r>
          <w:r>
            <w:fldChar w:fldCharType="separate"/>
          </w:r>
          <w:hyperlink w:anchor="_Toc125980711" w:history="1">
            <w:r w:rsidR="00E05C69" w:rsidRPr="00370334">
              <w:rPr>
                <w:rStyle w:val="Lienhypertexte"/>
                <w:b/>
                <w:noProof/>
              </w:rPr>
              <w:t>I.</w:t>
            </w:r>
            <w:r w:rsidR="00E05C69">
              <w:rPr>
                <w:noProof/>
                <w:lang w:val="fr-MA" w:eastAsia="fr-MA"/>
              </w:rPr>
              <w:tab/>
            </w:r>
            <w:r w:rsidR="00E05C69" w:rsidRPr="00370334">
              <w:rPr>
                <w:rStyle w:val="Lienhypertexte"/>
                <w:b/>
                <w:noProof/>
                <w:shd w:val="clear" w:color="auto" w:fill="FFFFFF" w:themeFill="background1"/>
              </w:rPr>
              <w:t>Résumé</w:t>
            </w:r>
            <w:r w:rsidR="00E05C69">
              <w:rPr>
                <w:noProof/>
                <w:webHidden/>
              </w:rPr>
              <w:tab/>
            </w:r>
            <w:r w:rsidR="00E05C69">
              <w:rPr>
                <w:noProof/>
                <w:webHidden/>
              </w:rPr>
              <w:fldChar w:fldCharType="begin"/>
            </w:r>
            <w:r w:rsidR="00E05C69">
              <w:rPr>
                <w:noProof/>
                <w:webHidden/>
              </w:rPr>
              <w:instrText xml:space="preserve"> PAGEREF _Toc125980711 \h </w:instrText>
            </w:r>
            <w:r w:rsidR="00E05C69">
              <w:rPr>
                <w:noProof/>
                <w:webHidden/>
              </w:rPr>
            </w:r>
            <w:r w:rsidR="00E05C69">
              <w:rPr>
                <w:noProof/>
                <w:webHidden/>
              </w:rPr>
              <w:fldChar w:fldCharType="separate"/>
            </w:r>
            <w:r w:rsidR="006B0727">
              <w:rPr>
                <w:noProof/>
                <w:webHidden/>
              </w:rPr>
              <w:t>1</w:t>
            </w:r>
            <w:r w:rsidR="00E05C69">
              <w:rPr>
                <w:noProof/>
                <w:webHidden/>
              </w:rPr>
              <w:fldChar w:fldCharType="end"/>
            </w:r>
          </w:hyperlink>
        </w:p>
        <w:p w14:paraId="11EBB618" w14:textId="6914C2ED" w:rsidR="00E05C69" w:rsidRDefault="00E05C69">
          <w:pPr>
            <w:pStyle w:val="TM1"/>
            <w:tabs>
              <w:tab w:val="left" w:pos="440"/>
              <w:tab w:val="right" w:leader="dot" w:pos="9062"/>
            </w:tabs>
            <w:rPr>
              <w:noProof/>
              <w:lang w:val="fr-MA" w:eastAsia="fr-MA"/>
            </w:rPr>
          </w:pPr>
          <w:hyperlink w:anchor="_Toc125980712" w:history="1">
            <w:r w:rsidRPr="00370334">
              <w:rPr>
                <w:rStyle w:val="Lienhypertexte"/>
                <w:b/>
                <w:noProof/>
              </w:rPr>
              <w:t>II.</w:t>
            </w:r>
            <w:r>
              <w:rPr>
                <w:noProof/>
                <w:lang w:val="fr-MA" w:eastAsia="fr-MA"/>
              </w:rPr>
              <w:tab/>
            </w:r>
            <w:r w:rsidRPr="00370334">
              <w:rPr>
                <w:rStyle w:val="Lienhypertexte"/>
                <w:b/>
                <w:noProof/>
                <w:shd w:val="clear" w:color="auto" w:fill="FFFFFF" w:themeFill="background1"/>
              </w:rPr>
              <w:t>Remerciements</w:t>
            </w:r>
            <w:r>
              <w:rPr>
                <w:noProof/>
                <w:webHidden/>
              </w:rPr>
              <w:tab/>
            </w:r>
            <w:r>
              <w:rPr>
                <w:noProof/>
                <w:webHidden/>
              </w:rPr>
              <w:fldChar w:fldCharType="begin"/>
            </w:r>
            <w:r>
              <w:rPr>
                <w:noProof/>
                <w:webHidden/>
              </w:rPr>
              <w:instrText xml:space="preserve"> PAGEREF _Toc125980712 \h </w:instrText>
            </w:r>
            <w:r>
              <w:rPr>
                <w:noProof/>
                <w:webHidden/>
              </w:rPr>
            </w:r>
            <w:r>
              <w:rPr>
                <w:noProof/>
                <w:webHidden/>
              </w:rPr>
              <w:fldChar w:fldCharType="separate"/>
            </w:r>
            <w:r w:rsidR="006B0727">
              <w:rPr>
                <w:noProof/>
                <w:webHidden/>
              </w:rPr>
              <w:t>2</w:t>
            </w:r>
            <w:r>
              <w:rPr>
                <w:noProof/>
                <w:webHidden/>
              </w:rPr>
              <w:fldChar w:fldCharType="end"/>
            </w:r>
          </w:hyperlink>
        </w:p>
        <w:p w14:paraId="1AB58339" w14:textId="3EDA040C" w:rsidR="00E05C69" w:rsidRDefault="00E05C69">
          <w:pPr>
            <w:pStyle w:val="TM1"/>
            <w:tabs>
              <w:tab w:val="left" w:pos="660"/>
              <w:tab w:val="right" w:leader="dot" w:pos="9062"/>
            </w:tabs>
            <w:rPr>
              <w:noProof/>
              <w:lang w:val="fr-MA" w:eastAsia="fr-MA"/>
            </w:rPr>
          </w:pPr>
          <w:hyperlink w:anchor="_Toc125980713" w:history="1">
            <w:r w:rsidRPr="00370334">
              <w:rPr>
                <w:rStyle w:val="Lienhypertexte"/>
                <w:b/>
                <w:noProof/>
              </w:rPr>
              <w:t>III.</w:t>
            </w:r>
            <w:r>
              <w:rPr>
                <w:noProof/>
                <w:lang w:val="fr-MA" w:eastAsia="fr-MA"/>
              </w:rPr>
              <w:tab/>
            </w:r>
            <w:r w:rsidRPr="00370334">
              <w:rPr>
                <w:rStyle w:val="Lienhypertexte"/>
                <w:b/>
                <w:noProof/>
                <w:shd w:val="clear" w:color="auto" w:fill="FFFFFF" w:themeFill="background1"/>
              </w:rPr>
              <w:t>Table des figures</w:t>
            </w:r>
            <w:r>
              <w:rPr>
                <w:noProof/>
                <w:webHidden/>
              </w:rPr>
              <w:tab/>
            </w:r>
            <w:r>
              <w:rPr>
                <w:noProof/>
                <w:webHidden/>
              </w:rPr>
              <w:fldChar w:fldCharType="begin"/>
            </w:r>
            <w:r>
              <w:rPr>
                <w:noProof/>
                <w:webHidden/>
              </w:rPr>
              <w:instrText xml:space="preserve"> PAGEREF _Toc125980713 \h </w:instrText>
            </w:r>
            <w:r>
              <w:rPr>
                <w:noProof/>
                <w:webHidden/>
              </w:rPr>
            </w:r>
            <w:r>
              <w:rPr>
                <w:noProof/>
                <w:webHidden/>
              </w:rPr>
              <w:fldChar w:fldCharType="separate"/>
            </w:r>
            <w:r w:rsidR="006B0727">
              <w:rPr>
                <w:noProof/>
                <w:webHidden/>
              </w:rPr>
              <w:t>3</w:t>
            </w:r>
            <w:r>
              <w:rPr>
                <w:noProof/>
                <w:webHidden/>
              </w:rPr>
              <w:fldChar w:fldCharType="end"/>
            </w:r>
          </w:hyperlink>
        </w:p>
        <w:p w14:paraId="4077E6A4" w14:textId="63A8052B" w:rsidR="00E05C69" w:rsidRDefault="00E05C69">
          <w:pPr>
            <w:pStyle w:val="TM1"/>
            <w:tabs>
              <w:tab w:val="left" w:pos="660"/>
              <w:tab w:val="right" w:leader="dot" w:pos="9062"/>
            </w:tabs>
            <w:rPr>
              <w:noProof/>
              <w:lang w:val="fr-MA" w:eastAsia="fr-MA"/>
            </w:rPr>
          </w:pPr>
          <w:hyperlink w:anchor="_Toc125980714" w:history="1">
            <w:r w:rsidRPr="00370334">
              <w:rPr>
                <w:rStyle w:val="Lienhypertexte"/>
                <w:b/>
                <w:noProof/>
              </w:rPr>
              <w:t>IV.</w:t>
            </w:r>
            <w:r>
              <w:rPr>
                <w:noProof/>
                <w:lang w:val="fr-MA" w:eastAsia="fr-MA"/>
              </w:rPr>
              <w:tab/>
            </w:r>
            <w:r w:rsidRPr="00370334">
              <w:rPr>
                <w:rStyle w:val="Lienhypertexte"/>
                <w:b/>
                <w:noProof/>
                <w:shd w:val="clear" w:color="auto" w:fill="FFFFFF" w:themeFill="background1"/>
              </w:rPr>
              <w:t>Introduction</w:t>
            </w:r>
            <w:r>
              <w:rPr>
                <w:noProof/>
                <w:webHidden/>
              </w:rPr>
              <w:tab/>
            </w:r>
            <w:r>
              <w:rPr>
                <w:noProof/>
                <w:webHidden/>
              </w:rPr>
              <w:fldChar w:fldCharType="begin"/>
            </w:r>
            <w:r>
              <w:rPr>
                <w:noProof/>
                <w:webHidden/>
              </w:rPr>
              <w:instrText xml:space="preserve"> PAGEREF _Toc125980714 \h </w:instrText>
            </w:r>
            <w:r>
              <w:rPr>
                <w:noProof/>
                <w:webHidden/>
              </w:rPr>
            </w:r>
            <w:r>
              <w:rPr>
                <w:noProof/>
                <w:webHidden/>
              </w:rPr>
              <w:fldChar w:fldCharType="separate"/>
            </w:r>
            <w:r w:rsidR="006B0727">
              <w:rPr>
                <w:noProof/>
                <w:webHidden/>
              </w:rPr>
              <w:t>5</w:t>
            </w:r>
            <w:r>
              <w:rPr>
                <w:noProof/>
                <w:webHidden/>
              </w:rPr>
              <w:fldChar w:fldCharType="end"/>
            </w:r>
          </w:hyperlink>
        </w:p>
        <w:p w14:paraId="52D7FF9D" w14:textId="542A692D" w:rsidR="00E05C69" w:rsidRDefault="00E05C69">
          <w:pPr>
            <w:pStyle w:val="TM1"/>
            <w:tabs>
              <w:tab w:val="left" w:pos="440"/>
              <w:tab w:val="right" w:leader="dot" w:pos="9062"/>
            </w:tabs>
            <w:rPr>
              <w:noProof/>
              <w:lang w:val="fr-MA" w:eastAsia="fr-MA"/>
            </w:rPr>
          </w:pPr>
          <w:hyperlink w:anchor="_Toc125980715" w:history="1">
            <w:r w:rsidRPr="00370334">
              <w:rPr>
                <w:rStyle w:val="Lienhypertexte"/>
                <w:b/>
                <w:noProof/>
              </w:rPr>
              <w:t>V.</w:t>
            </w:r>
            <w:r>
              <w:rPr>
                <w:noProof/>
                <w:lang w:val="fr-MA" w:eastAsia="fr-MA"/>
              </w:rPr>
              <w:tab/>
            </w:r>
            <w:r w:rsidRPr="00370334">
              <w:rPr>
                <w:rStyle w:val="Lienhypertexte"/>
                <w:b/>
                <w:noProof/>
                <w:shd w:val="clear" w:color="auto" w:fill="FFFFFF" w:themeFill="background1"/>
              </w:rPr>
              <w:t>Missions portant sur le « cahier des charges »</w:t>
            </w:r>
            <w:r>
              <w:rPr>
                <w:noProof/>
                <w:webHidden/>
              </w:rPr>
              <w:tab/>
            </w:r>
            <w:r>
              <w:rPr>
                <w:noProof/>
                <w:webHidden/>
              </w:rPr>
              <w:fldChar w:fldCharType="begin"/>
            </w:r>
            <w:r>
              <w:rPr>
                <w:noProof/>
                <w:webHidden/>
              </w:rPr>
              <w:instrText xml:space="preserve"> PAGEREF _Toc125980715 \h </w:instrText>
            </w:r>
            <w:r>
              <w:rPr>
                <w:noProof/>
                <w:webHidden/>
              </w:rPr>
            </w:r>
            <w:r>
              <w:rPr>
                <w:noProof/>
                <w:webHidden/>
              </w:rPr>
              <w:fldChar w:fldCharType="separate"/>
            </w:r>
            <w:r w:rsidR="006B0727">
              <w:rPr>
                <w:noProof/>
                <w:webHidden/>
              </w:rPr>
              <w:t>6</w:t>
            </w:r>
            <w:r>
              <w:rPr>
                <w:noProof/>
                <w:webHidden/>
              </w:rPr>
              <w:fldChar w:fldCharType="end"/>
            </w:r>
          </w:hyperlink>
        </w:p>
        <w:p w14:paraId="4376024D" w14:textId="16B31F2E" w:rsidR="00E05C69" w:rsidRDefault="00E05C69">
          <w:pPr>
            <w:pStyle w:val="TM2"/>
            <w:tabs>
              <w:tab w:val="left" w:pos="660"/>
              <w:tab w:val="right" w:leader="dot" w:pos="9062"/>
            </w:tabs>
            <w:rPr>
              <w:noProof/>
              <w:lang w:val="fr-MA" w:eastAsia="fr-MA"/>
            </w:rPr>
          </w:pPr>
          <w:hyperlink w:anchor="_Toc125980716" w:history="1">
            <w:r w:rsidRPr="00370334">
              <w:rPr>
                <w:rStyle w:val="Lienhypertexte"/>
                <w:noProof/>
              </w:rPr>
              <w:t>A.</w:t>
            </w:r>
            <w:r>
              <w:rPr>
                <w:noProof/>
                <w:lang w:val="fr-MA" w:eastAsia="fr-MA"/>
              </w:rPr>
              <w:tab/>
            </w:r>
            <w:r w:rsidRPr="00370334">
              <w:rPr>
                <w:rStyle w:val="Lienhypertexte"/>
                <w:noProof/>
              </w:rPr>
              <w:t>Contexte</w:t>
            </w:r>
            <w:r>
              <w:rPr>
                <w:noProof/>
                <w:webHidden/>
              </w:rPr>
              <w:tab/>
            </w:r>
            <w:r>
              <w:rPr>
                <w:noProof/>
                <w:webHidden/>
              </w:rPr>
              <w:fldChar w:fldCharType="begin"/>
            </w:r>
            <w:r>
              <w:rPr>
                <w:noProof/>
                <w:webHidden/>
              </w:rPr>
              <w:instrText xml:space="preserve"> PAGEREF _Toc125980716 \h </w:instrText>
            </w:r>
            <w:r>
              <w:rPr>
                <w:noProof/>
                <w:webHidden/>
              </w:rPr>
            </w:r>
            <w:r>
              <w:rPr>
                <w:noProof/>
                <w:webHidden/>
              </w:rPr>
              <w:fldChar w:fldCharType="separate"/>
            </w:r>
            <w:r w:rsidR="006B0727">
              <w:rPr>
                <w:noProof/>
                <w:webHidden/>
              </w:rPr>
              <w:t>6</w:t>
            </w:r>
            <w:r>
              <w:rPr>
                <w:noProof/>
                <w:webHidden/>
              </w:rPr>
              <w:fldChar w:fldCharType="end"/>
            </w:r>
          </w:hyperlink>
        </w:p>
        <w:p w14:paraId="21431CC4" w14:textId="0CB8818F" w:rsidR="00E05C69" w:rsidRDefault="00E05C69">
          <w:pPr>
            <w:pStyle w:val="TM2"/>
            <w:tabs>
              <w:tab w:val="left" w:pos="660"/>
              <w:tab w:val="right" w:leader="dot" w:pos="9062"/>
            </w:tabs>
            <w:rPr>
              <w:noProof/>
              <w:lang w:val="fr-MA" w:eastAsia="fr-MA"/>
            </w:rPr>
          </w:pPr>
          <w:hyperlink w:anchor="_Toc125980717" w:history="1">
            <w:r w:rsidRPr="00370334">
              <w:rPr>
                <w:rStyle w:val="Lienhypertexte"/>
                <w:noProof/>
              </w:rPr>
              <w:t>B.</w:t>
            </w:r>
            <w:r>
              <w:rPr>
                <w:noProof/>
                <w:lang w:val="fr-MA" w:eastAsia="fr-MA"/>
              </w:rPr>
              <w:tab/>
            </w:r>
            <w:r w:rsidRPr="00370334">
              <w:rPr>
                <w:rStyle w:val="Lienhypertexte"/>
                <w:noProof/>
              </w:rPr>
              <w:t>Cadrage de besoins</w:t>
            </w:r>
            <w:r>
              <w:rPr>
                <w:noProof/>
                <w:webHidden/>
              </w:rPr>
              <w:tab/>
            </w:r>
            <w:r>
              <w:rPr>
                <w:noProof/>
                <w:webHidden/>
              </w:rPr>
              <w:fldChar w:fldCharType="begin"/>
            </w:r>
            <w:r>
              <w:rPr>
                <w:noProof/>
                <w:webHidden/>
              </w:rPr>
              <w:instrText xml:space="preserve"> PAGEREF _Toc125980717 \h </w:instrText>
            </w:r>
            <w:r>
              <w:rPr>
                <w:noProof/>
                <w:webHidden/>
              </w:rPr>
            </w:r>
            <w:r>
              <w:rPr>
                <w:noProof/>
                <w:webHidden/>
              </w:rPr>
              <w:fldChar w:fldCharType="separate"/>
            </w:r>
            <w:r w:rsidR="006B0727">
              <w:rPr>
                <w:noProof/>
                <w:webHidden/>
              </w:rPr>
              <w:t>6</w:t>
            </w:r>
            <w:r>
              <w:rPr>
                <w:noProof/>
                <w:webHidden/>
              </w:rPr>
              <w:fldChar w:fldCharType="end"/>
            </w:r>
          </w:hyperlink>
        </w:p>
        <w:p w14:paraId="26B3480C" w14:textId="7BE7DD3B" w:rsidR="00E05C69" w:rsidRDefault="00E05C69">
          <w:pPr>
            <w:pStyle w:val="TM3"/>
            <w:tabs>
              <w:tab w:val="left" w:pos="880"/>
              <w:tab w:val="right" w:leader="dot" w:pos="9062"/>
            </w:tabs>
            <w:rPr>
              <w:noProof/>
              <w:lang w:val="fr-MA" w:eastAsia="fr-MA"/>
            </w:rPr>
          </w:pPr>
          <w:hyperlink w:anchor="_Toc125980718" w:history="1">
            <w:r w:rsidRPr="00370334">
              <w:rPr>
                <w:rStyle w:val="Lienhypertexte"/>
                <w:b/>
                <w:iCs/>
                <w:noProof/>
              </w:rPr>
              <w:t>1.</w:t>
            </w:r>
            <w:r>
              <w:rPr>
                <w:noProof/>
                <w:lang w:val="fr-MA" w:eastAsia="fr-MA"/>
              </w:rPr>
              <w:tab/>
            </w:r>
            <w:r w:rsidRPr="00370334">
              <w:rPr>
                <w:rStyle w:val="Lienhypertexte"/>
                <w:b/>
                <w:noProof/>
              </w:rPr>
              <w:t>Les besoins fonctionnels</w:t>
            </w:r>
            <w:r>
              <w:rPr>
                <w:noProof/>
                <w:webHidden/>
              </w:rPr>
              <w:tab/>
            </w:r>
            <w:r>
              <w:rPr>
                <w:noProof/>
                <w:webHidden/>
              </w:rPr>
              <w:fldChar w:fldCharType="begin"/>
            </w:r>
            <w:r>
              <w:rPr>
                <w:noProof/>
                <w:webHidden/>
              </w:rPr>
              <w:instrText xml:space="preserve"> PAGEREF _Toc125980718 \h </w:instrText>
            </w:r>
            <w:r>
              <w:rPr>
                <w:noProof/>
                <w:webHidden/>
              </w:rPr>
            </w:r>
            <w:r>
              <w:rPr>
                <w:noProof/>
                <w:webHidden/>
              </w:rPr>
              <w:fldChar w:fldCharType="separate"/>
            </w:r>
            <w:r w:rsidR="006B0727">
              <w:rPr>
                <w:noProof/>
                <w:webHidden/>
              </w:rPr>
              <w:t>6</w:t>
            </w:r>
            <w:r>
              <w:rPr>
                <w:noProof/>
                <w:webHidden/>
              </w:rPr>
              <w:fldChar w:fldCharType="end"/>
            </w:r>
          </w:hyperlink>
        </w:p>
        <w:p w14:paraId="46DFBAB8" w14:textId="084B34F3" w:rsidR="00E05C69" w:rsidRDefault="00E05C69">
          <w:pPr>
            <w:pStyle w:val="TM2"/>
            <w:tabs>
              <w:tab w:val="left" w:pos="660"/>
              <w:tab w:val="right" w:leader="dot" w:pos="9062"/>
            </w:tabs>
            <w:rPr>
              <w:noProof/>
              <w:lang w:val="fr-MA" w:eastAsia="fr-MA"/>
            </w:rPr>
          </w:pPr>
          <w:hyperlink w:anchor="_Toc125980719" w:history="1">
            <w:r w:rsidRPr="00370334">
              <w:rPr>
                <w:rStyle w:val="Lienhypertexte"/>
                <w:i/>
                <w:noProof/>
              </w:rPr>
              <w:t>C.</w:t>
            </w:r>
            <w:r>
              <w:rPr>
                <w:noProof/>
                <w:lang w:val="fr-MA" w:eastAsia="fr-MA"/>
              </w:rPr>
              <w:tab/>
            </w:r>
            <w:r w:rsidRPr="00370334">
              <w:rPr>
                <w:rStyle w:val="Lienhypertexte"/>
                <w:noProof/>
              </w:rPr>
              <w:t>Les besoins non fonctionnels</w:t>
            </w:r>
            <w:r>
              <w:rPr>
                <w:noProof/>
                <w:webHidden/>
              </w:rPr>
              <w:tab/>
            </w:r>
            <w:r>
              <w:rPr>
                <w:noProof/>
                <w:webHidden/>
              </w:rPr>
              <w:fldChar w:fldCharType="begin"/>
            </w:r>
            <w:r>
              <w:rPr>
                <w:noProof/>
                <w:webHidden/>
              </w:rPr>
              <w:instrText xml:space="preserve"> PAGEREF _Toc125980719 \h </w:instrText>
            </w:r>
            <w:r>
              <w:rPr>
                <w:noProof/>
                <w:webHidden/>
              </w:rPr>
            </w:r>
            <w:r>
              <w:rPr>
                <w:noProof/>
                <w:webHidden/>
              </w:rPr>
              <w:fldChar w:fldCharType="separate"/>
            </w:r>
            <w:r w:rsidR="006B0727">
              <w:rPr>
                <w:noProof/>
                <w:webHidden/>
              </w:rPr>
              <w:t>7</w:t>
            </w:r>
            <w:r>
              <w:rPr>
                <w:noProof/>
                <w:webHidden/>
              </w:rPr>
              <w:fldChar w:fldCharType="end"/>
            </w:r>
          </w:hyperlink>
        </w:p>
        <w:p w14:paraId="100AEDD4" w14:textId="1D3A5E35" w:rsidR="00E05C69" w:rsidRDefault="00E05C69">
          <w:pPr>
            <w:pStyle w:val="TM1"/>
            <w:tabs>
              <w:tab w:val="left" w:pos="660"/>
              <w:tab w:val="right" w:leader="dot" w:pos="9062"/>
            </w:tabs>
            <w:rPr>
              <w:noProof/>
              <w:lang w:val="fr-MA" w:eastAsia="fr-MA"/>
            </w:rPr>
          </w:pPr>
          <w:hyperlink w:anchor="_Toc125980720" w:history="1">
            <w:r w:rsidRPr="00370334">
              <w:rPr>
                <w:rStyle w:val="Lienhypertexte"/>
                <w:b/>
                <w:noProof/>
              </w:rPr>
              <w:t>VI.</w:t>
            </w:r>
            <w:r>
              <w:rPr>
                <w:noProof/>
                <w:lang w:val="fr-MA" w:eastAsia="fr-MA"/>
              </w:rPr>
              <w:tab/>
            </w:r>
            <w:r w:rsidRPr="00370334">
              <w:rPr>
                <w:rStyle w:val="Lienhypertexte"/>
                <w:b/>
                <w:noProof/>
                <w:shd w:val="clear" w:color="auto" w:fill="FFFFFF" w:themeFill="background1"/>
              </w:rPr>
              <w:t>Conception fonctionnelle et technique</w:t>
            </w:r>
            <w:r>
              <w:rPr>
                <w:noProof/>
                <w:webHidden/>
              </w:rPr>
              <w:tab/>
            </w:r>
            <w:r>
              <w:rPr>
                <w:noProof/>
                <w:webHidden/>
              </w:rPr>
              <w:fldChar w:fldCharType="begin"/>
            </w:r>
            <w:r>
              <w:rPr>
                <w:noProof/>
                <w:webHidden/>
              </w:rPr>
              <w:instrText xml:space="preserve"> PAGEREF _Toc125980720 \h </w:instrText>
            </w:r>
            <w:r>
              <w:rPr>
                <w:noProof/>
                <w:webHidden/>
              </w:rPr>
            </w:r>
            <w:r>
              <w:rPr>
                <w:noProof/>
                <w:webHidden/>
              </w:rPr>
              <w:fldChar w:fldCharType="separate"/>
            </w:r>
            <w:r w:rsidR="006B0727">
              <w:rPr>
                <w:noProof/>
                <w:webHidden/>
              </w:rPr>
              <w:t>7</w:t>
            </w:r>
            <w:r>
              <w:rPr>
                <w:noProof/>
                <w:webHidden/>
              </w:rPr>
              <w:fldChar w:fldCharType="end"/>
            </w:r>
          </w:hyperlink>
        </w:p>
        <w:p w14:paraId="0E528E59" w14:textId="2FA7492F" w:rsidR="00E05C69" w:rsidRDefault="00E05C69">
          <w:pPr>
            <w:pStyle w:val="TM2"/>
            <w:tabs>
              <w:tab w:val="left" w:pos="660"/>
              <w:tab w:val="right" w:leader="dot" w:pos="9062"/>
            </w:tabs>
            <w:rPr>
              <w:noProof/>
              <w:lang w:val="fr-MA" w:eastAsia="fr-MA"/>
            </w:rPr>
          </w:pPr>
          <w:hyperlink w:anchor="_Toc125980721" w:history="1">
            <w:r w:rsidRPr="00370334">
              <w:rPr>
                <w:rStyle w:val="Lienhypertexte"/>
                <w:noProof/>
              </w:rPr>
              <w:t>A.</w:t>
            </w:r>
            <w:r>
              <w:rPr>
                <w:noProof/>
                <w:lang w:val="fr-MA" w:eastAsia="fr-MA"/>
              </w:rPr>
              <w:tab/>
            </w:r>
            <w:r w:rsidRPr="00370334">
              <w:rPr>
                <w:rStyle w:val="Lienhypertexte"/>
                <w:noProof/>
              </w:rPr>
              <w:t>Diagramme des cas d’utilisation</w:t>
            </w:r>
            <w:r>
              <w:rPr>
                <w:noProof/>
                <w:webHidden/>
              </w:rPr>
              <w:tab/>
            </w:r>
            <w:r>
              <w:rPr>
                <w:noProof/>
                <w:webHidden/>
              </w:rPr>
              <w:fldChar w:fldCharType="begin"/>
            </w:r>
            <w:r>
              <w:rPr>
                <w:noProof/>
                <w:webHidden/>
              </w:rPr>
              <w:instrText xml:space="preserve"> PAGEREF _Toc125980721 \h </w:instrText>
            </w:r>
            <w:r>
              <w:rPr>
                <w:noProof/>
                <w:webHidden/>
              </w:rPr>
            </w:r>
            <w:r>
              <w:rPr>
                <w:noProof/>
                <w:webHidden/>
              </w:rPr>
              <w:fldChar w:fldCharType="separate"/>
            </w:r>
            <w:r w:rsidR="006B0727">
              <w:rPr>
                <w:noProof/>
                <w:webHidden/>
              </w:rPr>
              <w:t>7</w:t>
            </w:r>
            <w:r>
              <w:rPr>
                <w:noProof/>
                <w:webHidden/>
              </w:rPr>
              <w:fldChar w:fldCharType="end"/>
            </w:r>
          </w:hyperlink>
        </w:p>
        <w:p w14:paraId="102BA5E1" w14:textId="43BC1301" w:rsidR="00E05C69" w:rsidRDefault="00E05C69">
          <w:pPr>
            <w:pStyle w:val="TM3"/>
            <w:tabs>
              <w:tab w:val="left" w:pos="880"/>
              <w:tab w:val="right" w:leader="dot" w:pos="9062"/>
            </w:tabs>
            <w:rPr>
              <w:noProof/>
              <w:lang w:val="fr-MA" w:eastAsia="fr-MA"/>
            </w:rPr>
          </w:pPr>
          <w:hyperlink w:anchor="_Toc125980722" w:history="1">
            <w:r w:rsidRPr="00370334">
              <w:rPr>
                <w:rStyle w:val="Lienhypertexte"/>
                <w:rFonts w:asciiTheme="majorBidi" w:hAnsiTheme="majorBidi"/>
                <w:b/>
                <w:iCs/>
                <w:noProof/>
              </w:rPr>
              <w:t>1.</w:t>
            </w:r>
            <w:r>
              <w:rPr>
                <w:noProof/>
                <w:lang w:val="fr-MA" w:eastAsia="fr-MA"/>
              </w:rPr>
              <w:tab/>
            </w:r>
            <w:r w:rsidRPr="00370334">
              <w:rPr>
                <w:rStyle w:val="Lienhypertexte"/>
                <w:rFonts w:asciiTheme="majorBidi" w:hAnsiTheme="majorBidi"/>
                <w:b/>
                <w:noProof/>
              </w:rPr>
              <w:t>Identification des acteurs</w:t>
            </w:r>
            <w:r>
              <w:rPr>
                <w:noProof/>
                <w:webHidden/>
              </w:rPr>
              <w:tab/>
            </w:r>
            <w:r>
              <w:rPr>
                <w:noProof/>
                <w:webHidden/>
              </w:rPr>
              <w:fldChar w:fldCharType="begin"/>
            </w:r>
            <w:r>
              <w:rPr>
                <w:noProof/>
                <w:webHidden/>
              </w:rPr>
              <w:instrText xml:space="preserve"> PAGEREF _Toc125980722 \h </w:instrText>
            </w:r>
            <w:r>
              <w:rPr>
                <w:noProof/>
                <w:webHidden/>
              </w:rPr>
            </w:r>
            <w:r>
              <w:rPr>
                <w:noProof/>
                <w:webHidden/>
              </w:rPr>
              <w:fldChar w:fldCharType="separate"/>
            </w:r>
            <w:r w:rsidR="006B0727">
              <w:rPr>
                <w:noProof/>
                <w:webHidden/>
              </w:rPr>
              <w:t>8</w:t>
            </w:r>
            <w:r>
              <w:rPr>
                <w:noProof/>
                <w:webHidden/>
              </w:rPr>
              <w:fldChar w:fldCharType="end"/>
            </w:r>
          </w:hyperlink>
        </w:p>
        <w:p w14:paraId="75876F65" w14:textId="125A293F" w:rsidR="00E05C69" w:rsidRDefault="00E05C69">
          <w:pPr>
            <w:pStyle w:val="TM3"/>
            <w:tabs>
              <w:tab w:val="left" w:pos="880"/>
              <w:tab w:val="right" w:leader="dot" w:pos="9062"/>
            </w:tabs>
            <w:rPr>
              <w:noProof/>
              <w:lang w:val="fr-MA" w:eastAsia="fr-MA"/>
            </w:rPr>
          </w:pPr>
          <w:hyperlink w:anchor="_Toc125980723" w:history="1">
            <w:r w:rsidRPr="00370334">
              <w:rPr>
                <w:rStyle w:val="Lienhypertexte"/>
                <w:rFonts w:asciiTheme="majorBidi" w:hAnsiTheme="majorBidi"/>
                <w:b/>
                <w:iCs/>
                <w:noProof/>
              </w:rPr>
              <w:t>2.</w:t>
            </w:r>
            <w:r>
              <w:rPr>
                <w:noProof/>
                <w:lang w:val="fr-MA" w:eastAsia="fr-MA"/>
              </w:rPr>
              <w:tab/>
            </w:r>
            <w:r w:rsidRPr="00370334">
              <w:rPr>
                <w:rStyle w:val="Lienhypertexte"/>
                <w:rFonts w:asciiTheme="majorBidi" w:hAnsiTheme="majorBidi"/>
                <w:b/>
                <w:noProof/>
              </w:rPr>
              <w:t>Identification</w:t>
            </w:r>
            <w:r w:rsidRPr="00370334">
              <w:rPr>
                <w:rStyle w:val="Lienhypertexte"/>
                <w:rFonts w:asciiTheme="majorBidi" w:hAnsiTheme="majorBidi"/>
                <w:b/>
                <w:iCs/>
                <w:noProof/>
              </w:rPr>
              <w:t xml:space="preserve"> des cas d’utilisations</w:t>
            </w:r>
            <w:r>
              <w:rPr>
                <w:noProof/>
                <w:webHidden/>
              </w:rPr>
              <w:tab/>
            </w:r>
            <w:r>
              <w:rPr>
                <w:noProof/>
                <w:webHidden/>
              </w:rPr>
              <w:fldChar w:fldCharType="begin"/>
            </w:r>
            <w:r>
              <w:rPr>
                <w:noProof/>
                <w:webHidden/>
              </w:rPr>
              <w:instrText xml:space="preserve"> PAGEREF _Toc125980723 \h </w:instrText>
            </w:r>
            <w:r>
              <w:rPr>
                <w:noProof/>
                <w:webHidden/>
              </w:rPr>
            </w:r>
            <w:r>
              <w:rPr>
                <w:noProof/>
                <w:webHidden/>
              </w:rPr>
              <w:fldChar w:fldCharType="separate"/>
            </w:r>
            <w:r w:rsidR="006B0727">
              <w:rPr>
                <w:noProof/>
                <w:webHidden/>
              </w:rPr>
              <w:t>9</w:t>
            </w:r>
            <w:r>
              <w:rPr>
                <w:noProof/>
                <w:webHidden/>
              </w:rPr>
              <w:fldChar w:fldCharType="end"/>
            </w:r>
          </w:hyperlink>
        </w:p>
        <w:p w14:paraId="67C95A8B" w14:textId="4DC34CFB" w:rsidR="00E05C69" w:rsidRDefault="00E05C69">
          <w:pPr>
            <w:pStyle w:val="TM2"/>
            <w:tabs>
              <w:tab w:val="left" w:pos="660"/>
              <w:tab w:val="right" w:leader="dot" w:pos="9062"/>
            </w:tabs>
            <w:rPr>
              <w:noProof/>
              <w:lang w:val="fr-MA" w:eastAsia="fr-MA"/>
            </w:rPr>
          </w:pPr>
          <w:hyperlink w:anchor="_Toc125980724" w:history="1">
            <w:r w:rsidRPr="00370334">
              <w:rPr>
                <w:rStyle w:val="Lienhypertexte"/>
                <w:noProof/>
              </w:rPr>
              <w:t>B.</w:t>
            </w:r>
            <w:r>
              <w:rPr>
                <w:noProof/>
                <w:lang w:val="fr-MA" w:eastAsia="fr-MA"/>
              </w:rPr>
              <w:tab/>
            </w:r>
            <w:r w:rsidRPr="00370334">
              <w:rPr>
                <w:rStyle w:val="Lienhypertexte"/>
                <w:noProof/>
              </w:rPr>
              <w:t>Diagramme de classes</w:t>
            </w:r>
            <w:r>
              <w:rPr>
                <w:noProof/>
                <w:webHidden/>
              </w:rPr>
              <w:tab/>
            </w:r>
            <w:r>
              <w:rPr>
                <w:noProof/>
                <w:webHidden/>
              </w:rPr>
              <w:fldChar w:fldCharType="begin"/>
            </w:r>
            <w:r>
              <w:rPr>
                <w:noProof/>
                <w:webHidden/>
              </w:rPr>
              <w:instrText xml:space="preserve"> PAGEREF _Toc125980724 \h </w:instrText>
            </w:r>
            <w:r>
              <w:rPr>
                <w:noProof/>
                <w:webHidden/>
              </w:rPr>
            </w:r>
            <w:r>
              <w:rPr>
                <w:noProof/>
                <w:webHidden/>
              </w:rPr>
              <w:fldChar w:fldCharType="separate"/>
            </w:r>
            <w:r w:rsidR="006B0727">
              <w:rPr>
                <w:noProof/>
                <w:webHidden/>
              </w:rPr>
              <w:t>10</w:t>
            </w:r>
            <w:r>
              <w:rPr>
                <w:noProof/>
                <w:webHidden/>
              </w:rPr>
              <w:fldChar w:fldCharType="end"/>
            </w:r>
          </w:hyperlink>
        </w:p>
        <w:p w14:paraId="32A37338" w14:textId="6A7FCA5C" w:rsidR="00E05C69" w:rsidRDefault="00E05C69">
          <w:pPr>
            <w:pStyle w:val="TM1"/>
            <w:tabs>
              <w:tab w:val="left" w:pos="660"/>
              <w:tab w:val="right" w:leader="dot" w:pos="9062"/>
            </w:tabs>
            <w:rPr>
              <w:noProof/>
              <w:lang w:val="fr-MA" w:eastAsia="fr-MA"/>
            </w:rPr>
          </w:pPr>
          <w:hyperlink w:anchor="_Toc125980725" w:history="1">
            <w:r w:rsidRPr="00370334">
              <w:rPr>
                <w:rStyle w:val="Lienhypertexte"/>
                <w:b/>
                <w:noProof/>
              </w:rPr>
              <w:t>VII.</w:t>
            </w:r>
            <w:r>
              <w:rPr>
                <w:noProof/>
                <w:lang w:val="fr-MA" w:eastAsia="fr-MA"/>
              </w:rPr>
              <w:tab/>
            </w:r>
            <w:r w:rsidRPr="00370334">
              <w:rPr>
                <w:rStyle w:val="Lienhypertexte"/>
                <w:b/>
                <w:noProof/>
                <w:shd w:val="clear" w:color="auto" w:fill="FFFFFF" w:themeFill="background1"/>
              </w:rPr>
              <w:t>Aperçu</w:t>
            </w:r>
            <w:r>
              <w:rPr>
                <w:noProof/>
                <w:webHidden/>
              </w:rPr>
              <w:tab/>
            </w:r>
            <w:r>
              <w:rPr>
                <w:noProof/>
                <w:webHidden/>
              </w:rPr>
              <w:fldChar w:fldCharType="begin"/>
            </w:r>
            <w:r>
              <w:rPr>
                <w:noProof/>
                <w:webHidden/>
              </w:rPr>
              <w:instrText xml:space="preserve"> PAGEREF _Toc125980725 \h </w:instrText>
            </w:r>
            <w:r>
              <w:rPr>
                <w:noProof/>
                <w:webHidden/>
              </w:rPr>
            </w:r>
            <w:r>
              <w:rPr>
                <w:noProof/>
                <w:webHidden/>
              </w:rPr>
              <w:fldChar w:fldCharType="separate"/>
            </w:r>
            <w:r w:rsidR="006B0727">
              <w:rPr>
                <w:noProof/>
                <w:webHidden/>
              </w:rPr>
              <w:t>11</w:t>
            </w:r>
            <w:r>
              <w:rPr>
                <w:noProof/>
                <w:webHidden/>
              </w:rPr>
              <w:fldChar w:fldCharType="end"/>
            </w:r>
          </w:hyperlink>
        </w:p>
        <w:p w14:paraId="4387F453" w14:textId="179568AD" w:rsidR="00E05C69" w:rsidRDefault="00E05C69">
          <w:pPr>
            <w:pStyle w:val="TM2"/>
            <w:tabs>
              <w:tab w:val="left" w:pos="660"/>
              <w:tab w:val="right" w:leader="dot" w:pos="9062"/>
            </w:tabs>
            <w:rPr>
              <w:noProof/>
              <w:lang w:val="fr-MA" w:eastAsia="fr-MA"/>
            </w:rPr>
          </w:pPr>
          <w:hyperlink w:anchor="_Toc125980726" w:history="1">
            <w:r w:rsidRPr="00370334">
              <w:rPr>
                <w:rStyle w:val="Lienhypertexte"/>
                <w:noProof/>
              </w:rPr>
              <w:t>A.</w:t>
            </w:r>
            <w:r>
              <w:rPr>
                <w:noProof/>
                <w:lang w:val="fr-MA" w:eastAsia="fr-MA"/>
              </w:rPr>
              <w:tab/>
            </w:r>
            <w:r w:rsidRPr="00370334">
              <w:rPr>
                <w:rStyle w:val="Lienhypertexte"/>
                <w:noProof/>
              </w:rPr>
              <w:t>Page du client :</w:t>
            </w:r>
            <w:r>
              <w:rPr>
                <w:noProof/>
                <w:webHidden/>
              </w:rPr>
              <w:tab/>
            </w:r>
            <w:r>
              <w:rPr>
                <w:noProof/>
                <w:webHidden/>
              </w:rPr>
              <w:fldChar w:fldCharType="begin"/>
            </w:r>
            <w:r>
              <w:rPr>
                <w:noProof/>
                <w:webHidden/>
              </w:rPr>
              <w:instrText xml:space="preserve"> PAGEREF _Toc125980726 \h </w:instrText>
            </w:r>
            <w:r>
              <w:rPr>
                <w:noProof/>
                <w:webHidden/>
              </w:rPr>
            </w:r>
            <w:r>
              <w:rPr>
                <w:noProof/>
                <w:webHidden/>
              </w:rPr>
              <w:fldChar w:fldCharType="separate"/>
            </w:r>
            <w:r w:rsidR="006B0727">
              <w:rPr>
                <w:noProof/>
                <w:webHidden/>
              </w:rPr>
              <w:t>11</w:t>
            </w:r>
            <w:r>
              <w:rPr>
                <w:noProof/>
                <w:webHidden/>
              </w:rPr>
              <w:fldChar w:fldCharType="end"/>
            </w:r>
          </w:hyperlink>
        </w:p>
        <w:p w14:paraId="51B4EAD8" w14:textId="1CD5B6E3" w:rsidR="00E05C69" w:rsidRDefault="00E05C69">
          <w:pPr>
            <w:pStyle w:val="TM2"/>
            <w:tabs>
              <w:tab w:val="left" w:pos="660"/>
              <w:tab w:val="right" w:leader="dot" w:pos="9062"/>
            </w:tabs>
            <w:rPr>
              <w:noProof/>
              <w:lang w:val="fr-MA" w:eastAsia="fr-MA"/>
            </w:rPr>
          </w:pPr>
          <w:hyperlink w:anchor="_Toc125980727" w:history="1">
            <w:r w:rsidRPr="00370334">
              <w:rPr>
                <w:rStyle w:val="Lienhypertexte"/>
                <w:noProof/>
              </w:rPr>
              <w:t>B.</w:t>
            </w:r>
            <w:r>
              <w:rPr>
                <w:noProof/>
                <w:lang w:val="fr-MA" w:eastAsia="fr-MA"/>
              </w:rPr>
              <w:tab/>
            </w:r>
            <w:r w:rsidRPr="00370334">
              <w:rPr>
                <w:rStyle w:val="Lienhypertexte"/>
                <w:noProof/>
              </w:rPr>
              <w:t>Panier</w:t>
            </w:r>
            <w:r>
              <w:rPr>
                <w:noProof/>
                <w:webHidden/>
              </w:rPr>
              <w:tab/>
            </w:r>
            <w:r>
              <w:rPr>
                <w:noProof/>
                <w:webHidden/>
              </w:rPr>
              <w:fldChar w:fldCharType="begin"/>
            </w:r>
            <w:r>
              <w:rPr>
                <w:noProof/>
                <w:webHidden/>
              </w:rPr>
              <w:instrText xml:space="preserve"> PAGEREF _Toc125980727 \h </w:instrText>
            </w:r>
            <w:r>
              <w:rPr>
                <w:noProof/>
                <w:webHidden/>
              </w:rPr>
            </w:r>
            <w:r>
              <w:rPr>
                <w:noProof/>
                <w:webHidden/>
              </w:rPr>
              <w:fldChar w:fldCharType="separate"/>
            </w:r>
            <w:r w:rsidR="006B0727">
              <w:rPr>
                <w:noProof/>
                <w:webHidden/>
              </w:rPr>
              <w:t>11</w:t>
            </w:r>
            <w:r>
              <w:rPr>
                <w:noProof/>
                <w:webHidden/>
              </w:rPr>
              <w:fldChar w:fldCharType="end"/>
            </w:r>
          </w:hyperlink>
        </w:p>
        <w:p w14:paraId="24A24061" w14:textId="244E78BE" w:rsidR="00E05C69" w:rsidRDefault="00E05C69">
          <w:pPr>
            <w:pStyle w:val="TM2"/>
            <w:tabs>
              <w:tab w:val="left" w:pos="660"/>
              <w:tab w:val="right" w:leader="dot" w:pos="9062"/>
            </w:tabs>
            <w:rPr>
              <w:noProof/>
              <w:lang w:val="fr-MA" w:eastAsia="fr-MA"/>
            </w:rPr>
          </w:pPr>
          <w:hyperlink w:anchor="_Toc125980728" w:history="1">
            <w:r w:rsidRPr="00370334">
              <w:rPr>
                <w:rStyle w:val="Lienhypertexte"/>
                <w:noProof/>
              </w:rPr>
              <w:t>C.</w:t>
            </w:r>
            <w:r>
              <w:rPr>
                <w:noProof/>
                <w:lang w:val="fr-MA" w:eastAsia="fr-MA"/>
              </w:rPr>
              <w:tab/>
            </w:r>
            <w:r w:rsidRPr="00370334">
              <w:rPr>
                <w:rStyle w:val="Lienhypertexte"/>
                <w:noProof/>
              </w:rPr>
              <w:t>Interface de l’authentification</w:t>
            </w:r>
            <w:r>
              <w:rPr>
                <w:noProof/>
                <w:webHidden/>
              </w:rPr>
              <w:tab/>
            </w:r>
            <w:r>
              <w:rPr>
                <w:noProof/>
                <w:webHidden/>
              </w:rPr>
              <w:fldChar w:fldCharType="begin"/>
            </w:r>
            <w:r>
              <w:rPr>
                <w:noProof/>
                <w:webHidden/>
              </w:rPr>
              <w:instrText xml:space="preserve"> PAGEREF _Toc125980728 \h </w:instrText>
            </w:r>
            <w:r>
              <w:rPr>
                <w:noProof/>
                <w:webHidden/>
              </w:rPr>
            </w:r>
            <w:r>
              <w:rPr>
                <w:noProof/>
                <w:webHidden/>
              </w:rPr>
              <w:fldChar w:fldCharType="separate"/>
            </w:r>
            <w:r w:rsidR="006B0727">
              <w:rPr>
                <w:noProof/>
                <w:webHidden/>
              </w:rPr>
              <w:t>12</w:t>
            </w:r>
            <w:r>
              <w:rPr>
                <w:noProof/>
                <w:webHidden/>
              </w:rPr>
              <w:fldChar w:fldCharType="end"/>
            </w:r>
          </w:hyperlink>
        </w:p>
        <w:p w14:paraId="7F8C8FE4" w14:textId="1304184C" w:rsidR="00E05C69" w:rsidRDefault="00E05C69">
          <w:pPr>
            <w:pStyle w:val="TM2"/>
            <w:tabs>
              <w:tab w:val="left" w:pos="660"/>
              <w:tab w:val="right" w:leader="dot" w:pos="9062"/>
            </w:tabs>
            <w:rPr>
              <w:noProof/>
              <w:lang w:val="fr-MA" w:eastAsia="fr-MA"/>
            </w:rPr>
          </w:pPr>
          <w:hyperlink w:anchor="_Toc125980729" w:history="1">
            <w:r w:rsidRPr="00370334">
              <w:rPr>
                <w:rStyle w:val="Lienhypertexte"/>
                <w:noProof/>
              </w:rPr>
              <w:t>D.</w:t>
            </w:r>
            <w:r>
              <w:rPr>
                <w:noProof/>
                <w:lang w:val="fr-MA" w:eastAsia="fr-MA"/>
              </w:rPr>
              <w:tab/>
            </w:r>
            <w:r w:rsidRPr="00370334">
              <w:rPr>
                <w:rStyle w:val="Lienhypertexte"/>
                <w:noProof/>
              </w:rPr>
              <w:t>Interface des commandes</w:t>
            </w:r>
            <w:r>
              <w:rPr>
                <w:noProof/>
                <w:webHidden/>
              </w:rPr>
              <w:tab/>
            </w:r>
            <w:r>
              <w:rPr>
                <w:noProof/>
                <w:webHidden/>
              </w:rPr>
              <w:fldChar w:fldCharType="begin"/>
            </w:r>
            <w:r>
              <w:rPr>
                <w:noProof/>
                <w:webHidden/>
              </w:rPr>
              <w:instrText xml:space="preserve"> PAGEREF _Toc125980729 \h </w:instrText>
            </w:r>
            <w:r>
              <w:rPr>
                <w:noProof/>
                <w:webHidden/>
              </w:rPr>
            </w:r>
            <w:r>
              <w:rPr>
                <w:noProof/>
                <w:webHidden/>
              </w:rPr>
              <w:fldChar w:fldCharType="separate"/>
            </w:r>
            <w:r w:rsidR="006B0727">
              <w:rPr>
                <w:noProof/>
                <w:webHidden/>
              </w:rPr>
              <w:t>12</w:t>
            </w:r>
            <w:r>
              <w:rPr>
                <w:noProof/>
                <w:webHidden/>
              </w:rPr>
              <w:fldChar w:fldCharType="end"/>
            </w:r>
          </w:hyperlink>
        </w:p>
        <w:p w14:paraId="4E79290B" w14:textId="639EFFDA" w:rsidR="00E05C69" w:rsidRDefault="00E05C69">
          <w:pPr>
            <w:pStyle w:val="TM2"/>
            <w:tabs>
              <w:tab w:val="left" w:pos="660"/>
              <w:tab w:val="right" w:leader="dot" w:pos="9062"/>
            </w:tabs>
            <w:rPr>
              <w:noProof/>
              <w:lang w:val="fr-MA" w:eastAsia="fr-MA"/>
            </w:rPr>
          </w:pPr>
          <w:hyperlink w:anchor="_Toc125980730" w:history="1">
            <w:r w:rsidRPr="00370334">
              <w:rPr>
                <w:rStyle w:val="Lienhypertexte"/>
                <w:noProof/>
              </w:rPr>
              <w:t>E.</w:t>
            </w:r>
            <w:r>
              <w:rPr>
                <w:noProof/>
                <w:lang w:val="fr-MA" w:eastAsia="fr-MA"/>
              </w:rPr>
              <w:tab/>
            </w:r>
            <w:r w:rsidRPr="00370334">
              <w:rPr>
                <w:rStyle w:val="Lienhypertexte"/>
                <w:noProof/>
              </w:rPr>
              <w:t>Interface de l’admin</w:t>
            </w:r>
            <w:r>
              <w:rPr>
                <w:noProof/>
                <w:webHidden/>
              </w:rPr>
              <w:tab/>
            </w:r>
            <w:r>
              <w:rPr>
                <w:noProof/>
                <w:webHidden/>
              </w:rPr>
              <w:fldChar w:fldCharType="begin"/>
            </w:r>
            <w:r>
              <w:rPr>
                <w:noProof/>
                <w:webHidden/>
              </w:rPr>
              <w:instrText xml:space="preserve"> PAGEREF _Toc125980730 \h </w:instrText>
            </w:r>
            <w:r>
              <w:rPr>
                <w:noProof/>
                <w:webHidden/>
              </w:rPr>
            </w:r>
            <w:r>
              <w:rPr>
                <w:noProof/>
                <w:webHidden/>
              </w:rPr>
              <w:fldChar w:fldCharType="separate"/>
            </w:r>
            <w:r w:rsidR="006B0727">
              <w:rPr>
                <w:noProof/>
                <w:webHidden/>
              </w:rPr>
              <w:t>13</w:t>
            </w:r>
            <w:r>
              <w:rPr>
                <w:noProof/>
                <w:webHidden/>
              </w:rPr>
              <w:fldChar w:fldCharType="end"/>
            </w:r>
          </w:hyperlink>
        </w:p>
        <w:p w14:paraId="192877B8" w14:textId="17913164" w:rsidR="00E05C69" w:rsidRDefault="00E05C69">
          <w:pPr>
            <w:pStyle w:val="TM2"/>
            <w:tabs>
              <w:tab w:val="left" w:pos="660"/>
              <w:tab w:val="right" w:leader="dot" w:pos="9062"/>
            </w:tabs>
            <w:rPr>
              <w:noProof/>
              <w:lang w:val="fr-MA" w:eastAsia="fr-MA"/>
            </w:rPr>
          </w:pPr>
          <w:hyperlink w:anchor="_Toc125980731" w:history="1">
            <w:r w:rsidRPr="00370334">
              <w:rPr>
                <w:rStyle w:val="Lienhypertexte"/>
                <w:noProof/>
              </w:rPr>
              <w:t>F.</w:t>
            </w:r>
            <w:r>
              <w:rPr>
                <w:noProof/>
                <w:lang w:val="fr-MA" w:eastAsia="fr-MA"/>
              </w:rPr>
              <w:tab/>
            </w:r>
            <w:r w:rsidRPr="00370334">
              <w:rPr>
                <w:rStyle w:val="Lienhypertexte"/>
                <w:noProof/>
              </w:rPr>
              <w:t>Interface de gestion de produit</w:t>
            </w:r>
            <w:r>
              <w:rPr>
                <w:noProof/>
                <w:webHidden/>
              </w:rPr>
              <w:tab/>
            </w:r>
            <w:r>
              <w:rPr>
                <w:noProof/>
                <w:webHidden/>
              </w:rPr>
              <w:fldChar w:fldCharType="begin"/>
            </w:r>
            <w:r>
              <w:rPr>
                <w:noProof/>
                <w:webHidden/>
              </w:rPr>
              <w:instrText xml:space="preserve"> PAGEREF _Toc125980731 \h </w:instrText>
            </w:r>
            <w:r>
              <w:rPr>
                <w:noProof/>
                <w:webHidden/>
              </w:rPr>
            </w:r>
            <w:r>
              <w:rPr>
                <w:noProof/>
                <w:webHidden/>
              </w:rPr>
              <w:fldChar w:fldCharType="separate"/>
            </w:r>
            <w:r w:rsidR="006B0727">
              <w:rPr>
                <w:noProof/>
                <w:webHidden/>
              </w:rPr>
              <w:t>13</w:t>
            </w:r>
            <w:r>
              <w:rPr>
                <w:noProof/>
                <w:webHidden/>
              </w:rPr>
              <w:fldChar w:fldCharType="end"/>
            </w:r>
          </w:hyperlink>
        </w:p>
        <w:p w14:paraId="408596D3" w14:textId="5565CE35" w:rsidR="00E05C69" w:rsidRDefault="00E05C69">
          <w:pPr>
            <w:pStyle w:val="TM2"/>
            <w:tabs>
              <w:tab w:val="left" w:pos="660"/>
              <w:tab w:val="right" w:leader="dot" w:pos="9062"/>
            </w:tabs>
            <w:rPr>
              <w:noProof/>
              <w:lang w:val="fr-MA" w:eastAsia="fr-MA"/>
            </w:rPr>
          </w:pPr>
          <w:hyperlink w:anchor="_Toc125980732" w:history="1">
            <w:r w:rsidRPr="00370334">
              <w:rPr>
                <w:rStyle w:val="Lienhypertexte"/>
                <w:noProof/>
              </w:rPr>
              <w:t>G.</w:t>
            </w:r>
            <w:r>
              <w:rPr>
                <w:noProof/>
                <w:lang w:val="fr-MA" w:eastAsia="fr-MA"/>
              </w:rPr>
              <w:tab/>
            </w:r>
            <w:r w:rsidRPr="00370334">
              <w:rPr>
                <w:rStyle w:val="Lienhypertexte"/>
                <w:noProof/>
              </w:rPr>
              <w:t>L’interface de gestion des Commandes</w:t>
            </w:r>
            <w:r>
              <w:rPr>
                <w:noProof/>
                <w:webHidden/>
              </w:rPr>
              <w:tab/>
            </w:r>
            <w:r>
              <w:rPr>
                <w:noProof/>
                <w:webHidden/>
              </w:rPr>
              <w:fldChar w:fldCharType="begin"/>
            </w:r>
            <w:r>
              <w:rPr>
                <w:noProof/>
                <w:webHidden/>
              </w:rPr>
              <w:instrText xml:space="preserve"> PAGEREF _Toc125980732 \h </w:instrText>
            </w:r>
            <w:r>
              <w:rPr>
                <w:noProof/>
                <w:webHidden/>
              </w:rPr>
            </w:r>
            <w:r>
              <w:rPr>
                <w:noProof/>
                <w:webHidden/>
              </w:rPr>
              <w:fldChar w:fldCharType="separate"/>
            </w:r>
            <w:r w:rsidR="006B0727">
              <w:rPr>
                <w:noProof/>
                <w:webHidden/>
              </w:rPr>
              <w:t>14</w:t>
            </w:r>
            <w:r>
              <w:rPr>
                <w:noProof/>
                <w:webHidden/>
              </w:rPr>
              <w:fldChar w:fldCharType="end"/>
            </w:r>
          </w:hyperlink>
        </w:p>
        <w:p w14:paraId="5FF7F358" w14:textId="72D2C436" w:rsidR="00E05C69" w:rsidRDefault="00E05C69">
          <w:pPr>
            <w:pStyle w:val="TM2"/>
            <w:tabs>
              <w:tab w:val="left" w:pos="660"/>
              <w:tab w:val="right" w:leader="dot" w:pos="9062"/>
            </w:tabs>
            <w:rPr>
              <w:noProof/>
              <w:lang w:val="fr-MA" w:eastAsia="fr-MA"/>
            </w:rPr>
          </w:pPr>
          <w:hyperlink w:anchor="_Toc125980733" w:history="1">
            <w:r w:rsidRPr="00370334">
              <w:rPr>
                <w:rStyle w:val="Lienhypertexte"/>
                <w:noProof/>
              </w:rPr>
              <w:t>H.</w:t>
            </w:r>
            <w:r>
              <w:rPr>
                <w:noProof/>
                <w:lang w:val="fr-MA" w:eastAsia="fr-MA"/>
              </w:rPr>
              <w:tab/>
            </w:r>
            <w:r w:rsidRPr="00370334">
              <w:rPr>
                <w:rStyle w:val="Lienhypertexte"/>
                <w:noProof/>
              </w:rPr>
              <w:t>L’interface de gestion des clients</w:t>
            </w:r>
            <w:r>
              <w:rPr>
                <w:noProof/>
                <w:webHidden/>
              </w:rPr>
              <w:tab/>
            </w:r>
            <w:r>
              <w:rPr>
                <w:noProof/>
                <w:webHidden/>
              </w:rPr>
              <w:fldChar w:fldCharType="begin"/>
            </w:r>
            <w:r>
              <w:rPr>
                <w:noProof/>
                <w:webHidden/>
              </w:rPr>
              <w:instrText xml:space="preserve"> PAGEREF _Toc125980733 \h </w:instrText>
            </w:r>
            <w:r>
              <w:rPr>
                <w:noProof/>
                <w:webHidden/>
              </w:rPr>
            </w:r>
            <w:r>
              <w:rPr>
                <w:noProof/>
                <w:webHidden/>
              </w:rPr>
              <w:fldChar w:fldCharType="separate"/>
            </w:r>
            <w:r w:rsidR="006B0727">
              <w:rPr>
                <w:noProof/>
                <w:webHidden/>
              </w:rPr>
              <w:t>14</w:t>
            </w:r>
            <w:r>
              <w:rPr>
                <w:noProof/>
                <w:webHidden/>
              </w:rPr>
              <w:fldChar w:fldCharType="end"/>
            </w:r>
          </w:hyperlink>
        </w:p>
        <w:p w14:paraId="463F56E0" w14:textId="101C584D" w:rsidR="00E05C69" w:rsidRDefault="00E05C69">
          <w:pPr>
            <w:pStyle w:val="TM2"/>
            <w:tabs>
              <w:tab w:val="left" w:pos="660"/>
              <w:tab w:val="right" w:leader="dot" w:pos="9062"/>
            </w:tabs>
            <w:rPr>
              <w:noProof/>
              <w:lang w:val="fr-MA" w:eastAsia="fr-MA"/>
            </w:rPr>
          </w:pPr>
          <w:hyperlink w:anchor="_Toc125980734" w:history="1">
            <w:r w:rsidRPr="00370334">
              <w:rPr>
                <w:rStyle w:val="Lienhypertexte"/>
                <w:noProof/>
              </w:rPr>
              <w:t>A.</w:t>
            </w:r>
            <w:r>
              <w:rPr>
                <w:noProof/>
                <w:lang w:val="fr-MA" w:eastAsia="fr-MA"/>
              </w:rPr>
              <w:tab/>
            </w:r>
            <w:r w:rsidRPr="00370334">
              <w:rPr>
                <w:rStyle w:val="Lienhypertexte"/>
                <w:noProof/>
              </w:rPr>
              <w:t>L’interface de gestion des fournisseurs</w:t>
            </w:r>
            <w:r>
              <w:rPr>
                <w:noProof/>
                <w:webHidden/>
              </w:rPr>
              <w:tab/>
            </w:r>
            <w:r>
              <w:rPr>
                <w:noProof/>
                <w:webHidden/>
              </w:rPr>
              <w:fldChar w:fldCharType="begin"/>
            </w:r>
            <w:r>
              <w:rPr>
                <w:noProof/>
                <w:webHidden/>
              </w:rPr>
              <w:instrText xml:space="preserve"> PAGEREF _Toc125980734 \h </w:instrText>
            </w:r>
            <w:r>
              <w:rPr>
                <w:noProof/>
                <w:webHidden/>
              </w:rPr>
            </w:r>
            <w:r>
              <w:rPr>
                <w:noProof/>
                <w:webHidden/>
              </w:rPr>
              <w:fldChar w:fldCharType="separate"/>
            </w:r>
            <w:r w:rsidR="006B0727">
              <w:rPr>
                <w:noProof/>
                <w:webHidden/>
              </w:rPr>
              <w:t>15</w:t>
            </w:r>
            <w:r>
              <w:rPr>
                <w:noProof/>
                <w:webHidden/>
              </w:rPr>
              <w:fldChar w:fldCharType="end"/>
            </w:r>
          </w:hyperlink>
        </w:p>
        <w:p w14:paraId="06F4BC66" w14:textId="465038AA" w:rsidR="00E05C69" w:rsidRDefault="00E05C69">
          <w:pPr>
            <w:pStyle w:val="TM1"/>
            <w:tabs>
              <w:tab w:val="left" w:pos="660"/>
              <w:tab w:val="right" w:leader="dot" w:pos="9062"/>
            </w:tabs>
            <w:rPr>
              <w:noProof/>
              <w:lang w:val="fr-MA" w:eastAsia="fr-MA"/>
            </w:rPr>
          </w:pPr>
          <w:hyperlink w:anchor="_Toc125980735" w:history="1">
            <w:r w:rsidRPr="00370334">
              <w:rPr>
                <w:rStyle w:val="Lienhypertexte"/>
                <w:b/>
                <w:noProof/>
              </w:rPr>
              <w:t>VIII.</w:t>
            </w:r>
            <w:r>
              <w:rPr>
                <w:noProof/>
                <w:lang w:val="fr-MA" w:eastAsia="fr-MA"/>
              </w:rPr>
              <w:tab/>
            </w:r>
            <w:r w:rsidRPr="00370334">
              <w:rPr>
                <w:rStyle w:val="Lienhypertexte"/>
                <w:b/>
                <w:noProof/>
                <w:shd w:val="clear" w:color="auto" w:fill="FFFFFF" w:themeFill="background1"/>
              </w:rPr>
              <w:t>Réalisation</w:t>
            </w:r>
            <w:r>
              <w:rPr>
                <w:noProof/>
                <w:webHidden/>
              </w:rPr>
              <w:tab/>
            </w:r>
            <w:r>
              <w:rPr>
                <w:noProof/>
                <w:webHidden/>
              </w:rPr>
              <w:fldChar w:fldCharType="begin"/>
            </w:r>
            <w:r>
              <w:rPr>
                <w:noProof/>
                <w:webHidden/>
              </w:rPr>
              <w:instrText xml:space="preserve"> PAGEREF _Toc125980735 \h </w:instrText>
            </w:r>
            <w:r>
              <w:rPr>
                <w:noProof/>
                <w:webHidden/>
              </w:rPr>
            </w:r>
            <w:r>
              <w:rPr>
                <w:noProof/>
                <w:webHidden/>
              </w:rPr>
              <w:fldChar w:fldCharType="separate"/>
            </w:r>
            <w:r w:rsidR="006B0727">
              <w:rPr>
                <w:noProof/>
                <w:webHidden/>
              </w:rPr>
              <w:t>16</w:t>
            </w:r>
            <w:r>
              <w:rPr>
                <w:noProof/>
                <w:webHidden/>
              </w:rPr>
              <w:fldChar w:fldCharType="end"/>
            </w:r>
          </w:hyperlink>
        </w:p>
        <w:p w14:paraId="75EC538B" w14:textId="61705ED3" w:rsidR="00E05C69" w:rsidRDefault="00E05C69">
          <w:pPr>
            <w:pStyle w:val="TM1"/>
            <w:tabs>
              <w:tab w:val="left" w:pos="660"/>
              <w:tab w:val="right" w:leader="dot" w:pos="9062"/>
            </w:tabs>
            <w:rPr>
              <w:noProof/>
              <w:lang w:val="fr-MA" w:eastAsia="fr-MA"/>
            </w:rPr>
          </w:pPr>
          <w:hyperlink w:anchor="_Toc125980736" w:history="1">
            <w:r w:rsidRPr="00370334">
              <w:rPr>
                <w:rStyle w:val="Lienhypertexte"/>
                <w:b/>
                <w:noProof/>
              </w:rPr>
              <w:t>IX.</w:t>
            </w:r>
            <w:r>
              <w:rPr>
                <w:noProof/>
                <w:lang w:val="fr-MA" w:eastAsia="fr-MA"/>
              </w:rPr>
              <w:tab/>
            </w:r>
            <w:r w:rsidRPr="00370334">
              <w:rPr>
                <w:rStyle w:val="Lienhypertexte"/>
                <w:b/>
                <w:noProof/>
                <w:shd w:val="clear" w:color="auto" w:fill="FFFFFF" w:themeFill="background1"/>
              </w:rPr>
              <w:t>Conclusion</w:t>
            </w:r>
            <w:r>
              <w:rPr>
                <w:noProof/>
                <w:webHidden/>
              </w:rPr>
              <w:tab/>
            </w:r>
            <w:r>
              <w:rPr>
                <w:noProof/>
                <w:webHidden/>
              </w:rPr>
              <w:fldChar w:fldCharType="begin"/>
            </w:r>
            <w:r>
              <w:rPr>
                <w:noProof/>
                <w:webHidden/>
              </w:rPr>
              <w:instrText xml:space="preserve"> PAGEREF _Toc125980736 \h </w:instrText>
            </w:r>
            <w:r>
              <w:rPr>
                <w:noProof/>
                <w:webHidden/>
              </w:rPr>
            </w:r>
            <w:r>
              <w:rPr>
                <w:noProof/>
                <w:webHidden/>
              </w:rPr>
              <w:fldChar w:fldCharType="separate"/>
            </w:r>
            <w:r w:rsidR="006B0727">
              <w:rPr>
                <w:noProof/>
                <w:webHidden/>
              </w:rPr>
              <w:t>18</w:t>
            </w:r>
            <w:r>
              <w:rPr>
                <w:noProof/>
                <w:webHidden/>
              </w:rPr>
              <w:fldChar w:fldCharType="end"/>
            </w:r>
          </w:hyperlink>
        </w:p>
        <w:p w14:paraId="064DE812" w14:textId="31CD3EDD" w:rsidR="00E05C69" w:rsidRDefault="00E05C69">
          <w:pPr>
            <w:pStyle w:val="TM1"/>
            <w:tabs>
              <w:tab w:val="left" w:pos="440"/>
              <w:tab w:val="right" w:leader="dot" w:pos="9062"/>
            </w:tabs>
            <w:rPr>
              <w:noProof/>
              <w:lang w:val="fr-MA" w:eastAsia="fr-MA"/>
            </w:rPr>
          </w:pPr>
          <w:hyperlink w:anchor="_Toc125980737" w:history="1">
            <w:r w:rsidRPr="00370334">
              <w:rPr>
                <w:rStyle w:val="Lienhypertexte"/>
                <w:b/>
                <w:noProof/>
              </w:rPr>
              <w:t>X.</w:t>
            </w:r>
            <w:r>
              <w:rPr>
                <w:noProof/>
                <w:lang w:val="fr-MA" w:eastAsia="fr-MA"/>
              </w:rPr>
              <w:tab/>
            </w:r>
            <w:r w:rsidRPr="00370334">
              <w:rPr>
                <w:rStyle w:val="Lienhypertexte"/>
                <w:b/>
                <w:noProof/>
                <w:shd w:val="clear" w:color="auto" w:fill="FFFFFF" w:themeFill="background1"/>
              </w:rPr>
              <w:t>Références/Webographie</w:t>
            </w:r>
            <w:r>
              <w:rPr>
                <w:noProof/>
                <w:webHidden/>
              </w:rPr>
              <w:tab/>
            </w:r>
            <w:r>
              <w:rPr>
                <w:noProof/>
                <w:webHidden/>
              </w:rPr>
              <w:fldChar w:fldCharType="begin"/>
            </w:r>
            <w:r>
              <w:rPr>
                <w:noProof/>
                <w:webHidden/>
              </w:rPr>
              <w:instrText xml:space="preserve"> PAGEREF _Toc125980737 \h </w:instrText>
            </w:r>
            <w:r>
              <w:rPr>
                <w:noProof/>
                <w:webHidden/>
              </w:rPr>
            </w:r>
            <w:r>
              <w:rPr>
                <w:noProof/>
                <w:webHidden/>
              </w:rPr>
              <w:fldChar w:fldCharType="separate"/>
            </w:r>
            <w:r w:rsidR="006B0727">
              <w:rPr>
                <w:noProof/>
                <w:webHidden/>
              </w:rPr>
              <w:t>19</w:t>
            </w:r>
            <w:r>
              <w:rPr>
                <w:noProof/>
                <w:webHidden/>
              </w:rPr>
              <w:fldChar w:fldCharType="end"/>
            </w:r>
          </w:hyperlink>
        </w:p>
        <w:p w14:paraId="6E6A1E46" w14:textId="75CCB5A8" w:rsidR="002F1224" w:rsidRDefault="007348C5" w:rsidP="002E7540">
          <w:pPr>
            <w:rPr>
              <w:b/>
              <w:bCs/>
            </w:rPr>
          </w:pPr>
          <w:r>
            <w:fldChar w:fldCharType="end"/>
          </w:r>
        </w:p>
      </w:sdtContent>
    </w:sdt>
    <w:p w14:paraId="05B7F04B" w14:textId="77777777" w:rsidR="000946BA" w:rsidRPr="005C7BBE" w:rsidRDefault="000946BA" w:rsidP="002E7540"/>
    <w:p w14:paraId="2939DA29" w14:textId="77777777" w:rsidR="00901AB2" w:rsidRDefault="005B7147" w:rsidP="008B2A23">
      <w:pPr>
        <w:pStyle w:val="Titre1"/>
        <w:shd w:val="clear" w:color="auto" w:fill="FFFFFF" w:themeFill="background1"/>
        <w:rPr>
          <w:b/>
          <w:bCs w:val="0"/>
          <w:color w:val="000000" w:themeColor="text1"/>
          <w:shd w:val="clear" w:color="auto" w:fill="FFFFFF" w:themeFill="background1"/>
        </w:rPr>
      </w:pPr>
      <w:bookmarkStart w:id="4" w:name="_Toc125980714"/>
      <w:r w:rsidRPr="007A0734">
        <w:rPr>
          <w:b/>
          <w:bCs w:val="0"/>
          <w:color w:val="000000" w:themeColor="text1"/>
          <w:shd w:val="clear" w:color="auto" w:fill="FFFFFF" w:themeFill="background1"/>
        </w:rPr>
        <w:lastRenderedPageBreak/>
        <w:t>Introduction</w:t>
      </w:r>
      <w:bookmarkEnd w:id="4"/>
    </w:p>
    <w:p w14:paraId="2E79965E" w14:textId="77777777" w:rsidR="00F2198B" w:rsidRPr="00901AB2" w:rsidRDefault="00F2198B" w:rsidP="00901AB2"/>
    <w:p w14:paraId="0E08AD37" w14:textId="7BA48071" w:rsidR="00C65C82" w:rsidRDefault="00D0319D" w:rsidP="00B90C8A">
      <w:pPr>
        <w:spacing w:line="360" w:lineRule="auto"/>
        <w:jc w:val="both"/>
        <w:rPr>
          <w:rFonts w:asciiTheme="majorBidi" w:hAnsiTheme="majorBidi" w:cstheme="majorBidi"/>
          <w:sz w:val="24"/>
          <w:szCs w:val="24"/>
        </w:rPr>
      </w:pPr>
      <w:r w:rsidRPr="00A8015C">
        <w:rPr>
          <w:rFonts w:asciiTheme="majorBidi" w:hAnsiTheme="majorBidi" w:cstheme="majorBidi"/>
        </w:rPr>
        <w:t>L</w:t>
      </w:r>
      <w:r>
        <w:rPr>
          <w:rFonts w:asciiTheme="majorBidi" w:hAnsiTheme="majorBidi" w:cstheme="majorBidi"/>
        </w:rPr>
        <w:t>a</w:t>
      </w:r>
      <w:r w:rsidRPr="00A8015C">
        <w:rPr>
          <w:rFonts w:asciiTheme="majorBidi" w:hAnsiTheme="majorBidi" w:cstheme="majorBidi"/>
        </w:rPr>
        <w:t xml:space="preserve"> </w:t>
      </w:r>
      <w:r w:rsidR="00054F48">
        <w:rPr>
          <w:rFonts w:asciiTheme="majorBidi" w:hAnsiTheme="majorBidi" w:cstheme="majorBidi"/>
        </w:rPr>
        <w:t>t</w:t>
      </w:r>
      <w:r w:rsidRPr="00A8015C">
        <w:rPr>
          <w:rFonts w:asciiTheme="majorBidi" w:hAnsiTheme="majorBidi" w:cstheme="majorBidi"/>
        </w:rPr>
        <w:t>ransition</w:t>
      </w:r>
      <w:r w:rsidRPr="00A8015C">
        <w:rPr>
          <w:rFonts w:asciiTheme="majorBidi" w:hAnsiTheme="majorBidi" w:cstheme="majorBidi"/>
          <w:sz w:val="24"/>
          <w:szCs w:val="24"/>
        </w:rPr>
        <w:t xml:space="preserve"> digitale est aujourd’hui considérée comme la quatrième révolution industrielle la plus rapide par sa diffusion et la </w:t>
      </w:r>
      <w:r w:rsidR="00C65C82" w:rsidRPr="00A8015C">
        <w:rPr>
          <w:rFonts w:asciiTheme="majorBidi" w:hAnsiTheme="majorBidi" w:cstheme="majorBidi"/>
          <w:sz w:val="24"/>
          <w:szCs w:val="24"/>
        </w:rPr>
        <w:t xml:space="preserve">plus </w:t>
      </w:r>
      <w:r w:rsidRPr="00A8015C">
        <w:rPr>
          <w:rFonts w:asciiTheme="majorBidi" w:hAnsiTheme="majorBidi" w:cstheme="majorBidi"/>
          <w:sz w:val="24"/>
          <w:szCs w:val="24"/>
        </w:rPr>
        <w:t>profonde par son impact socio-économique</w:t>
      </w:r>
      <w:r w:rsidR="00C65C82" w:rsidRPr="00A8015C">
        <w:rPr>
          <w:rFonts w:asciiTheme="majorBidi" w:hAnsiTheme="majorBidi" w:cstheme="majorBidi"/>
          <w:sz w:val="24"/>
          <w:szCs w:val="24"/>
        </w:rPr>
        <w:t>,</w:t>
      </w:r>
      <w:r w:rsidRPr="00A8015C">
        <w:rPr>
          <w:rFonts w:asciiTheme="majorBidi" w:hAnsiTheme="majorBidi" w:cstheme="majorBidi"/>
          <w:sz w:val="24"/>
          <w:szCs w:val="24"/>
        </w:rPr>
        <w:t xml:space="preserve"> </w:t>
      </w:r>
      <w:r w:rsidR="002E6569" w:rsidRPr="00A8015C">
        <w:rPr>
          <w:rFonts w:asciiTheme="majorBidi" w:hAnsiTheme="majorBidi" w:cstheme="majorBidi"/>
          <w:sz w:val="24"/>
          <w:szCs w:val="24"/>
        </w:rPr>
        <w:t xml:space="preserve">en effet la plupart des organisations et entreprises ont adopté </w:t>
      </w:r>
      <w:r w:rsidR="00401814" w:rsidRPr="00A8015C">
        <w:rPr>
          <w:rFonts w:asciiTheme="majorBidi" w:hAnsiTheme="majorBidi" w:cstheme="majorBidi"/>
          <w:sz w:val="24"/>
          <w:szCs w:val="24"/>
        </w:rPr>
        <w:t>une stratégie de digitalisation pour accroître leur productivité ou efficacité dans le commerce de produits ou de service</w:t>
      </w:r>
      <w:r w:rsidR="008515E7" w:rsidRPr="00A8015C">
        <w:rPr>
          <w:rFonts w:asciiTheme="majorBidi" w:hAnsiTheme="majorBidi" w:cstheme="majorBidi"/>
          <w:sz w:val="24"/>
          <w:szCs w:val="24"/>
        </w:rPr>
        <w:t>. Dans des secteurs d’activité tels que les télécommunications, transports, banques, l'assurance automobile</w:t>
      </w:r>
      <w:r w:rsidR="006D7559" w:rsidRPr="00A8015C">
        <w:rPr>
          <w:rFonts w:asciiTheme="majorBidi" w:hAnsiTheme="majorBidi" w:cstheme="majorBidi"/>
          <w:sz w:val="24"/>
          <w:szCs w:val="24"/>
        </w:rPr>
        <w:t>,</w:t>
      </w:r>
      <w:r w:rsidR="008515E7" w:rsidRPr="00A8015C">
        <w:rPr>
          <w:rFonts w:asciiTheme="majorBidi" w:hAnsiTheme="majorBidi" w:cstheme="majorBidi"/>
          <w:sz w:val="24"/>
          <w:szCs w:val="24"/>
        </w:rPr>
        <w:t xml:space="preserve"> les enchères en ligne, etc.</w:t>
      </w:r>
      <w:r w:rsidR="00F62D1E" w:rsidRPr="00A8015C">
        <w:rPr>
          <w:rFonts w:asciiTheme="majorBidi" w:hAnsiTheme="majorBidi" w:cstheme="majorBidi"/>
          <w:sz w:val="24"/>
          <w:szCs w:val="24"/>
        </w:rPr>
        <w:t xml:space="preserve"> </w:t>
      </w:r>
      <w:r w:rsidR="00F2198B" w:rsidRPr="00A8015C">
        <w:rPr>
          <w:rFonts w:asciiTheme="majorBidi" w:hAnsiTheme="majorBidi" w:cstheme="majorBidi"/>
          <w:sz w:val="24"/>
          <w:szCs w:val="24"/>
        </w:rPr>
        <w:t>Celles-ci</w:t>
      </w:r>
      <w:r w:rsidR="000D1895" w:rsidRPr="00A8015C">
        <w:rPr>
          <w:rFonts w:asciiTheme="majorBidi" w:hAnsiTheme="majorBidi" w:cstheme="majorBidi"/>
          <w:sz w:val="24"/>
          <w:szCs w:val="24"/>
        </w:rPr>
        <w:t xml:space="preserve"> favorisent la création et la distribution en toute simplicité des</w:t>
      </w:r>
      <w:r w:rsidR="002C227D" w:rsidRPr="00A8015C">
        <w:rPr>
          <w:rFonts w:asciiTheme="majorBidi" w:hAnsiTheme="majorBidi" w:cstheme="majorBidi"/>
          <w:sz w:val="24"/>
          <w:szCs w:val="24"/>
        </w:rPr>
        <w:t xml:space="preserve"> </w:t>
      </w:r>
      <w:r w:rsidR="000D1895" w:rsidRPr="00A8015C">
        <w:rPr>
          <w:rFonts w:asciiTheme="majorBidi" w:hAnsiTheme="majorBidi" w:cstheme="majorBidi"/>
          <w:sz w:val="24"/>
          <w:szCs w:val="24"/>
        </w:rPr>
        <w:t xml:space="preserve">applications </w:t>
      </w:r>
      <w:r w:rsidR="00CD5506">
        <w:rPr>
          <w:rFonts w:asciiTheme="majorBidi" w:hAnsiTheme="majorBidi" w:cstheme="majorBidi"/>
          <w:sz w:val="24"/>
          <w:szCs w:val="24"/>
        </w:rPr>
        <w:t>web</w:t>
      </w:r>
      <w:r w:rsidR="000D1895" w:rsidRPr="00A8015C">
        <w:rPr>
          <w:rFonts w:asciiTheme="majorBidi" w:hAnsiTheme="majorBidi" w:cstheme="majorBidi"/>
          <w:sz w:val="24"/>
          <w:szCs w:val="24"/>
        </w:rPr>
        <w:t xml:space="preserve"> innovantes destinées à satisfaire les besoins des utilisateurs.</w:t>
      </w:r>
    </w:p>
    <w:p w14:paraId="0F1B6784" w14:textId="77777777" w:rsidR="000233FA" w:rsidRPr="00A8015C" w:rsidRDefault="000233FA" w:rsidP="00B90C8A">
      <w:pPr>
        <w:spacing w:line="360" w:lineRule="auto"/>
        <w:jc w:val="both"/>
        <w:rPr>
          <w:rFonts w:asciiTheme="majorBidi" w:hAnsiTheme="majorBidi" w:cstheme="majorBidi"/>
          <w:sz w:val="24"/>
          <w:szCs w:val="24"/>
        </w:rPr>
      </w:pPr>
    </w:p>
    <w:p w14:paraId="138A4CA0" w14:textId="4E9DA5AF" w:rsidR="000233FA" w:rsidRDefault="001C6447" w:rsidP="00535AE6">
      <w:pPr>
        <w:spacing w:line="360" w:lineRule="auto"/>
        <w:jc w:val="both"/>
        <w:rPr>
          <w:rFonts w:asciiTheme="majorBidi" w:hAnsiTheme="majorBidi" w:cstheme="majorBidi"/>
          <w:sz w:val="24"/>
          <w:szCs w:val="24"/>
        </w:rPr>
      </w:pPr>
      <w:r w:rsidRPr="001C6447">
        <w:rPr>
          <w:rFonts w:asciiTheme="majorBidi" w:hAnsiTheme="majorBidi" w:cstheme="majorBidi"/>
          <w:sz w:val="24"/>
          <w:szCs w:val="24"/>
        </w:rPr>
        <w:t xml:space="preserve">Le secteur de la vente a été considérablement révolutionné par l'émergence de la technologie numérique. Le e-commerce a permis aux entreprises de vendre leurs produits en </w:t>
      </w:r>
      <w:r w:rsidR="00511BB9" w:rsidRPr="001C6447">
        <w:rPr>
          <w:rFonts w:asciiTheme="majorBidi" w:hAnsiTheme="majorBidi" w:cstheme="majorBidi"/>
          <w:sz w:val="24"/>
          <w:szCs w:val="24"/>
        </w:rPr>
        <w:t>ligne</w:t>
      </w:r>
      <w:r w:rsidR="00511BB9">
        <w:rPr>
          <w:rFonts w:asciiTheme="majorBidi" w:hAnsiTheme="majorBidi" w:cstheme="majorBidi"/>
          <w:sz w:val="24"/>
          <w:szCs w:val="24"/>
        </w:rPr>
        <w:t xml:space="preserve">, </w:t>
      </w:r>
      <w:r w:rsidR="000B627C">
        <w:rPr>
          <w:rFonts w:asciiTheme="majorBidi" w:hAnsiTheme="majorBidi" w:cstheme="majorBidi"/>
          <w:sz w:val="24"/>
          <w:szCs w:val="24"/>
        </w:rPr>
        <w:t xml:space="preserve">et </w:t>
      </w:r>
      <w:r w:rsidR="000B627C" w:rsidRPr="001C6447">
        <w:rPr>
          <w:rFonts w:asciiTheme="majorBidi" w:hAnsiTheme="majorBidi" w:cstheme="majorBidi"/>
          <w:sz w:val="24"/>
          <w:szCs w:val="24"/>
        </w:rPr>
        <w:t>également</w:t>
      </w:r>
      <w:r w:rsidR="00511BB9">
        <w:rPr>
          <w:rFonts w:asciiTheme="majorBidi" w:hAnsiTheme="majorBidi" w:cstheme="majorBidi"/>
          <w:sz w:val="24"/>
          <w:szCs w:val="24"/>
        </w:rPr>
        <w:t xml:space="preserve"> de</w:t>
      </w:r>
      <w:r w:rsidRPr="001C6447">
        <w:rPr>
          <w:rFonts w:asciiTheme="majorBidi" w:hAnsiTheme="majorBidi" w:cstheme="majorBidi"/>
          <w:sz w:val="24"/>
          <w:szCs w:val="24"/>
        </w:rPr>
        <w:t xml:space="preserve"> facilité les achats pour les clients en leur offrant une expérience d'achat plus fluide et plus personnalisée. En outre, les avancées en matière de technologies de l'information ont permis aux entreprises d'optimiser leur logistique et leur gestion des stocks, ce qui a amélioré l'expérience d'achat globale pour les clients.</w:t>
      </w:r>
    </w:p>
    <w:p w14:paraId="7973E761" w14:textId="77777777" w:rsidR="00573F28" w:rsidRPr="00A8015C" w:rsidRDefault="00573F28" w:rsidP="00535AE6">
      <w:pPr>
        <w:spacing w:line="360" w:lineRule="auto"/>
        <w:jc w:val="both"/>
        <w:rPr>
          <w:rFonts w:asciiTheme="majorBidi" w:hAnsiTheme="majorBidi" w:cstheme="majorBidi"/>
          <w:sz w:val="24"/>
          <w:szCs w:val="24"/>
        </w:rPr>
      </w:pPr>
    </w:p>
    <w:p w14:paraId="7C20208D" w14:textId="38EB4F32" w:rsidR="000233FA" w:rsidRDefault="000B627C" w:rsidP="004C4870">
      <w:pPr>
        <w:spacing w:line="360" w:lineRule="auto"/>
        <w:jc w:val="both"/>
        <w:rPr>
          <w:rFonts w:asciiTheme="majorBidi" w:hAnsiTheme="majorBidi" w:cstheme="majorBidi"/>
          <w:sz w:val="24"/>
          <w:szCs w:val="24"/>
        </w:rPr>
      </w:pPr>
      <w:r w:rsidRPr="000B627C">
        <w:rPr>
          <w:rFonts w:asciiTheme="majorBidi" w:hAnsiTheme="majorBidi" w:cstheme="majorBidi"/>
          <w:sz w:val="24"/>
          <w:szCs w:val="24"/>
        </w:rPr>
        <w:t>Les sites e-commerce ont acquis une importance croissante dans les dernières années en raison de la croissance rapide de l'achat en ligne. Les consommateurs peuvent désormais acheter des produits et des services en ligne à tout moment et de n'importe où, ce qui les rend très pratiques.</w:t>
      </w:r>
    </w:p>
    <w:p w14:paraId="364A06CF" w14:textId="77777777" w:rsidR="000B627C" w:rsidRDefault="000B627C" w:rsidP="004C4870">
      <w:pPr>
        <w:spacing w:line="360" w:lineRule="auto"/>
        <w:jc w:val="both"/>
        <w:rPr>
          <w:rFonts w:asciiTheme="majorBidi" w:hAnsiTheme="majorBidi" w:cstheme="majorBidi"/>
          <w:sz w:val="24"/>
          <w:szCs w:val="24"/>
        </w:rPr>
      </w:pPr>
    </w:p>
    <w:p w14:paraId="379A633B" w14:textId="6A2FABE8" w:rsidR="00264002" w:rsidRDefault="00462597" w:rsidP="009D6FC0">
      <w:pPr>
        <w:spacing w:line="360" w:lineRule="auto"/>
        <w:jc w:val="both"/>
        <w:rPr>
          <w:rFonts w:asciiTheme="majorBidi" w:hAnsiTheme="majorBidi" w:cstheme="majorBidi"/>
          <w:sz w:val="24"/>
          <w:szCs w:val="24"/>
        </w:rPr>
      </w:pPr>
      <w:r w:rsidRPr="00883B96">
        <w:rPr>
          <w:rFonts w:asciiTheme="majorBidi" w:hAnsiTheme="majorBidi" w:cstheme="majorBidi"/>
          <w:sz w:val="24"/>
          <w:szCs w:val="24"/>
        </w:rPr>
        <w:t>Dans ce contexte, l</w:t>
      </w:r>
      <w:r w:rsidR="004354B9" w:rsidRPr="00883B96">
        <w:rPr>
          <w:rFonts w:asciiTheme="majorBidi" w:hAnsiTheme="majorBidi" w:cstheme="majorBidi"/>
          <w:sz w:val="24"/>
          <w:szCs w:val="24"/>
        </w:rPr>
        <w:t>’objectif d</w:t>
      </w:r>
      <w:r w:rsidR="00692FEE">
        <w:rPr>
          <w:rFonts w:asciiTheme="majorBidi" w:hAnsiTheme="majorBidi" w:cstheme="majorBidi"/>
          <w:sz w:val="24"/>
          <w:szCs w:val="24"/>
        </w:rPr>
        <w:t>e notre</w:t>
      </w:r>
      <w:r w:rsidR="004354B9" w:rsidRPr="00883B96">
        <w:rPr>
          <w:rFonts w:asciiTheme="majorBidi" w:hAnsiTheme="majorBidi" w:cstheme="majorBidi"/>
          <w:sz w:val="24"/>
          <w:szCs w:val="24"/>
        </w:rPr>
        <w:t xml:space="preserve"> projet, </w:t>
      </w:r>
      <w:r w:rsidR="00D414C0">
        <w:rPr>
          <w:rFonts w:asciiTheme="majorBidi" w:hAnsiTheme="majorBidi" w:cstheme="majorBidi"/>
          <w:sz w:val="24"/>
          <w:szCs w:val="24"/>
        </w:rPr>
        <w:t>est le</w:t>
      </w:r>
      <w:r w:rsidR="004354B9" w:rsidRPr="00883B96">
        <w:rPr>
          <w:rFonts w:asciiTheme="majorBidi" w:hAnsiTheme="majorBidi" w:cstheme="majorBidi"/>
          <w:sz w:val="24"/>
          <w:szCs w:val="24"/>
        </w:rPr>
        <w:t xml:space="preserve"> développement </w:t>
      </w:r>
      <w:r w:rsidR="00A97E36" w:rsidRPr="00883B96">
        <w:rPr>
          <w:rFonts w:asciiTheme="majorBidi" w:hAnsiTheme="majorBidi" w:cstheme="majorBidi"/>
          <w:sz w:val="24"/>
          <w:szCs w:val="24"/>
        </w:rPr>
        <w:t xml:space="preserve">d’un </w:t>
      </w:r>
      <w:r w:rsidR="005F6C0C">
        <w:rPr>
          <w:rFonts w:asciiTheme="majorBidi" w:hAnsiTheme="majorBidi" w:cstheme="majorBidi"/>
          <w:sz w:val="24"/>
          <w:szCs w:val="24"/>
        </w:rPr>
        <w:t>site</w:t>
      </w:r>
      <w:r w:rsidR="00F9622B" w:rsidRPr="00883B96">
        <w:rPr>
          <w:rFonts w:asciiTheme="majorBidi" w:hAnsiTheme="majorBidi" w:cstheme="majorBidi"/>
          <w:sz w:val="24"/>
          <w:szCs w:val="24"/>
        </w:rPr>
        <w:t xml:space="preserve"> </w:t>
      </w:r>
      <w:r w:rsidR="003567A3">
        <w:rPr>
          <w:rFonts w:asciiTheme="majorBidi" w:hAnsiTheme="majorBidi" w:cstheme="majorBidi"/>
          <w:sz w:val="24"/>
          <w:szCs w:val="24"/>
        </w:rPr>
        <w:t>web d’e-commerce et de gestion d’un supermarché</w:t>
      </w:r>
      <w:r w:rsidR="004354B9" w:rsidRPr="00883B96">
        <w:rPr>
          <w:rFonts w:asciiTheme="majorBidi" w:hAnsiTheme="majorBidi" w:cstheme="majorBidi"/>
          <w:sz w:val="24"/>
          <w:szCs w:val="24"/>
        </w:rPr>
        <w:t>, qui permet</w:t>
      </w:r>
      <w:r w:rsidR="00F9622B" w:rsidRPr="00883B96">
        <w:rPr>
          <w:rFonts w:asciiTheme="majorBidi" w:hAnsiTheme="majorBidi" w:cstheme="majorBidi"/>
          <w:sz w:val="24"/>
          <w:szCs w:val="24"/>
        </w:rPr>
        <w:t xml:space="preserve"> </w:t>
      </w:r>
      <w:r w:rsidR="00770942">
        <w:rPr>
          <w:rFonts w:asciiTheme="majorBidi" w:hAnsiTheme="majorBidi" w:cstheme="majorBidi"/>
          <w:sz w:val="24"/>
          <w:szCs w:val="24"/>
        </w:rPr>
        <w:t>au client de Commander des produits</w:t>
      </w:r>
      <w:r w:rsidR="00E52903">
        <w:rPr>
          <w:rFonts w:asciiTheme="majorBidi" w:hAnsiTheme="majorBidi" w:cstheme="majorBidi"/>
          <w:sz w:val="24"/>
          <w:szCs w:val="24"/>
        </w:rPr>
        <w:t xml:space="preserve"> </w:t>
      </w:r>
      <w:r w:rsidR="00770942" w:rsidRPr="000B627C">
        <w:rPr>
          <w:rFonts w:asciiTheme="majorBidi" w:hAnsiTheme="majorBidi" w:cstheme="majorBidi"/>
          <w:sz w:val="24"/>
          <w:szCs w:val="24"/>
        </w:rPr>
        <w:t>à tout moment et de n'importe où</w:t>
      </w:r>
      <w:r w:rsidR="0011585C" w:rsidRPr="00883B96">
        <w:rPr>
          <w:rFonts w:asciiTheme="majorBidi" w:hAnsiTheme="majorBidi" w:cstheme="majorBidi"/>
          <w:sz w:val="24"/>
          <w:szCs w:val="24"/>
        </w:rPr>
        <w:t>, et d’informatiser</w:t>
      </w:r>
      <w:r w:rsidR="00883B96" w:rsidRPr="00883B96">
        <w:rPr>
          <w:rFonts w:asciiTheme="majorBidi" w:hAnsiTheme="majorBidi" w:cstheme="majorBidi"/>
          <w:sz w:val="24"/>
          <w:szCs w:val="24"/>
        </w:rPr>
        <w:t xml:space="preserve"> et digitaliser</w:t>
      </w:r>
      <w:r w:rsidR="0011585C" w:rsidRPr="00883B96">
        <w:rPr>
          <w:rFonts w:asciiTheme="majorBidi" w:hAnsiTheme="majorBidi" w:cstheme="majorBidi"/>
          <w:sz w:val="24"/>
          <w:szCs w:val="24"/>
        </w:rPr>
        <w:t xml:space="preserve"> la gestion</w:t>
      </w:r>
      <w:r w:rsidR="00E129E6">
        <w:rPr>
          <w:rFonts w:asciiTheme="majorBidi" w:hAnsiTheme="majorBidi" w:cstheme="majorBidi"/>
          <w:sz w:val="24"/>
          <w:szCs w:val="24"/>
        </w:rPr>
        <w:t xml:space="preserve"> du </w:t>
      </w:r>
      <w:r w:rsidR="00102997">
        <w:rPr>
          <w:rFonts w:asciiTheme="majorBidi" w:hAnsiTheme="majorBidi" w:cstheme="majorBidi"/>
          <w:sz w:val="24"/>
          <w:szCs w:val="24"/>
        </w:rPr>
        <w:t>supermarché.</w:t>
      </w:r>
    </w:p>
    <w:p w14:paraId="320CDBEA" w14:textId="5D1FCCB7" w:rsidR="002F2281" w:rsidRDefault="002F2281" w:rsidP="009D6FC0">
      <w:pPr>
        <w:spacing w:line="360" w:lineRule="auto"/>
        <w:jc w:val="both"/>
        <w:rPr>
          <w:rFonts w:asciiTheme="majorBidi" w:hAnsiTheme="majorBidi" w:cstheme="majorBidi"/>
          <w:sz w:val="24"/>
          <w:szCs w:val="24"/>
        </w:rPr>
      </w:pPr>
    </w:p>
    <w:p w14:paraId="27FD60BF" w14:textId="2F43A2F2" w:rsidR="002F2281" w:rsidRDefault="002F2281" w:rsidP="009D6FC0">
      <w:pPr>
        <w:spacing w:line="360" w:lineRule="auto"/>
        <w:jc w:val="both"/>
        <w:rPr>
          <w:rFonts w:asciiTheme="majorBidi" w:hAnsiTheme="majorBidi" w:cstheme="majorBidi"/>
          <w:sz w:val="24"/>
          <w:szCs w:val="24"/>
        </w:rPr>
      </w:pPr>
    </w:p>
    <w:p w14:paraId="50CEE6E5" w14:textId="77777777" w:rsidR="002F2281" w:rsidRPr="009D6FC0" w:rsidRDefault="002F2281" w:rsidP="009D6FC0">
      <w:pPr>
        <w:spacing w:line="360" w:lineRule="auto"/>
        <w:jc w:val="both"/>
        <w:rPr>
          <w:rFonts w:asciiTheme="majorBidi" w:hAnsiTheme="majorBidi" w:cstheme="majorBidi"/>
          <w:sz w:val="24"/>
          <w:szCs w:val="24"/>
        </w:rPr>
      </w:pPr>
    </w:p>
    <w:p w14:paraId="118A2339" w14:textId="0359563F" w:rsidR="008D0832" w:rsidRPr="00F72823" w:rsidRDefault="00686308" w:rsidP="00F72823">
      <w:pPr>
        <w:pStyle w:val="Titre1"/>
        <w:shd w:val="clear" w:color="auto" w:fill="FFFFFF" w:themeFill="background1"/>
        <w:rPr>
          <w:b/>
          <w:bCs w:val="0"/>
          <w:color w:val="000000" w:themeColor="text1"/>
          <w:shd w:val="clear" w:color="auto" w:fill="FFFFFF" w:themeFill="background1"/>
        </w:rPr>
      </w:pPr>
      <w:bookmarkStart w:id="5" w:name="_Toc125980715"/>
      <w:r w:rsidRPr="00DE6494">
        <w:rPr>
          <w:b/>
          <w:bCs w:val="0"/>
          <w:color w:val="000000" w:themeColor="text1"/>
          <w:shd w:val="clear" w:color="auto" w:fill="FFFFFF" w:themeFill="background1"/>
        </w:rPr>
        <w:lastRenderedPageBreak/>
        <w:t xml:space="preserve">Missions portant sur le « cahier des </w:t>
      </w:r>
      <w:r w:rsidR="002A38E9" w:rsidRPr="00DE6494">
        <w:rPr>
          <w:b/>
          <w:bCs w:val="0"/>
          <w:color w:val="000000" w:themeColor="text1"/>
          <w:shd w:val="clear" w:color="auto" w:fill="FFFFFF" w:themeFill="background1"/>
        </w:rPr>
        <w:t>charges »</w:t>
      </w:r>
      <w:bookmarkEnd w:id="5"/>
    </w:p>
    <w:p w14:paraId="7B75EB70" w14:textId="77777777" w:rsidR="00F26D06" w:rsidRDefault="00F26D06" w:rsidP="008D0832"/>
    <w:p w14:paraId="34C4FBFE" w14:textId="7EE98A28" w:rsidR="00C71809" w:rsidRDefault="008D0832" w:rsidP="00E3339E">
      <w:pPr>
        <w:pStyle w:val="Titre2"/>
        <w:rPr>
          <w:color w:val="auto"/>
          <w:sz w:val="24"/>
          <w:szCs w:val="24"/>
        </w:rPr>
      </w:pPr>
      <w:bookmarkStart w:id="6" w:name="_Toc125980716"/>
      <w:r w:rsidRPr="008D0832">
        <w:rPr>
          <w:color w:val="auto"/>
          <w:sz w:val="24"/>
          <w:szCs w:val="24"/>
        </w:rPr>
        <w:t>Contexte</w:t>
      </w:r>
      <w:bookmarkEnd w:id="6"/>
    </w:p>
    <w:p w14:paraId="60662407" w14:textId="77777777" w:rsidR="00E3339E" w:rsidRPr="00E3339E" w:rsidRDefault="00E3339E" w:rsidP="00E3339E"/>
    <w:p w14:paraId="34DA89A8" w14:textId="17A94D59" w:rsidR="008C778C" w:rsidRDefault="000429C2" w:rsidP="008C778C">
      <w:pPr>
        <w:spacing w:line="360" w:lineRule="auto"/>
        <w:jc w:val="both"/>
        <w:rPr>
          <w:rFonts w:asciiTheme="majorBidi" w:eastAsiaTheme="minorHAnsi" w:hAnsiTheme="majorBidi" w:cstheme="majorBidi"/>
          <w:sz w:val="24"/>
        </w:rPr>
      </w:pPr>
      <w:r w:rsidRPr="007E25C1">
        <w:rPr>
          <w:rFonts w:asciiTheme="majorBidi" w:eastAsiaTheme="minorHAnsi" w:hAnsiTheme="majorBidi" w:cstheme="majorBidi"/>
          <w:sz w:val="24"/>
        </w:rPr>
        <w:t>L’objectif</w:t>
      </w:r>
      <w:r w:rsidR="00D47695" w:rsidRPr="007E25C1">
        <w:rPr>
          <w:rFonts w:asciiTheme="majorBidi" w:eastAsiaTheme="minorHAnsi" w:hAnsiTheme="majorBidi" w:cstheme="majorBidi"/>
          <w:sz w:val="24"/>
        </w:rPr>
        <w:t xml:space="preserve"> du projet sur lequel </w:t>
      </w:r>
      <w:r w:rsidR="00321F9E">
        <w:rPr>
          <w:rFonts w:asciiTheme="majorBidi" w:eastAsiaTheme="minorHAnsi" w:hAnsiTheme="majorBidi" w:cstheme="majorBidi"/>
          <w:sz w:val="24"/>
        </w:rPr>
        <w:t xml:space="preserve">on </w:t>
      </w:r>
      <w:r w:rsidR="00D47695" w:rsidRPr="007E25C1">
        <w:rPr>
          <w:rFonts w:asciiTheme="majorBidi" w:eastAsiaTheme="minorHAnsi" w:hAnsiTheme="majorBidi" w:cstheme="majorBidi"/>
          <w:sz w:val="24"/>
        </w:rPr>
        <w:t>a travaillé</w:t>
      </w:r>
      <w:r w:rsidR="002200EC" w:rsidRPr="007E25C1">
        <w:rPr>
          <w:rFonts w:asciiTheme="majorBidi" w:eastAsiaTheme="minorHAnsi" w:hAnsiTheme="majorBidi" w:cstheme="majorBidi"/>
          <w:sz w:val="24"/>
        </w:rPr>
        <w:t>,</w:t>
      </w:r>
      <w:r w:rsidR="00D47695" w:rsidRPr="007E25C1">
        <w:rPr>
          <w:rFonts w:asciiTheme="majorBidi" w:eastAsiaTheme="minorHAnsi" w:hAnsiTheme="majorBidi" w:cstheme="majorBidi"/>
          <w:sz w:val="24"/>
        </w:rPr>
        <w:t xml:space="preserve"> était le développement d’un</w:t>
      </w:r>
      <w:r w:rsidR="00F72823" w:rsidRPr="007E25C1">
        <w:rPr>
          <w:rFonts w:asciiTheme="majorBidi" w:eastAsiaTheme="minorHAnsi" w:hAnsiTheme="majorBidi" w:cstheme="majorBidi"/>
          <w:sz w:val="24"/>
        </w:rPr>
        <w:t>e</w:t>
      </w:r>
      <w:r w:rsidR="00D47695" w:rsidRPr="007E25C1">
        <w:rPr>
          <w:rFonts w:asciiTheme="majorBidi" w:eastAsiaTheme="minorHAnsi" w:hAnsiTheme="majorBidi" w:cstheme="majorBidi"/>
          <w:sz w:val="24"/>
        </w:rPr>
        <w:t xml:space="preserve"> </w:t>
      </w:r>
      <w:r w:rsidR="00FD4796">
        <w:rPr>
          <w:rFonts w:asciiTheme="majorBidi" w:eastAsiaTheme="minorHAnsi" w:hAnsiTheme="majorBidi" w:cstheme="majorBidi"/>
          <w:sz w:val="24"/>
        </w:rPr>
        <w:t>site web dynamique</w:t>
      </w:r>
      <w:r w:rsidR="005D5FE9" w:rsidRPr="007E25C1">
        <w:rPr>
          <w:rFonts w:asciiTheme="majorBidi" w:eastAsiaTheme="minorHAnsi" w:hAnsiTheme="majorBidi" w:cstheme="majorBidi"/>
          <w:sz w:val="24"/>
        </w:rPr>
        <w:t>,</w:t>
      </w:r>
      <w:r w:rsidR="00D47695" w:rsidRPr="007E25C1">
        <w:rPr>
          <w:rFonts w:asciiTheme="majorBidi" w:eastAsiaTheme="minorHAnsi" w:hAnsiTheme="majorBidi" w:cstheme="majorBidi"/>
          <w:sz w:val="24"/>
        </w:rPr>
        <w:t xml:space="preserve"> qu</w:t>
      </w:r>
      <w:r w:rsidR="000239CA" w:rsidRPr="007E25C1">
        <w:rPr>
          <w:rFonts w:asciiTheme="majorBidi" w:eastAsiaTheme="minorHAnsi" w:hAnsiTheme="majorBidi" w:cstheme="majorBidi"/>
          <w:sz w:val="24"/>
        </w:rPr>
        <w:t xml:space="preserve">i </w:t>
      </w:r>
      <w:r w:rsidR="00D47695" w:rsidRPr="007E25C1">
        <w:rPr>
          <w:rFonts w:asciiTheme="majorBidi" w:eastAsiaTheme="minorHAnsi" w:hAnsiTheme="majorBidi" w:cstheme="majorBidi"/>
          <w:sz w:val="24"/>
        </w:rPr>
        <w:t>est une solution pratique</w:t>
      </w:r>
      <w:r w:rsidR="00900649" w:rsidRPr="007E25C1">
        <w:rPr>
          <w:rFonts w:asciiTheme="majorBidi" w:eastAsiaTheme="minorHAnsi" w:hAnsiTheme="majorBidi" w:cstheme="majorBidi"/>
          <w:sz w:val="24"/>
        </w:rPr>
        <w:t>,</w:t>
      </w:r>
      <w:r w:rsidR="00D47695" w:rsidRPr="007E25C1">
        <w:rPr>
          <w:rFonts w:asciiTheme="majorBidi" w:eastAsiaTheme="minorHAnsi" w:hAnsiTheme="majorBidi" w:cstheme="majorBidi"/>
          <w:sz w:val="24"/>
        </w:rPr>
        <w:t xml:space="preserve"> qui</w:t>
      </w:r>
      <w:r w:rsidR="00396357" w:rsidRPr="007E25C1">
        <w:rPr>
          <w:rFonts w:asciiTheme="majorBidi" w:eastAsiaTheme="minorHAnsi" w:hAnsiTheme="majorBidi" w:cstheme="majorBidi"/>
          <w:sz w:val="24"/>
        </w:rPr>
        <w:t xml:space="preserve"> permet de </w:t>
      </w:r>
      <w:r w:rsidR="00A12D06" w:rsidRPr="00883B96">
        <w:rPr>
          <w:rFonts w:asciiTheme="majorBidi" w:hAnsiTheme="majorBidi" w:cstheme="majorBidi"/>
          <w:sz w:val="24"/>
          <w:szCs w:val="24"/>
        </w:rPr>
        <w:t>faciliter</w:t>
      </w:r>
      <w:r w:rsidR="00A12D06">
        <w:rPr>
          <w:rFonts w:asciiTheme="majorBidi" w:eastAsiaTheme="minorHAnsi" w:hAnsiTheme="majorBidi" w:cstheme="majorBidi"/>
          <w:sz w:val="24"/>
        </w:rPr>
        <w:t xml:space="preserve"> </w:t>
      </w:r>
      <w:r w:rsidR="00D11945">
        <w:rPr>
          <w:rFonts w:asciiTheme="majorBidi" w:hAnsiTheme="majorBidi" w:cstheme="majorBidi"/>
          <w:sz w:val="24"/>
          <w:szCs w:val="24"/>
        </w:rPr>
        <w:t xml:space="preserve">l’achat des </w:t>
      </w:r>
      <w:r w:rsidR="00786574">
        <w:rPr>
          <w:rFonts w:asciiTheme="majorBidi" w:hAnsiTheme="majorBidi" w:cstheme="majorBidi"/>
          <w:sz w:val="24"/>
          <w:szCs w:val="24"/>
        </w:rPr>
        <w:t>produits</w:t>
      </w:r>
      <w:r w:rsidR="00D11945">
        <w:rPr>
          <w:rFonts w:asciiTheme="majorBidi" w:hAnsiTheme="majorBidi" w:cstheme="majorBidi"/>
          <w:sz w:val="24"/>
          <w:szCs w:val="24"/>
        </w:rPr>
        <w:t xml:space="preserve"> </w:t>
      </w:r>
      <w:r w:rsidR="00D11945" w:rsidRPr="00883B96">
        <w:rPr>
          <w:rFonts w:asciiTheme="majorBidi" w:hAnsiTheme="majorBidi" w:cstheme="majorBidi"/>
          <w:sz w:val="24"/>
          <w:szCs w:val="24"/>
        </w:rPr>
        <w:t>par</w:t>
      </w:r>
      <w:r w:rsidR="00D11945">
        <w:rPr>
          <w:rFonts w:asciiTheme="majorBidi" w:hAnsiTheme="majorBidi" w:cstheme="majorBidi"/>
          <w:sz w:val="24"/>
          <w:szCs w:val="24"/>
        </w:rPr>
        <w:t xml:space="preserve"> </w:t>
      </w:r>
      <w:r w:rsidR="00D11945" w:rsidRPr="00883B96">
        <w:rPr>
          <w:rFonts w:asciiTheme="majorBidi" w:hAnsiTheme="majorBidi" w:cstheme="majorBidi"/>
          <w:sz w:val="24"/>
          <w:szCs w:val="24"/>
        </w:rPr>
        <w:t xml:space="preserve">le </w:t>
      </w:r>
      <w:r w:rsidR="003C6E60">
        <w:rPr>
          <w:rFonts w:asciiTheme="majorBidi" w:hAnsiTheme="majorBidi" w:cstheme="majorBidi"/>
          <w:sz w:val="24"/>
          <w:szCs w:val="24"/>
        </w:rPr>
        <w:t>client</w:t>
      </w:r>
      <w:r w:rsidR="00396357" w:rsidRPr="007E25C1">
        <w:rPr>
          <w:rFonts w:asciiTheme="majorBidi" w:eastAsiaTheme="minorHAnsi" w:hAnsiTheme="majorBidi" w:cstheme="majorBidi"/>
          <w:sz w:val="24"/>
        </w:rPr>
        <w:t>. Cela permettra</w:t>
      </w:r>
      <w:r w:rsidR="00657BC3">
        <w:rPr>
          <w:rFonts w:asciiTheme="majorBidi" w:eastAsiaTheme="minorHAnsi" w:hAnsiTheme="majorBidi" w:cstheme="majorBidi"/>
          <w:sz w:val="24"/>
        </w:rPr>
        <w:t xml:space="preserve"> aussi</w:t>
      </w:r>
      <w:r w:rsidR="00396357" w:rsidRPr="007E25C1">
        <w:rPr>
          <w:rFonts w:asciiTheme="majorBidi" w:eastAsiaTheme="minorHAnsi" w:hAnsiTheme="majorBidi" w:cstheme="majorBidi"/>
          <w:sz w:val="24"/>
        </w:rPr>
        <w:t xml:space="preserve"> </w:t>
      </w:r>
      <w:r w:rsidR="00D14BCB" w:rsidRPr="007E25C1">
        <w:rPr>
          <w:rFonts w:asciiTheme="majorBidi" w:eastAsiaTheme="minorHAnsi" w:hAnsiTheme="majorBidi" w:cstheme="majorBidi"/>
          <w:sz w:val="24"/>
        </w:rPr>
        <w:t xml:space="preserve">de </w:t>
      </w:r>
      <w:r w:rsidR="007A6C29">
        <w:rPr>
          <w:rFonts w:asciiTheme="majorBidi" w:eastAsiaTheme="minorHAnsi" w:hAnsiTheme="majorBidi" w:cstheme="majorBidi"/>
          <w:sz w:val="24"/>
        </w:rPr>
        <w:t>faciliter la gestion du stock, la relation avec les fournisseurs, les clients et leurs commandes</w:t>
      </w:r>
      <w:r w:rsidR="00D14BCB" w:rsidRPr="007E25C1">
        <w:rPr>
          <w:rFonts w:asciiTheme="majorBidi" w:eastAsiaTheme="minorHAnsi" w:hAnsiTheme="majorBidi" w:cstheme="majorBidi"/>
          <w:sz w:val="24"/>
        </w:rPr>
        <w:t>.</w:t>
      </w:r>
    </w:p>
    <w:p w14:paraId="7A491638" w14:textId="733C583E" w:rsidR="00F357E0" w:rsidRPr="008C778C" w:rsidRDefault="00F357E0" w:rsidP="008C778C">
      <w:pPr>
        <w:pStyle w:val="Titre2"/>
        <w:rPr>
          <w:color w:val="auto"/>
          <w:sz w:val="24"/>
          <w:szCs w:val="24"/>
        </w:rPr>
      </w:pPr>
      <w:bookmarkStart w:id="7" w:name="_Toc125980717"/>
      <w:r w:rsidRPr="008C778C">
        <w:rPr>
          <w:color w:val="auto"/>
          <w:sz w:val="24"/>
          <w:szCs w:val="24"/>
        </w:rPr>
        <w:t>Cadrage de besoins</w:t>
      </w:r>
      <w:bookmarkEnd w:id="7"/>
    </w:p>
    <w:p w14:paraId="7FE47428" w14:textId="77777777" w:rsidR="00F357E0" w:rsidRDefault="00F357E0" w:rsidP="008A7F56">
      <w:pPr>
        <w:spacing w:line="360" w:lineRule="auto"/>
        <w:jc w:val="both"/>
        <w:rPr>
          <w:rFonts w:asciiTheme="majorBidi" w:hAnsiTheme="majorBidi" w:cstheme="majorBidi"/>
          <w:sz w:val="24"/>
          <w:szCs w:val="24"/>
        </w:rPr>
      </w:pPr>
    </w:p>
    <w:p w14:paraId="42F09086" w14:textId="1F34CC90" w:rsidR="008A7F56" w:rsidRPr="00D72E59" w:rsidRDefault="00CE59D7" w:rsidP="008A7F56">
      <w:pPr>
        <w:spacing w:line="360" w:lineRule="auto"/>
        <w:jc w:val="both"/>
        <w:rPr>
          <w:rFonts w:asciiTheme="majorBidi" w:eastAsiaTheme="minorHAnsi" w:hAnsiTheme="majorBidi" w:cstheme="majorBidi"/>
          <w:sz w:val="24"/>
        </w:rPr>
      </w:pPr>
      <w:r w:rsidRPr="00D72E59">
        <w:rPr>
          <w:rFonts w:asciiTheme="majorBidi" w:eastAsiaTheme="minorHAnsi" w:hAnsiTheme="majorBidi" w:cstheme="majorBidi"/>
          <w:sz w:val="24"/>
        </w:rPr>
        <w:t>C’est la première phase du cycle de développement d’un logiciel. Elle sert à identifier les acteurs du système et leur associer chacun l’ensemble des actions avec lesquelles il intervient</w:t>
      </w:r>
      <w:r w:rsidR="008C778C">
        <w:rPr>
          <w:rFonts w:asciiTheme="majorBidi" w:eastAsiaTheme="minorHAnsi" w:hAnsiTheme="majorBidi" w:cstheme="majorBidi"/>
          <w:sz w:val="24"/>
        </w:rPr>
        <w:t>.</w:t>
      </w:r>
      <w:r w:rsidR="00F4296B" w:rsidRPr="00D72E59">
        <w:rPr>
          <w:rFonts w:asciiTheme="majorBidi" w:eastAsiaTheme="minorHAnsi" w:hAnsiTheme="majorBidi" w:cstheme="majorBidi"/>
          <w:sz w:val="24"/>
        </w:rPr>
        <w:t xml:space="preserve"> </w:t>
      </w:r>
    </w:p>
    <w:p w14:paraId="5C8A57FB" w14:textId="2B669896" w:rsidR="003D17D4" w:rsidRPr="00217797" w:rsidRDefault="008A7F56" w:rsidP="00217797">
      <w:pPr>
        <w:pStyle w:val="Titre3"/>
        <w:rPr>
          <w:b/>
          <w:bCs w:val="0"/>
          <w:color w:val="000000" w:themeColor="text1"/>
        </w:rPr>
      </w:pPr>
      <w:bookmarkStart w:id="8" w:name="_Toc125980718"/>
      <w:r w:rsidRPr="00217797">
        <w:rPr>
          <w:b/>
          <w:bCs w:val="0"/>
          <w:color w:val="000000" w:themeColor="text1"/>
        </w:rPr>
        <w:t>Les besoins fonctionnels</w:t>
      </w:r>
      <w:bookmarkEnd w:id="8"/>
      <w:r w:rsidRPr="00217797">
        <w:rPr>
          <w:b/>
          <w:bCs w:val="0"/>
          <w:color w:val="000000" w:themeColor="text1"/>
        </w:rPr>
        <w:t>   </w:t>
      </w:r>
    </w:p>
    <w:p w14:paraId="41C6324C" w14:textId="6B84698B" w:rsidR="00460A42" w:rsidRDefault="00460A42" w:rsidP="008A7F56">
      <w:pPr>
        <w:pStyle w:val="Paragraphedeliste"/>
        <w:ind w:left="720" w:firstLine="0"/>
        <w:jc w:val="both"/>
        <w:rPr>
          <w:rFonts w:asciiTheme="majorBidi" w:hAnsiTheme="majorBidi" w:cstheme="majorBidi"/>
          <w:b/>
          <w:bCs/>
          <w:sz w:val="24"/>
        </w:rPr>
      </w:pPr>
    </w:p>
    <w:p w14:paraId="42F44631" w14:textId="5308F84C" w:rsidR="005D7233" w:rsidRPr="00D72E59" w:rsidRDefault="00460A42" w:rsidP="008A7F56">
      <w:pPr>
        <w:pStyle w:val="Paragraphedeliste"/>
        <w:ind w:left="720" w:firstLine="0"/>
        <w:jc w:val="both"/>
        <w:rPr>
          <w:rFonts w:asciiTheme="majorBidi" w:hAnsiTheme="majorBidi" w:cstheme="majorBidi"/>
          <w:sz w:val="24"/>
        </w:rPr>
      </w:pPr>
      <w:r w:rsidRPr="00D72E59">
        <w:rPr>
          <w:rFonts w:asciiTheme="majorBidi" w:hAnsiTheme="majorBidi" w:cstheme="majorBidi"/>
          <w:sz w:val="24"/>
        </w:rPr>
        <w:t>Les besoins fonctionnels répondent aux points précis du cahier de charges</w:t>
      </w:r>
      <w:r w:rsidR="00217797">
        <w:rPr>
          <w:rFonts w:asciiTheme="majorBidi" w:hAnsiTheme="majorBidi" w:cstheme="majorBidi"/>
          <w:sz w:val="24"/>
        </w:rPr>
        <w:t>.</w:t>
      </w:r>
    </w:p>
    <w:p w14:paraId="51D1F4D4" w14:textId="6EB1749E" w:rsidR="00460A42" w:rsidRDefault="005D7233" w:rsidP="008A7F56">
      <w:pPr>
        <w:ind w:firstLine="720"/>
        <w:jc w:val="both"/>
        <w:rPr>
          <w:rFonts w:asciiTheme="majorBidi" w:hAnsiTheme="majorBidi" w:cstheme="majorBidi"/>
          <w:sz w:val="24"/>
        </w:rPr>
      </w:pPr>
      <w:r w:rsidRPr="007E25C1">
        <w:rPr>
          <w:rFonts w:asciiTheme="majorBidi" w:hAnsiTheme="majorBidi" w:cstheme="majorBidi"/>
          <w:sz w:val="24"/>
          <w:szCs w:val="24"/>
        </w:rPr>
        <w:t>L’application</w:t>
      </w:r>
      <w:r w:rsidR="00460A42" w:rsidRPr="007E25C1">
        <w:rPr>
          <w:rFonts w:asciiTheme="majorBidi" w:hAnsiTheme="majorBidi" w:cstheme="majorBidi"/>
          <w:sz w:val="24"/>
          <w:szCs w:val="24"/>
        </w:rPr>
        <w:t xml:space="preserve"> </w:t>
      </w:r>
      <w:r w:rsidR="0094242E" w:rsidRPr="007E25C1">
        <w:rPr>
          <w:rFonts w:asciiTheme="majorBidi" w:hAnsiTheme="majorBidi" w:cstheme="majorBidi"/>
          <w:sz w:val="24"/>
          <w:szCs w:val="24"/>
        </w:rPr>
        <w:t xml:space="preserve">développer </w:t>
      </w:r>
      <w:r w:rsidR="00460A42" w:rsidRPr="007E25C1">
        <w:rPr>
          <w:rFonts w:asciiTheme="majorBidi" w:hAnsiTheme="majorBidi" w:cstheme="majorBidi"/>
          <w:sz w:val="24"/>
          <w:szCs w:val="24"/>
        </w:rPr>
        <w:t>doit permettre</w:t>
      </w:r>
      <w:r w:rsidR="0094242E" w:rsidRPr="005D7233">
        <w:rPr>
          <w:rFonts w:asciiTheme="majorBidi" w:hAnsiTheme="majorBidi" w:cstheme="majorBidi"/>
          <w:sz w:val="24"/>
        </w:rPr>
        <w:t> :</w:t>
      </w:r>
    </w:p>
    <w:p w14:paraId="64734494" w14:textId="53DC1C98" w:rsidR="004E46F2" w:rsidRPr="004E46F2" w:rsidRDefault="00217797" w:rsidP="007E25C1">
      <w:pPr>
        <w:pStyle w:val="Paragraphedeliste"/>
        <w:numPr>
          <w:ilvl w:val="1"/>
          <w:numId w:val="7"/>
        </w:numPr>
        <w:jc w:val="both"/>
        <w:rPr>
          <w:rFonts w:asciiTheme="majorBidi" w:hAnsiTheme="majorBidi" w:cstheme="majorBidi"/>
          <w:b/>
          <w:bCs/>
          <w:sz w:val="24"/>
        </w:rPr>
      </w:pPr>
      <w:bookmarkStart w:id="9" w:name="_Hlk115374403"/>
      <w:r w:rsidRPr="005D7233">
        <w:rPr>
          <w:rFonts w:asciiTheme="majorBidi" w:hAnsiTheme="majorBidi" w:cstheme="majorBidi"/>
          <w:b/>
          <w:bCs/>
          <w:sz w:val="24"/>
        </w:rPr>
        <w:t>À l’utilisateur</w:t>
      </w:r>
      <w:r w:rsidR="005D7233">
        <w:rPr>
          <w:rFonts w:asciiTheme="majorBidi" w:hAnsiTheme="majorBidi" w:cstheme="majorBidi"/>
          <w:b/>
          <w:bCs/>
          <w:sz w:val="24"/>
        </w:rPr>
        <w:t> </w:t>
      </w:r>
      <w:bookmarkEnd w:id="9"/>
      <w:r w:rsidR="005D7233">
        <w:rPr>
          <w:rFonts w:asciiTheme="majorBidi" w:hAnsiTheme="majorBidi" w:cstheme="majorBidi"/>
          <w:b/>
          <w:bCs/>
          <w:sz w:val="24"/>
        </w:rPr>
        <w:t xml:space="preserve">: </w:t>
      </w:r>
    </w:p>
    <w:p w14:paraId="5806571B" w14:textId="77777777" w:rsidR="005D7233" w:rsidRDefault="005D7233" w:rsidP="007E25C1">
      <w:pPr>
        <w:pStyle w:val="Paragraphedeliste"/>
        <w:ind w:left="1440" w:firstLine="0"/>
        <w:jc w:val="both"/>
        <w:rPr>
          <w:rFonts w:asciiTheme="majorBidi" w:hAnsiTheme="majorBidi" w:cstheme="majorBidi"/>
          <w:b/>
          <w:bCs/>
          <w:sz w:val="24"/>
        </w:rPr>
      </w:pPr>
    </w:p>
    <w:p w14:paraId="23CCCEF4" w14:textId="661650C9" w:rsidR="005D7233" w:rsidRDefault="00217797" w:rsidP="007B2518">
      <w:pPr>
        <w:pStyle w:val="Paragraphedeliste"/>
        <w:numPr>
          <w:ilvl w:val="0"/>
          <w:numId w:val="8"/>
        </w:numPr>
        <w:spacing w:line="360" w:lineRule="auto"/>
        <w:jc w:val="both"/>
        <w:rPr>
          <w:rFonts w:asciiTheme="majorBidi" w:hAnsiTheme="majorBidi" w:cstheme="majorBidi"/>
          <w:sz w:val="24"/>
        </w:rPr>
      </w:pPr>
      <w:r w:rsidRPr="00336AAB">
        <w:rPr>
          <w:rFonts w:asciiTheme="majorBidi" w:hAnsiTheme="majorBidi" w:cstheme="majorBidi"/>
          <w:sz w:val="24"/>
        </w:rPr>
        <w:t xml:space="preserve">Ajouter un </w:t>
      </w:r>
      <w:r w:rsidR="00F86DF8" w:rsidRPr="00F86DF8">
        <w:rPr>
          <w:rFonts w:asciiTheme="majorBidi" w:hAnsiTheme="majorBidi" w:cstheme="majorBidi"/>
          <w:sz w:val="24"/>
        </w:rPr>
        <w:t xml:space="preserve">article </w:t>
      </w:r>
      <w:r w:rsidRPr="00336AAB">
        <w:rPr>
          <w:rFonts w:asciiTheme="majorBidi" w:hAnsiTheme="majorBidi" w:cstheme="majorBidi"/>
          <w:sz w:val="24"/>
        </w:rPr>
        <w:t>au panier</w:t>
      </w:r>
      <w:r w:rsidR="00206D91">
        <w:rPr>
          <w:rFonts w:asciiTheme="majorBidi" w:hAnsiTheme="majorBidi" w:cstheme="majorBidi"/>
          <w:sz w:val="24"/>
        </w:rPr>
        <w:t>.</w:t>
      </w:r>
    </w:p>
    <w:p w14:paraId="48051C2B" w14:textId="4E578A11" w:rsidR="00ED1E51" w:rsidRDefault="00010380" w:rsidP="007B2518">
      <w:pPr>
        <w:pStyle w:val="Paragraphedeliste"/>
        <w:numPr>
          <w:ilvl w:val="0"/>
          <w:numId w:val="8"/>
        </w:numPr>
        <w:spacing w:line="360" w:lineRule="auto"/>
        <w:jc w:val="both"/>
        <w:rPr>
          <w:rFonts w:asciiTheme="majorBidi" w:hAnsiTheme="majorBidi" w:cstheme="majorBidi"/>
          <w:sz w:val="24"/>
        </w:rPr>
      </w:pPr>
      <w:r>
        <w:rPr>
          <w:rFonts w:asciiTheme="majorBidi" w:hAnsiTheme="majorBidi" w:cstheme="majorBidi"/>
          <w:sz w:val="24"/>
        </w:rPr>
        <w:t>De</w:t>
      </w:r>
      <w:r w:rsidR="00E619A7">
        <w:rPr>
          <w:rFonts w:asciiTheme="majorBidi" w:hAnsiTheme="majorBidi" w:cstheme="majorBidi"/>
          <w:sz w:val="24"/>
        </w:rPr>
        <w:t xml:space="preserve"> </w:t>
      </w:r>
      <w:r w:rsidR="00E42356">
        <w:rPr>
          <w:rFonts w:asciiTheme="majorBidi" w:hAnsiTheme="majorBidi" w:cstheme="majorBidi"/>
          <w:sz w:val="24"/>
        </w:rPr>
        <w:t>s</w:t>
      </w:r>
      <w:r w:rsidR="00DC7EC3" w:rsidRPr="00336AAB">
        <w:rPr>
          <w:rFonts w:asciiTheme="majorBidi" w:hAnsiTheme="majorBidi" w:cstheme="majorBidi"/>
          <w:sz w:val="24"/>
        </w:rPr>
        <w:t xml:space="preserve">upprimer </w:t>
      </w:r>
      <w:r w:rsidR="00570136" w:rsidRPr="00570136">
        <w:rPr>
          <w:rFonts w:asciiTheme="majorBidi" w:hAnsiTheme="majorBidi" w:cstheme="majorBidi"/>
          <w:sz w:val="24"/>
        </w:rPr>
        <w:t xml:space="preserve">article </w:t>
      </w:r>
      <w:r w:rsidR="00DC7EC3" w:rsidRPr="00336AAB">
        <w:rPr>
          <w:rFonts w:asciiTheme="majorBidi" w:hAnsiTheme="majorBidi" w:cstheme="majorBidi"/>
          <w:sz w:val="24"/>
        </w:rPr>
        <w:t>du panier</w:t>
      </w:r>
      <w:r w:rsidR="00206D91">
        <w:rPr>
          <w:rFonts w:asciiTheme="majorBidi" w:hAnsiTheme="majorBidi" w:cstheme="majorBidi"/>
          <w:sz w:val="24"/>
        </w:rPr>
        <w:t>.</w:t>
      </w:r>
    </w:p>
    <w:p w14:paraId="659C97DD" w14:textId="7EC8419E" w:rsidR="001659F4" w:rsidRDefault="001659F4" w:rsidP="00BE6596">
      <w:pPr>
        <w:pStyle w:val="Paragraphedeliste"/>
        <w:numPr>
          <w:ilvl w:val="0"/>
          <w:numId w:val="8"/>
        </w:numPr>
        <w:spacing w:line="360" w:lineRule="auto"/>
        <w:jc w:val="both"/>
        <w:rPr>
          <w:rFonts w:asciiTheme="majorBidi" w:hAnsiTheme="majorBidi" w:cstheme="majorBidi"/>
          <w:sz w:val="24"/>
        </w:rPr>
      </w:pPr>
      <w:r w:rsidRPr="00B954F5">
        <w:rPr>
          <w:rFonts w:asciiTheme="majorBidi" w:hAnsiTheme="majorBidi" w:cstheme="majorBidi"/>
          <w:sz w:val="24"/>
        </w:rPr>
        <w:t xml:space="preserve">De </w:t>
      </w:r>
      <w:r w:rsidRPr="00336AAB">
        <w:rPr>
          <w:rFonts w:asciiTheme="majorBidi" w:hAnsiTheme="majorBidi" w:cstheme="majorBidi"/>
          <w:sz w:val="24"/>
        </w:rPr>
        <w:t>valider l</w:t>
      </w:r>
      <w:r>
        <w:rPr>
          <w:rFonts w:asciiTheme="majorBidi" w:hAnsiTheme="majorBidi" w:cstheme="majorBidi"/>
          <w:sz w:val="24"/>
        </w:rPr>
        <w:t>a commande.</w:t>
      </w:r>
    </w:p>
    <w:p w14:paraId="5A872FEB" w14:textId="32EBC756" w:rsidR="002039B7" w:rsidRPr="00D118BF" w:rsidRDefault="00E42356" w:rsidP="00D118BF">
      <w:pPr>
        <w:pStyle w:val="Paragraphedeliste"/>
        <w:numPr>
          <w:ilvl w:val="0"/>
          <w:numId w:val="8"/>
        </w:numPr>
        <w:spacing w:line="360" w:lineRule="auto"/>
        <w:jc w:val="both"/>
        <w:rPr>
          <w:rFonts w:asciiTheme="majorBidi" w:hAnsiTheme="majorBidi" w:cstheme="majorBidi"/>
          <w:sz w:val="24"/>
        </w:rPr>
      </w:pPr>
      <w:r>
        <w:rPr>
          <w:rFonts w:asciiTheme="majorBidi" w:hAnsiTheme="majorBidi" w:cstheme="majorBidi"/>
          <w:sz w:val="24"/>
        </w:rPr>
        <w:t>De supprimer une commande.</w:t>
      </w:r>
    </w:p>
    <w:p w14:paraId="4AECA6A2" w14:textId="480F3976" w:rsidR="00B954F5" w:rsidRPr="002039B7" w:rsidRDefault="009C539D" w:rsidP="007E25C1">
      <w:pPr>
        <w:pStyle w:val="Paragraphedeliste"/>
        <w:numPr>
          <w:ilvl w:val="1"/>
          <w:numId w:val="7"/>
        </w:numPr>
        <w:jc w:val="both"/>
        <w:rPr>
          <w:rFonts w:asciiTheme="majorBidi" w:hAnsiTheme="majorBidi" w:cstheme="majorBidi"/>
          <w:sz w:val="24"/>
        </w:rPr>
      </w:pPr>
      <w:r w:rsidRPr="005D7233">
        <w:rPr>
          <w:rFonts w:asciiTheme="majorBidi" w:hAnsiTheme="majorBidi" w:cstheme="majorBidi"/>
          <w:b/>
          <w:bCs/>
          <w:sz w:val="24"/>
        </w:rPr>
        <w:t>A</w:t>
      </w:r>
      <w:r w:rsidR="007F1978">
        <w:rPr>
          <w:rFonts w:asciiTheme="majorBidi" w:hAnsiTheme="majorBidi" w:cstheme="majorBidi"/>
          <w:b/>
          <w:bCs/>
          <w:sz w:val="24"/>
        </w:rPr>
        <w:t xml:space="preserve"> </w:t>
      </w:r>
      <w:r w:rsidR="00314407">
        <w:rPr>
          <w:rFonts w:asciiTheme="majorBidi" w:hAnsiTheme="majorBidi" w:cstheme="majorBidi"/>
          <w:b/>
          <w:bCs/>
          <w:sz w:val="24"/>
        </w:rPr>
        <w:t>l’admin :</w:t>
      </w:r>
    </w:p>
    <w:p w14:paraId="1C381C65" w14:textId="77777777" w:rsidR="002039B7" w:rsidRPr="002039B7" w:rsidRDefault="002039B7" w:rsidP="007E25C1">
      <w:pPr>
        <w:pStyle w:val="Paragraphedeliste"/>
        <w:ind w:left="1440" w:firstLine="0"/>
        <w:jc w:val="both"/>
        <w:rPr>
          <w:rFonts w:asciiTheme="majorBidi" w:hAnsiTheme="majorBidi" w:cstheme="majorBidi"/>
          <w:sz w:val="24"/>
        </w:rPr>
      </w:pPr>
    </w:p>
    <w:p w14:paraId="381F3A7D" w14:textId="355C17E9" w:rsidR="00AD42B2" w:rsidRPr="00214D97" w:rsidRDefault="00AD42B2" w:rsidP="00214D97">
      <w:pPr>
        <w:pStyle w:val="Paragraphedeliste"/>
        <w:numPr>
          <w:ilvl w:val="0"/>
          <w:numId w:val="9"/>
        </w:numPr>
        <w:spacing w:line="360" w:lineRule="auto"/>
        <w:jc w:val="both"/>
        <w:rPr>
          <w:rFonts w:asciiTheme="majorBidi" w:hAnsiTheme="majorBidi" w:cstheme="majorBidi"/>
          <w:sz w:val="24"/>
        </w:rPr>
      </w:pPr>
      <w:r>
        <w:rPr>
          <w:rFonts w:asciiTheme="majorBidi" w:hAnsiTheme="majorBidi" w:cstheme="majorBidi"/>
          <w:sz w:val="24"/>
        </w:rPr>
        <w:t xml:space="preserve">De gérer les </w:t>
      </w:r>
      <w:r w:rsidR="00B918DA">
        <w:rPr>
          <w:rFonts w:asciiTheme="majorBidi" w:hAnsiTheme="majorBidi" w:cstheme="majorBidi"/>
          <w:sz w:val="24"/>
        </w:rPr>
        <w:t>Clients</w:t>
      </w:r>
      <w:r>
        <w:rPr>
          <w:rFonts w:asciiTheme="majorBidi" w:hAnsiTheme="majorBidi" w:cstheme="majorBidi"/>
          <w:sz w:val="24"/>
        </w:rPr>
        <w:t>.</w:t>
      </w:r>
    </w:p>
    <w:p w14:paraId="7365DFC0" w14:textId="79449B2E" w:rsidR="00650AAE" w:rsidRDefault="00672FC4" w:rsidP="007B2518">
      <w:pPr>
        <w:pStyle w:val="Paragraphedeliste"/>
        <w:numPr>
          <w:ilvl w:val="0"/>
          <w:numId w:val="9"/>
        </w:numPr>
        <w:spacing w:line="360" w:lineRule="auto"/>
        <w:jc w:val="both"/>
        <w:rPr>
          <w:rFonts w:asciiTheme="majorBidi" w:hAnsiTheme="majorBidi" w:cstheme="majorBidi"/>
          <w:sz w:val="24"/>
        </w:rPr>
      </w:pPr>
      <w:r>
        <w:rPr>
          <w:rFonts w:asciiTheme="majorBidi" w:hAnsiTheme="majorBidi" w:cstheme="majorBidi"/>
          <w:sz w:val="24"/>
        </w:rPr>
        <w:t>D</w:t>
      </w:r>
      <w:r w:rsidR="00702D8D">
        <w:rPr>
          <w:rFonts w:asciiTheme="majorBidi" w:hAnsiTheme="majorBidi" w:cstheme="majorBidi"/>
          <w:sz w:val="24"/>
        </w:rPr>
        <w:t>e</w:t>
      </w:r>
      <w:r>
        <w:rPr>
          <w:rFonts w:asciiTheme="majorBidi" w:hAnsiTheme="majorBidi" w:cstheme="majorBidi"/>
          <w:sz w:val="24"/>
        </w:rPr>
        <w:t xml:space="preserve"> </w:t>
      </w:r>
      <w:r w:rsidR="008E674F">
        <w:rPr>
          <w:rFonts w:asciiTheme="majorBidi" w:hAnsiTheme="majorBidi" w:cstheme="majorBidi"/>
          <w:sz w:val="24"/>
        </w:rPr>
        <w:t>gérer</w:t>
      </w:r>
      <w:r w:rsidR="00336AAB">
        <w:rPr>
          <w:rFonts w:asciiTheme="majorBidi" w:hAnsiTheme="majorBidi" w:cstheme="majorBidi"/>
          <w:sz w:val="24"/>
        </w:rPr>
        <w:t xml:space="preserve"> </w:t>
      </w:r>
      <w:r w:rsidR="00072773">
        <w:rPr>
          <w:rFonts w:asciiTheme="majorBidi" w:hAnsiTheme="majorBidi" w:cstheme="majorBidi"/>
          <w:sz w:val="24"/>
        </w:rPr>
        <w:t xml:space="preserve">les </w:t>
      </w:r>
      <w:r w:rsidR="00072773" w:rsidRPr="00BC391B">
        <w:rPr>
          <w:rFonts w:asciiTheme="majorBidi" w:hAnsiTheme="majorBidi" w:cstheme="majorBidi"/>
          <w:sz w:val="24"/>
        </w:rPr>
        <w:t>articles</w:t>
      </w:r>
      <w:r w:rsidR="0074538D" w:rsidRPr="0074538D">
        <w:t xml:space="preserve"> </w:t>
      </w:r>
      <w:r w:rsidR="0074538D" w:rsidRPr="0074538D">
        <w:rPr>
          <w:rFonts w:asciiTheme="majorBidi" w:hAnsiTheme="majorBidi" w:cstheme="majorBidi"/>
          <w:sz w:val="24"/>
        </w:rPr>
        <w:t>(</w:t>
      </w:r>
      <w:r w:rsidR="0088489D" w:rsidRPr="0074538D">
        <w:rPr>
          <w:rFonts w:asciiTheme="majorBidi" w:hAnsiTheme="majorBidi" w:cstheme="majorBidi"/>
          <w:sz w:val="24"/>
        </w:rPr>
        <w:t>ajouter, modifier</w:t>
      </w:r>
      <w:r w:rsidR="002F4456">
        <w:rPr>
          <w:rFonts w:asciiTheme="majorBidi" w:hAnsiTheme="majorBidi" w:cstheme="majorBidi"/>
          <w:sz w:val="24"/>
        </w:rPr>
        <w:t xml:space="preserve">, </w:t>
      </w:r>
      <w:r w:rsidR="0088489D" w:rsidRPr="0074538D">
        <w:rPr>
          <w:rFonts w:asciiTheme="majorBidi" w:hAnsiTheme="majorBidi" w:cstheme="majorBidi"/>
          <w:sz w:val="24"/>
        </w:rPr>
        <w:t>supprimer</w:t>
      </w:r>
      <w:r w:rsidR="00BE0F42">
        <w:rPr>
          <w:rFonts w:asciiTheme="majorBidi" w:hAnsiTheme="majorBidi" w:cstheme="majorBidi"/>
          <w:sz w:val="24"/>
        </w:rPr>
        <w:t xml:space="preserve"> et</w:t>
      </w:r>
      <w:r w:rsidR="00AB1A05">
        <w:rPr>
          <w:rFonts w:asciiTheme="majorBidi" w:hAnsiTheme="majorBidi" w:cstheme="majorBidi"/>
          <w:sz w:val="24"/>
        </w:rPr>
        <w:t xml:space="preserve"> </w:t>
      </w:r>
      <w:r w:rsidR="0088489D" w:rsidRPr="0074538D">
        <w:rPr>
          <w:rFonts w:asciiTheme="majorBidi" w:hAnsiTheme="majorBidi" w:cstheme="majorBidi"/>
          <w:sz w:val="24"/>
        </w:rPr>
        <w:t>statistiques</w:t>
      </w:r>
      <w:r w:rsidR="0074538D" w:rsidRPr="0074538D">
        <w:rPr>
          <w:rFonts w:asciiTheme="majorBidi" w:hAnsiTheme="majorBidi" w:cstheme="majorBidi"/>
          <w:sz w:val="24"/>
        </w:rPr>
        <w:t>)</w:t>
      </w:r>
      <w:r w:rsidR="00BC27EF">
        <w:rPr>
          <w:rFonts w:asciiTheme="majorBidi" w:hAnsiTheme="majorBidi" w:cstheme="majorBidi"/>
          <w:sz w:val="24"/>
        </w:rPr>
        <w:t>.</w:t>
      </w:r>
    </w:p>
    <w:p w14:paraId="01882F40" w14:textId="7EE7E60E" w:rsidR="004A2DA1" w:rsidRDefault="004A2DA1" w:rsidP="007B2518">
      <w:pPr>
        <w:pStyle w:val="Paragraphedeliste"/>
        <w:numPr>
          <w:ilvl w:val="0"/>
          <w:numId w:val="9"/>
        </w:numPr>
        <w:spacing w:line="360" w:lineRule="auto"/>
        <w:jc w:val="both"/>
        <w:rPr>
          <w:rFonts w:asciiTheme="majorBidi" w:hAnsiTheme="majorBidi" w:cstheme="majorBidi"/>
          <w:sz w:val="24"/>
        </w:rPr>
      </w:pPr>
      <w:r>
        <w:rPr>
          <w:rFonts w:asciiTheme="majorBidi" w:hAnsiTheme="majorBidi" w:cstheme="majorBidi"/>
          <w:sz w:val="24"/>
        </w:rPr>
        <w:t>De gérer les commandes</w:t>
      </w:r>
    </w:p>
    <w:p w14:paraId="35A4C728" w14:textId="77777777" w:rsidR="00AD42B2" w:rsidRDefault="00F86DF8" w:rsidP="007B2518">
      <w:pPr>
        <w:pStyle w:val="Paragraphedeliste"/>
        <w:numPr>
          <w:ilvl w:val="0"/>
          <w:numId w:val="9"/>
        </w:numPr>
        <w:spacing w:line="360" w:lineRule="auto"/>
        <w:jc w:val="both"/>
        <w:rPr>
          <w:rFonts w:asciiTheme="majorBidi" w:hAnsiTheme="majorBidi" w:cstheme="majorBidi"/>
          <w:sz w:val="24"/>
        </w:rPr>
      </w:pPr>
      <w:r>
        <w:rPr>
          <w:rFonts w:asciiTheme="majorBidi" w:hAnsiTheme="majorBidi" w:cstheme="majorBidi"/>
          <w:sz w:val="24"/>
        </w:rPr>
        <w:t xml:space="preserve">De </w:t>
      </w:r>
      <w:r w:rsidR="00AD5D76">
        <w:rPr>
          <w:rFonts w:asciiTheme="majorBidi" w:hAnsiTheme="majorBidi" w:cstheme="majorBidi"/>
          <w:sz w:val="24"/>
        </w:rPr>
        <w:t>gérer les</w:t>
      </w:r>
      <w:r w:rsidR="00072773">
        <w:rPr>
          <w:rFonts w:asciiTheme="majorBidi" w:hAnsiTheme="majorBidi" w:cstheme="majorBidi"/>
          <w:sz w:val="24"/>
        </w:rPr>
        <w:t xml:space="preserve"> fournisseurs</w:t>
      </w:r>
      <w:r w:rsidR="00186191">
        <w:rPr>
          <w:rFonts w:asciiTheme="majorBidi" w:hAnsiTheme="majorBidi" w:cstheme="majorBidi"/>
          <w:sz w:val="24"/>
        </w:rPr>
        <w:t>.</w:t>
      </w:r>
    </w:p>
    <w:p w14:paraId="0A071A9C" w14:textId="3CCB4FCD" w:rsidR="002039B7" w:rsidRDefault="00ED1E51" w:rsidP="007B2518">
      <w:pPr>
        <w:pStyle w:val="Paragraphedeliste"/>
        <w:numPr>
          <w:ilvl w:val="0"/>
          <w:numId w:val="9"/>
        </w:numPr>
        <w:spacing w:line="360" w:lineRule="auto"/>
        <w:jc w:val="both"/>
        <w:rPr>
          <w:rFonts w:asciiTheme="majorBidi" w:hAnsiTheme="majorBidi" w:cstheme="majorBidi"/>
          <w:sz w:val="24"/>
        </w:rPr>
      </w:pPr>
      <w:r>
        <w:rPr>
          <w:rFonts w:asciiTheme="majorBidi" w:hAnsiTheme="majorBidi" w:cstheme="majorBidi"/>
          <w:sz w:val="24"/>
        </w:rPr>
        <w:t xml:space="preserve"> </w:t>
      </w:r>
      <w:r w:rsidR="00EC4649">
        <w:rPr>
          <w:rFonts w:asciiTheme="majorBidi" w:hAnsiTheme="majorBidi" w:cstheme="majorBidi"/>
          <w:sz w:val="24"/>
        </w:rPr>
        <w:t>De gérer le stock.</w:t>
      </w:r>
    </w:p>
    <w:p w14:paraId="5EC13114" w14:textId="67B1235A" w:rsidR="00E31337" w:rsidRDefault="00E31337" w:rsidP="00E31337">
      <w:pPr>
        <w:spacing w:line="360" w:lineRule="auto"/>
        <w:jc w:val="both"/>
        <w:rPr>
          <w:rFonts w:asciiTheme="majorBidi" w:hAnsiTheme="majorBidi" w:cstheme="majorBidi"/>
          <w:sz w:val="24"/>
        </w:rPr>
      </w:pPr>
    </w:p>
    <w:p w14:paraId="11A62BBC" w14:textId="6D97A6B5" w:rsidR="00E31337" w:rsidRDefault="00E31337" w:rsidP="00E31337">
      <w:pPr>
        <w:spacing w:line="360" w:lineRule="auto"/>
        <w:jc w:val="both"/>
        <w:rPr>
          <w:rFonts w:asciiTheme="majorBidi" w:hAnsiTheme="majorBidi" w:cstheme="majorBidi"/>
          <w:sz w:val="24"/>
        </w:rPr>
      </w:pPr>
    </w:p>
    <w:p w14:paraId="6DE36809" w14:textId="77777777" w:rsidR="00CC5337" w:rsidRPr="00E31337" w:rsidRDefault="00CC5337" w:rsidP="00E31337">
      <w:pPr>
        <w:spacing w:line="360" w:lineRule="auto"/>
        <w:jc w:val="both"/>
        <w:rPr>
          <w:rFonts w:asciiTheme="majorBidi" w:hAnsiTheme="majorBidi" w:cstheme="majorBidi"/>
          <w:sz w:val="24"/>
        </w:rPr>
      </w:pPr>
    </w:p>
    <w:p w14:paraId="751ECEFC" w14:textId="10580214" w:rsidR="00DB61A1" w:rsidRDefault="008A7F56" w:rsidP="008A7F56">
      <w:pPr>
        <w:pStyle w:val="Titre2"/>
        <w:rPr>
          <w:i/>
        </w:rPr>
      </w:pPr>
      <w:bookmarkStart w:id="10" w:name="_Toc125980719"/>
      <w:r>
        <w:rPr>
          <w:color w:val="auto"/>
          <w:sz w:val="24"/>
          <w:szCs w:val="24"/>
        </w:rPr>
        <w:lastRenderedPageBreak/>
        <w:t xml:space="preserve">Les besoins </w:t>
      </w:r>
      <w:r w:rsidR="0074609C">
        <w:rPr>
          <w:color w:val="auto"/>
          <w:sz w:val="24"/>
          <w:szCs w:val="24"/>
        </w:rPr>
        <w:t>n</w:t>
      </w:r>
      <w:r w:rsidR="004245FE">
        <w:rPr>
          <w:color w:val="auto"/>
          <w:sz w:val="24"/>
          <w:szCs w:val="24"/>
        </w:rPr>
        <w:t xml:space="preserve">on </w:t>
      </w:r>
      <w:r>
        <w:rPr>
          <w:color w:val="auto"/>
          <w:sz w:val="24"/>
          <w:szCs w:val="24"/>
        </w:rPr>
        <w:t>fonctionnels</w:t>
      </w:r>
      <w:bookmarkEnd w:id="10"/>
      <w:r>
        <w:rPr>
          <w:color w:val="auto"/>
          <w:sz w:val="24"/>
          <w:szCs w:val="24"/>
        </w:rPr>
        <w:t> </w:t>
      </w:r>
    </w:p>
    <w:p w14:paraId="32CB2240" w14:textId="77777777" w:rsidR="002C3355" w:rsidRPr="002C3355" w:rsidRDefault="002C3355" w:rsidP="002C3355"/>
    <w:p w14:paraId="6F105A6A" w14:textId="794FC220" w:rsidR="00AA254D" w:rsidRDefault="00F247C7" w:rsidP="007B2518">
      <w:pPr>
        <w:spacing w:line="360" w:lineRule="auto"/>
        <w:jc w:val="both"/>
        <w:rPr>
          <w:rFonts w:asciiTheme="majorBidi" w:eastAsiaTheme="minorHAnsi" w:hAnsiTheme="majorBidi" w:cstheme="majorBidi"/>
          <w:sz w:val="24"/>
        </w:rPr>
      </w:pPr>
      <w:r w:rsidRPr="00D72E59">
        <w:rPr>
          <w:rFonts w:asciiTheme="majorBidi" w:hAnsiTheme="majorBidi" w:cstheme="majorBidi"/>
          <w:sz w:val="24"/>
        </w:rPr>
        <w:t>Les besoins</w:t>
      </w:r>
      <w:r>
        <w:rPr>
          <w:rFonts w:asciiTheme="majorBidi" w:hAnsiTheme="majorBidi" w:cstheme="majorBidi"/>
          <w:sz w:val="24"/>
        </w:rPr>
        <w:t xml:space="preserve"> non</w:t>
      </w:r>
      <w:r w:rsidRPr="00D72E59">
        <w:rPr>
          <w:rFonts w:asciiTheme="majorBidi" w:hAnsiTheme="majorBidi" w:cstheme="majorBidi"/>
          <w:sz w:val="24"/>
        </w:rPr>
        <w:t xml:space="preserve"> fonctionnels</w:t>
      </w:r>
      <w:r w:rsidRPr="00F247C7">
        <w:rPr>
          <w:rFonts w:asciiTheme="majorBidi" w:eastAsiaTheme="minorHAnsi" w:hAnsiTheme="majorBidi" w:cstheme="majorBidi"/>
          <w:sz w:val="24"/>
        </w:rPr>
        <w:t xml:space="preserve"> sont des besoins en matière de performance, de type de matériel ou le type de conception. </w:t>
      </w:r>
    </w:p>
    <w:p w14:paraId="56AEE562" w14:textId="0EA2CD7A" w:rsidR="00AA254D" w:rsidRDefault="00AA254D" w:rsidP="008A7F56">
      <w:pPr>
        <w:jc w:val="both"/>
        <w:rPr>
          <w:rFonts w:asciiTheme="majorBidi" w:hAnsiTheme="majorBidi" w:cstheme="majorBidi"/>
          <w:sz w:val="24"/>
        </w:rPr>
      </w:pPr>
      <w:r w:rsidRPr="00DB61A1">
        <w:rPr>
          <w:rFonts w:asciiTheme="majorBidi" w:hAnsiTheme="majorBidi" w:cstheme="majorBidi"/>
          <w:sz w:val="24"/>
        </w:rPr>
        <w:t>Il</w:t>
      </w:r>
      <w:r w:rsidR="00DB61A1" w:rsidRPr="00DB61A1">
        <w:rPr>
          <w:rFonts w:asciiTheme="majorBidi" w:hAnsiTheme="majorBidi" w:cstheme="majorBidi"/>
          <w:sz w:val="24"/>
        </w:rPr>
        <w:t xml:space="preserve"> faudra que </w:t>
      </w:r>
      <w:r>
        <w:rPr>
          <w:rFonts w:asciiTheme="majorBidi" w:hAnsiTheme="majorBidi" w:cstheme="majorBidi"/>
          <w:sz w:val="24"/>
        </w:rPr>
        <w:t>l’application</w:t>
      </w:r>
      <w:r w:rsidR="00DB61A1" w:rsidRPr="00DB61A1">
        <w:rPr>
          <w:rFonts w:asciiTheme="majorBidi" w:hAnsiTheme="majorBidi" w:cstheme="majorBidi"/>
          <w:sz w:val="24"/>
        </w:rPr>
        <w:t xml:space="preserve"> soit :</w:t>
      </w:r>
    </w:p>
    <w:p w14:paraId="0217ADDD" w14:textId="5141196D" w:rsidR="00AA254D" w:rsidRDefault="00AA254D" w:rsidP="007B2518">
      <w:pPr>
        <w:pStyle w:val="Paragraphedeliste"/>
        <w:numPr>
          <w:ilvl w:val="0"/>
          <w:numId w:val="10"/>
        </w:numPr>
        <w:spacing w:line="360" w:lineRule="auto"/>
        <w:jc w:val="both"/>
        <w:rPr>
          <w:rFonts w:asciiTheme="majorBidi" w:hAnsiTheme="majorBidi" w:cstheme="majorBidi"/>
          <w:sz w:val="24"/>
        </w:rPr>
      </w:pPr>
      <w:r w:rsidRPr="00DB61A1">
        <w:rPr>
          <w:rFonts w:asciiTheme="majorBidi" w:hAnsiTheme="majorBidi" w:cstheme="majorBidi"/>
          <w:sz w:val="24"/>
        </w:rPr>
        <w:t>Sécurisé</w:t>
      </w:r>
      <w:r w:rsidR="00206D91">
        <w:rPr>
          <w:rFonts w:asciiTheme="majorBidi" w:hAnsiTheme="majorBidi" w:cstheme="majorBidi"/>
          <w:sz w:val="24"/>
        </w:rPr>
        <w:t>.</w:t>
      </w:r>
    </w:p>
    <w:p w14:paraId="49793C92" w14:textId="6450BDE5" w:rsidR="00176DD9" w:rsidRPr="00176DD9" w:rsidRDefault="00176DD9" w:rsidP="00176DD9">
      <w:pPr>
        <w:pStyle w:val="Paragraphedeliste"/>
        <w:numPr>
          <w:ilvl w:val="0"/>
          <w:numId w:val="10"/>
        </w:numPr>
        <w:spacing w:line="360" w:lineRule="auto"/>
        <w:jc w:val="both"/>
        <w:rPr>
          <w:rFonts w:asciiTheme="majorBidi" w:hAnsiTheme="majorBidi" w:cstheme="majorBidi"/>
          <w:sz w:val="24"/>
        </w:rPr>
      </w:pPr>
      <w:r w:rsidRPr="00791A2D">
        <w:rPr>
          <w:rFonts w:asciiTheme="majorBidi" w:hAnsiTheme="majorBidi" w:cstheme="majorBidi"/>
          <w:sz w:val="24"/>
        </w:rPr>
        <w:t>Évolutive</w:t>
      </w:r>
      <w:r>
        <w:rPr>
          <w:rFonts w:asciiTheme="majorBidi" w:hAnsiTheme="majorBidi" w:cstheme="majorBidi"/>
          <w:sz w:val="24"/>
        </w:rPr>
        <w:t>.</w:t>
      </w:r>
    </w:p>
    <w:p w14:paraId="07F6BF52" w14:textId="00291843" w:rsidR="00AA254D" w:rsidRDefault="00AA254D" w:rsidP="007B2518">
      <w:pPr>
        <w:pStyle w:val="Paragraphedeliste"/>
        <w:numPr>
          <w:ilvl w:val="0"/>
          <w:numId w:val="10"/>
        </w:numPr>
        <w:spacing w:line="360" w:lineRule="auto"/>
        <w:jc w:val="both"/>
        <w:rPr>
          <w:rFonts w:asciiTheme="majorBidi" w:hAnsiTheme="majorBidi" w:cstheme="majorBidi"/>
          <w:sz w:val="24"/>
        </w:rPr>
      </w:pPr>
      <w:r w:rsidRPr="00DB61A1">
        <w:rPr>
          <w:rFonts w:asciiTheme="majorBidi" w:hAnsiTheme="majorBidi" w:cstheme="majorBidi"/>
          <w:sz w:val="24"/>
        </w:rPr>
        <w:t>Doté d’une bonne expérience utilisateur</w:t>
      </w:r>
      <w:r w:rsidR="00206D91">
        <w:rPr>
          <w:rFonts w:asciiTheme="majorBidi" w:hAnsiTheme="majorBidi" w:cstheme="majorBidi"/>
          <w:sz w:val="24"/>
        </w:rPr>
        <w:t>.</w:t>
      </w:r>
    </w:p>
    <w:p w14:paraId="28D19433" w14:textId="775635CC" w:rsidR="00F4296B" w:rsidRDefault="00AA254D" w:rsidP="007B2518">
      <w:pPr>
        <w:pStyle w:val="Paragraphedeliste"/>
        <w:numPr>
          <w:ilvl w:val="0"/>
          <w:numId w:val="10"/>
        </w:numPr>
        <w:spacing w:line="360" w:lineRule="auto"/>
        <w:jc w:val="both"/>
        <w:rPr>
          <w:rFonts w:asciiTheme="majorBidi" w:hAnsiTheme="majorBidi" w:cstheme="majorBidi"/>
          <w:sz w:val="24"/>
        </w:rPr>
      </w:pPr>
      <w:r w:rsidRPr="00DB61A1">
        <w:rPr>
          <w:rFonts w:asciiTheme="majorBidi" w:hAnsiTheme="majorBidi" w:cstheme="majorBidi"/>
          <w:sz w:val="24"/>
        </w:rPr>
        <w:t>Performante</w:t>
      </w:r>
      <w:r w:rsidR="00206D91">
        <w:rPr>
          <w:rFonts w:asciiTheme="majorBidi" w:hAnsiTheme="majorBidi" w:cstheme="majorBidi"/>
          <w:sz w:val="24"/>
        </w:rPr>
        <w:t>.</w:t>
      </w:r>
    </w:p>
    <w:p w14:paraId="58AF3B32" w14:textId="67B2C2A4" w:rsidR="005E03D3" w:rsidRPr="00507379" w:rsidRDefault="00F4296B" w:rsidP="00507379">
      <w:pPr>
        <w:pStyle w:val="Titre1"/>
        <w:shd w:val="clear" w:color="auto" w:fill="FFFFFF" w:themeFill="background1"/>
        <w:jc w:val="both"/>
        <w:rPr>
          <w:b/>
          <w:bCs w:val="0"/>
          <w:color w:val="000000" w:themeColor="text1"/>
          <w:shd w:val="clear" w:color="auto" w:fill="FFFFFF" w:themeFill="background1"/>
        </w:rPr>
      </w:pPr>
      <w:bookmarkStart w:id="11" w:name="_Toc125980720"/>
      <w:r>
        <w:rPr>
          <w:b/>
          <w:bCs w:val="0"/>
          <w:color w:val="000000" w:themeColor="text1"/>
          <w:shd w:val="clear" w:color="auto" w:fill="FFFFFF" w:themeFill="background1"/>
        </w:rPr>
        <w:t>Conception fonctionnelle et technique</w:t>
      </w:r>
      <w:bookmarkEnd w:id="11"/>
      <w:r>
        <w:rPr>
          <w:b/>
          <w:bCs w:val="0"/>
          <w:color w:val="000000" w:themeColor="text1"/>
          <w:shd w:val="clear" w:color="auto" w:fill="FFFFFF" w:themeFill="background1"/>
        </w:rPr>
        <w:t xml:space="preserve"> </w:t>
      </w:r>
      <w:r w:rsidR="005E03D3">
        <w:rPr>
          <w:b/>
          <w:bCs w:val="0"/>
          <w:color w:val="000000" w:themeColor="text1"/>
          <w:shd w:val="clear" w:color="auto" w:fill="FFFFFF" w:themeFill="background1"/>
        </w:rPr>
        <w:t xml:space="preserve"> </w:t>
      </w:r>
    </w:p>
    <w:p w14:paraId="69EC602C" w14:textId="4A5F08C3" w:rsidR="0089505B" w:rsidRPr="00ED0DDA" w:rsidRDefault="00AA7285" w:rsidP="00ED0DDA">
      <w:pPr>
        <w:spacing w:line="360" w:lineRule="auto"/>
        <w:jc w:val="both"/>
        <w:rPr>
          <w:rFonts w:asciiTheme="majorBidi" w:eastAsiaTheme="minorHAnsi" w:hAnsiTheme="majorBidi" w:cstheme="majorBidi"/>
          <w:sz w:val="24"/>
        </w:rPr>
      </w:pPr>
      <w:r w:rsidRPr="00ED0DDA">
        <w:rPr>
          <w:rFonts w:asciiTheme="majorBidi" w:eastAsiaTheme="minorHAnsi" w:hAnsiTheme="majorBidi" w:cstheme="majorBidi"/>
          <w:sz w:val="24"/>
        </w:rPr>
        <w:t xml:space="preserve">Cette phase permettra </w:t>
      </w:r>
      <w:r w:rsidR="0089505B" w:rsidRPr="00ED0DDA">
        <w:rPr>
          <w:rFonts w:asciiTheme="majorBidi" w:eastAsiaTheme="minorHAnsi" w:hAnsiTheme="majorBidi" w:cstheme="majorBidi"/>
          <w:sz w:val="24"/>
        </w:rPr>
        <w:t>d’étudier la faisabilité du besoin exprim</w:t>
      </w:r>
      <w:r w:rsidR="00C748DA">
        <w:rPr>
          <w:rFonts w:asciiTheme="majorBidi" w:eastAsiaTheme="minorHAnsi" w:hAnsiTheme="majorBidi" w:cstheme="majorBidi"/>
          <w:sz w:val="24"/>
        </w:rPr>
        <w:t>é</w:t>
      </w:r>
      <w:r w:rsidR="0089505B" w:rsidRPr="00ED0DDA">
        <w:rPr>
          <w:rFonts w:asciiTheme="majorBidi" w:eastAsiaTheme="minorHAnsi" w:hAnsiTheme="majorBidi" w:cstheme="majorBidi"/>
          <w:sz w:val="24"/>
        </w:rPr>
        <w:t xml:space="preserve">, </w:t>
      </w:r>
      <w:r w:rsidRPr="00ED0DDA">
        <w:rPr>
          <w:rFonts w:asciiTheme="majorBidi" w:eastAsiaTheme="minorHAnsi" w:hAnsiTheme="majorBidi" w:cstheme="majorBidi"/>
          <w:sz w:val="24"/>
        </w:rPr>
        <w:t>de définir de manière non</w:t>
      </w:r>
      <w:r w:rsidR="00E40696">
        <w:rPr>
          <w:rFonts w:asciiTheme="majorBidi" w:eastAsiaTheme="minorHAnsi" w:hAnsiTheme="majorBidi" w:cstheme="majorBidi"/>
          <w:sz w:val="24"/>
        </w:rPr>
        <w:t>-</w:t>
      </w:r>
      <w:r w:rsidR="007126CD" w:rsidRPr="00ED0DDA">
        <w:rPr>
          <w:rFonts w:asciiTheme="majorBidi" w:eastAsiaTheme="minorHAnsi" w:hAnsiTheme="majorBidi" w:cstheme="majorBidi"/>
          <w:sz w:val="24"/>
        </w:rPr>
        <w:t>ambigüe</w:t>
      </w:r>
      <w:r w:rsidRPr="00ED0DDA">
        <w:rPr>
          <w:rFonts w:asciiTheme="majorBidi" w:eastAsiaTheme="minorHAnsi" w:hAnsiTheme="majorBidi" w:cstheme="majorBidi"/>
          <w:sz w:val="24"/>
        </w:rPr>
        <w:t>, en utilisant un langage de modélisation le fonctionnement futur du système, afin d’en faciliter la réalisation.</w:t>
      </w:r>
    </w:p>
    <w:p w14:paraId="6E1EDF4A" w14:textId="4A90E3D5" w:rsidR="00EE0B73" w:rsidRPr="00ED0DDA" w:rsidRDefault="00AA7285" w:rsidP="004245FE">
      <w:pPr>
        <w:jc w:val="both"/>
        <w:rPr>
          <w:rFonts w:asciiTheme="majorBidi" w:eastAsiaTheme="minorHAnsi" w:hAnsiTheme="majorBidi" w:cstheme="majorBidi"/>
          <w:sz w:val="24"/>
        </w:rPr>
      </w:pPr>
      <w:r w:rsidRPr="00ED0DDA">
        <w:rPr>
          <w:rFonts w:asciiTheme="majorBidi" w:eastAsiaTheme="minorHAnsi" w:hAnsiTheme="majorBidi" w:cstheme="majorBidi"/>
          <w:sz w:val="24"/>
        </w:rPr>
        <w:t>Pour la modélisation de l’application, nous distinguons :</w:t>
      </w:r>
    </w:p>
    <w:p w14:paraId="417588C2" w14:textId="0A66AAB6" w:rsidR="00AA7285" w:rsidRPr="00AA7285" w:rsidRDefault="00AA7285" w:rsidP="007C4E18">
      <w:pPr>
        <w:pStyle w:val="Paragraphedeliste"/>
        <w:numPr>
          <w:ilvl w:val="0"/>
          <w:numId w:val="11"/>
        </w:numPr>
        <w:spacing w:line="360" w:lineRule="auto"/>
        <w:jc w:val="both"/>
      </w:pPr>
      <w:r w:rsidRPr="00AA7285">
        <w:rPr>
          <w:rFonts w:asciiTheme="majorBidi" w:hAnsiTheme="majorBidi" w:cstheme="majorBidi"/>
          <w:sz w:val="24"/>
        </w:rPr>
        <w:t>Un diagramme de cas d’utilisation comme diagramme de comportement</w:t>
      </w:r>
      <w:r>
        <w:rPr>
          <w:rFonts w:asciiTheme="majorBidi" w:hAnsiTheme="majorBidi" w:cstheme="majorBidi"/>
          <w:sz w:val="24"/>
        </w:rPr>
        <w:t>.</w:t>
      </w:r>
    </w:p>
    <w:p w14:paraId="4C9919D5" w14:textId="09E1F52B" w:rsidR="00AA7285" w:rsidRPr="00AA7285" w:rsidRDefault="00294E8E" w:rsidP="007C4E18">
      <w:pPr>
        <w:pStyle w:val="Paragraphedeliste"/>
        <w:numPr>
          <w:ilvl w:val="0"/>
          <w:numId w:val="11"/>
        </w:numPr>
        <w:spacing w:line="360" w:lineRule="auto"/>
        <w:jc w:val="both"/>
      </w:pPr>
      <w:r>
        <w:rPr>
          <w:rFonts w:asciiTheme="majorBidi" w:hAnsiTheme="majorBidi" w:cstheme="majorBidi"/>
          <w:sz w:val="24"/>
        </w:rPr>
        <w:t>U</w:t>
      </w:r>
      <w:r w:rsidRPr="00294E8E">
        <w:rPr>
          <w:rFonts w:asciiTheme="majorBidi" w:hAnsiTheme="majorBidi" w:cstheme="majorBidi"/>
          <w:sz w:val="24"/>
        </w:rPr>
        <w:t>n diagramme de classe</w:t>
      </w:r>
      <w:r w:rsidR="007A14B0">
        <w:rPr>
          <w:rFonts w:asciiTheme="majorBidi" w:hAnsiTheme="majorBidi" w:cstheme="majorBidi"/>
          <w:sz w:val="24"/>
        </w:rPr>
        <w:t>s</w:t>
      </w:r>
      <w:r w:rsidRPr="00294E8E">
        <w:rPr>
          <w:rFonts w:asciiTheme="majorBidi" w:hAnsiTheme="majorBidi" w:cstheme="majorBidi"/>
          <w:sz w:val="24"/>
        </w:rPr>
        <w:t xml:space="preserve"> comme diagramme statique</w:t>
      </w:r>
      <w:r>
        <w:rPr>
          <w:rFonts w:asciiTheme="majorBidi" w:hAnsiTheme="majorBidi" w:cstheme="majorBidi"/>
          <w:sz w:val="24"/>
        </w:rPr>
        <w:t xml:space="preserve"> représentatif.</w:t>
      </w:r>
    </w:p>
    <w:p w14:paraId="7AE4B729" w14:textId="4FE1F966" w:rsidR="005E03D3" w:rsidRDefault="00F4296B" w:rsidP="00D5238C">
      <w:pPr>
        <w:pStyle w:val="Titre2"/>
        <w:rPr>
          <w:color w:val="auto"/>
          <w:sz w:val="24"/>
          <w:szCs w:val="24"/>
        </w:rPr>
      </w:pPr>
      <w:bookmarkStart w:id="12" w:name="_Toc125980721"/>
      <w:r w:rsidRPr="00983468">
        <w:rPr>
          <w:color w:val="auto"/>
          <w:sz w:val="24"/>
          <w:szCs w:val="24"/>
        </w:rPr>
        <w:t>Diagramme de</w:t>
      </w:r>
      <w:r w:rsidR="009430E2">
        <w:rPr>
          <w:color w:val="auto"/>
          <w:sz w:val="24"/>
          <w:szCs w:val="24"/>
        </w:rPr>
        <w:t xml:space="preserve">s </w:t>
      </w:r>
      <w:r w:rsidR="00DE1C51">
        <w:rPr>
          <w:color w:val="auto"/>
          <w:sz w:val="24"/>
          <w:szCs w:val="24"/>
        </w:rPr>
        <w:t>c</w:t>
      </w:r>
      <w:r w:rsidR="009430E2">
        <w:rPr>
          <w:color w:val="auto"/>
          <w:sz w:val="24"/>
          <w:szCs w:val="24"/>
        </w:rPr>
        <w:t>as d’</w:t>
      </w:r>
      <w:r w:rsidR="00DE1C51">
        <w:rPr>
          <w:color w:val="auto"/>
          <w:sz w:val="24"/>
          <w:szCs w:val="24"/>
        </w:rPr>
        <w:t>u</w:t>
      </w:r>
      <w:r w:rsidR="009430E2">
        <w:rPr>
          <w:color w:val="auto"/>
          <w:sz w:val="24"/>
          <w:szCs w:val="24"/>
        </w:rPr>
        <w:t>tilisation</w:t>
      </w:r>
      <w:bookmarkEnd w:id="12"/>
    </w:p>
    <w:p w14:paraId="2B29A682" w14:textId="77777777" w:rsidR="00507379" w:rsidRPr="00507379" w:rsidRDefault="00507379" w:rsidP="00507379"/>
    <w:p w14:paraId="264EF4AB" w14:textId="491BA4CA" w:rsidR="00395B44" w:rsidRDefault="004B29CA" w:rsidP="00ED0DDA">
      <w:pPr>
        <w:spacing w:line="360" w:lineRule="auto"/>
        <w:jc w:val="both"/>
        <w:rPr>
          <w:rFonts w:asciiTheme="majorBidi" w:hAnsiTheme="majorBidi" w:cstheme="majorBidi"/>
          <w:sz w:val="24"/>
        </w:rPr>
      </w:pPr>
      <w:r w:rsidRPr="004B29CA">
        <w:rPr>
          <w:rFonts w:asciiTheme="majorBidi" w:hAnsiTheme="majorBidi" w:cstheme="majorBidi"/>
          <w:sz w:val="24"/>
        </w:rPr>
        <w:t xml:space="preserve">Cette partie de </w:t>
      </w:r>
      <w:r>
        <w:rPr>
          <w:rFonts w:asciiTheme="majorBidi" w:hAnsiTheme="majorBidi" w:cstheme="majorBidi"/>
          <w:sz w:val="24"/>
        </w:rPr>
        <w:t xml:space="preserve">la </w:t>
      </w:r>
      <w:r w:rsidRPr="004B29CA">
        <w:rPr>
          <w:rFonts w:asciiTheme="majorBidi" w:hAnsiTheme="majorBidi" w:cstheme="majorBidi"/>
          <w:sz w:val="24"/>
        </w:rPr>
        <w:t>modélisation consistera à présenter les différents acteurs du système</w:t>
      </w:r>
      <w:r w:rsidR="009E3442">
        <w:rPr>
          <w:rFonts w:asciiTheme="majorBidi" w:hAnsiTheme="majorBidi" w:cstheme="majorBidi"/>
          <w:sz w:val="24"/>
        </w:rPr>
        <w:t>,</w:t>
      </w:r>
      <w:r w:rsidRPr="004B29CA">
        <w:rPr>
          <w:rFonts w:asciiTheme="majorBidi" w:hAnsiTheme="majorBidi" w:cstheme="majorBidi"/>
          <w:sz w:val="24"/>
        </w:rPr>
        <w:t xml:space="preserve"> ainsi que les différentes interactions qu’</w:t>
      </w:r>
      <w:r w:rsidR="002015DB">
        <w:rPr>
          <w:rFonts w:asciiTheme="majorBidi" w:hAnsiTheme="majorBidi" w:cstheme="majorBidi"/>
          <w:sz w:val="24"/>
        </w:rPr>
        <w:t>e</w:t>
      </w:r>
      <w:r w:rsidRPr="004B29CA">
        <w:rPr>
          <w:rFonts w:asciiTheme="majorBidi" w:hAnsiTheme="majorBidi" w:cstheme="majorBidi"/>
          <w:sz w:val="24"/>
        </w:rPr>
        <w:t>l</w:t>
      </w:r>
      <w:r w:rsidR="002015DB">
        <w:rPr>
          <w:rFonts w:asciiTheme="majorBidi" w:hAnsiTheme="majorBidi" w:cstheme="majorBidi"/>
          <w:sz w:val="24"/>
        </w:rPr>
        <w:t>les</w:t>
      </w:r>
      <w:r w:rsidRPr="004B29CA">
        <w:rPr>
          <w:rFonts w:asciiTheme="majorBidi" w:hAnsiTheme="majorBidi" w:cstheme="majorBidi"/>
          <w:sz w:val="24"/>
        </w:rPr>
        <w:t xml:space="preserve"> pourront effectuer avec celui-ci.</w:t>
      </w:r>
    </w:p>
    <w:p w14:paraId="4E94411C" w14:textId="6B25BBDB" w:rsidR="00EB695D" w:rsidRDefault="000E0842" w:rsidP="00EB695D">
      <w:pPr>
        <w:keepNext/>
      </w:pPr>
      <w:r w:rsidRPr="000E0842">
        <w:rPr>
          <w:noProof/>
        </w:rPr>
        <w:lastRenderedPageBreak/>
        <w:drawing>
          <wp:inline distT="0" distB="0" distL="0" distR="0" wp14:anchorId="21A4B779" wp14:editId="70A82157">
            <wp:extent cx="5760720" cy="583247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5832475"/>
                    </a:xfrm>
                    <a:prstGeom prst="rect">
                      <a:avLst/>
                    </a:prstGeom>
                  </pic:spPr>
                </pic:pic>
              </a:graphicData>
            </a:graphic>
          </wp:inline>
        </w:drawing>
      </w:r>
    </w:p>
    <w:p w14:paraId="1CA2C9BF" w14:textId="5F61AA7C" w:rsidR="00AB50F4" w:rsidRDefault="00EB695D" w:rsidP="00EB695D">
      <w:pPr>
        <w:pStyle w:val="Lgende"/>
        <w:ind w:left="2160" w:firstLine="720"/>
        <w:rPr>
          <w:rFonts w:asciiTheme="majorBidi" w:hAnsiTheme="majorBidi" w:cstheme="majorBidi"/>
          <w:noProof/>
          <w:sz w:val="24"/>
        </w:rPr>
      </w:pPr>
      <w:bookmarkStart w:id="13" w:name="_Toc125980648"/>
      <w:r>
        <w:t xml:space="preserve">Figure </w:t>
      </w:r>
      <w:fldSimple w:instr=" SEQ Figure \* ARABIC ">
        <w:r w:rsidR="006B0727">
          <w:rPr>
            <w:noProof/>
          </w:rPr>
          <w:t>1</w:t>
        </w:r>
      </w:fldSimple>
      <w:r w:rsidRPr="009A6841">
        <w:t xml:space="preserve"> : Diagramme des cas d’utilisation.</w:t>
      </w:r>
      <w:bookmarkEnd w:id="13"/>
    </w:p>
    <w:p w14:paraId="46816CF2" w14:textId="4DC8622A" w:rsidR="004B29CA" w:rsidRDefault="00F04FF7" w:rsidP="00F04FF7">
      <w:pPr>
        <w:pStyle w:val="Titre3"/>
        <w:rPr>
          <w:rFonts w:asciiTheme="majorBidi" w:hAnsiTheme="majorBidi"/>
          <w:b/>
          <w:bCs w:val="0"/>
          <w:i w:val="0"/>
          <w:color w:val="auto"/>
          <w:sz w:val="24"/>
        </w:rPr>
      </w:pPr>
      <w:bookmarkStart w:id="14" w:name="_Toc125980722"/>
      <w:r>
        <w:rPr>
          <w:rFonts w:asciiTheme="majorBidi" w:hAnsiTheme="majorBidi"/>
          <w:b/>
          <w:bCs w:val="0"/>
          <w:i w:val="0"/>
          <w:color w:val="auto"/>
          <w:sz w:val="24"/>
        </w:rPr>
        <w:t>I</w:t>
      </w:r>
      <w:r w:rsidRPr="004B29CA">
        <w:rPr>
          <w:rFonts w:asciiTheme="majorBidi" w:hAnsiTheme="majorBidi"/>
          <w:b/>
          <w:bCs w:val="0"/>
          <w:i w:val="0"/>
          <w:color w:val="auto"/>
          <w:sz w:val="24"/>
        </w:rPr>
        <w:t>dentification des acteurs</w:t>
      </w:r>
      <w:bookmarkEnd w:id="14"/>
      <w:r>
        <w:rPr>
          <w:rFonts w:asciiTheme="majorBidi" w:hAnsiTheme="majorBidi"/>
          <w:b/>
          <w:bCs w:val="0"/>
          <w:i w:val="0"/>
          <w:color w:val="auto"/>
          <w:sz w:val="24"/>
        </w:rPr>
        <w:t> </w:t>
      </w:r>
    </w:p>
    <w:p w14:paraId="2F4926C4" w14:textId="77777777" w:rsidR="00F04FF7" w:rsidRPr="00F04FF7" w:rsidRDefault="00F04FF7" w:rsidP="00F04FF7"/>
    <w:p w14:paraId="0AE5D40D" w14:textId="7C9C938C" w:rsidR="00EA1009" w:rsidRDefault="005B68A6" w:rsidP="005B68A6">
      <w:pPr>
        <w:spacing w:line="360" w:lineRule="auto"/>
        <w:jc w:val="both"/>
        <w:rPr>
          <w:rFonts w:asciiTheme="majorBidi" w:hAnsiTheme="majorBidi" w:cstheme="majorBidi"/>
          <w:sz w:val="24"/>
        </w:rPr>
      </w:pPr>
      <w:r w:rsidRPr="005B68A6">
        <w:rPr>
          <w:rFonts w:asciiTheme="majorBidi" w:hAnsiTheme="majorBidi" w:cstheme="majorBidi"/>
          <w:sz w:val="24"/>
        </w:rPr>
        <w:t>En UML, on entend par acteur toute idéalisation d’un rôle joué par une personne externe, un processus ou une entité qui interagit avec le système. Il existe deux types d’acteurs, à savoir les acteurs principaux, qui utilisent directement les fonctionnalités du système et les acteurs secondaires qui contribuent à la réalisation d’un cas d’utilisation. Dans le cadre de notre système</w:t>
      </w:r>
      <w:r w:rsidR="00EF4DD3">
        <w:rPr>
          <w:rFonts w:asciiTheme="majorBidi" w:hAnsiTheme="majorBidi" w:cstheme="majorBidi"/>
          <w:sz w:val="24"/>
        </w:rPr>
        <w:t>,</w:t>
      </w:r>
      <w:r w:rsidRPr="005B68A6">
        <w:rPr>
          <w:rFonts w:asciiTheme="majorBidi" w:hAnsiTheme="majorBidi" w:cstheme="majorBidi"/>
          <w:sz w:val="24"/>
        </w:rPr>
        <w:t xml:space="preserve"> nous avons retenu :</w:t>
      </w:r>
    </w:p>
    <w:p w14:paraId="3E653AC9" w14:textId="1B254492" w:rsidR="005B68A6" w:rsidRPr="00297BBB" w:rsidRDefault="003A74CD">
      <w:pPr>
        <w:pStyle w:val="Paragraphedeliste"/>
        <w:numPr>
          <w:ilvl w:val="0"/>
          <w:numId w:val="13"/>
        </w:numPr>
        <w:spacing w:line="360" w:lineRule="auto"/>
        <w:jc w:val="both"/>
        <w:rPr>
          <w:rFonts w:asciiTheme="majorBidi" w:hAnsiTheme="majorBidi" w:cstheme="majorBidi"/>
          <w:sz w:val="24"/>
        </w:rPr>
      </w:pPr>
      <w:r>
        <w:rPr>
          <w:rFonts w:asciiTheme="majorBidi" w:hAnsiTheme="majorBidi" w:cstheme="majorBidi"/>
          <w:sz w:val="24"/>
        </w:rPr>
        <w:t>L’utilisateur</w:t>
      </w:r>
      <w:r w:rsidR="00206D91">
        <w:rPr>
          <w:rFonts w:asciiTheme="majorBidi" w:hAnsiTheme="majorBidi" w:cstheme="majorBidi"/>
          <w:sz w:val="24"/>
        </w:rPr>
        <w:t>.</w:t>
      </w:r>
    </w:p>
    <w:p w14:paraId="70E9F20D" w14:textId="58590FC8" w:rsidR="005B68A6" w:rsidRPr="00297BBB" w:rsidRDefault="002F7AFF">
      <w:pPr>
        <w:pStyle w:val="Paragraphedeliste"/>
        <w:numPr>
          <w:ilvl w:val="0"/>
          <w:numId w:val="13"/>
        </w:numPr>
        <w:spacing w:line="360" w:lineRule="auto"/>
        <w:jc w:val="both"/>
        <w:rPr>
          <w:rFonts w:asciiTheme="majorBidi" w:hAnsiTheme="majorBidi" w:cstheme="majorBidi"/>
          <w:sz w:val="24"/>
        </w:rPr>
      </w:pPr>
      <w:r w:rsidRPr="00297BBB">
        <w:rPr>
          <w:rFonts w:asciiTheme="majorBidi" w:hAnsiTheme="majorBidi" w:cstheme="majorBidi"/>
          <w:sz w:val="24"/>
        </w:rPr>
        <w:t>L</w:t>
      </w:r>
      <w:r w:rsidR="003A74CD">
        <w:rPr>
          <w:rFonts w:asciiTheme="majorBidi" w:hAnsiTheme="majorBidi" w:cstheme="majorBidi"/>
          <w:sz w:val="24"/>
        </w:rPr>
        <w:t>e client</w:t>
      </w:r>
      <w:r w:rsidR="00206D91">
        <w:rPr>
          <w:rFonts w:asciiTheme="majorBidi" w:hAnsiTheme="majorBidi" w:cstheme="majorBidi"/>
          <w:sz w:val="24"/>
        </w:rPr>
        <w:t>.</w:t>
      </w:r>
    </w:p>
    <w:p w14:paraId="58BF5532" w14:textId="3A44B651" w:rsidR="006A03EA" w:rsidRPr="00187A3C" w:rsidRDefault="005B68A6" w:rsidP="00187A3C">
      <w:pPr>
        <w:pStyle w:val="Paragraphedeliste"/>
        <w:numPr>
          <w:ilvl w:val="0"/>
          <w:numId w:val="13"/>
        </w:numPr>
        <w:spacing w:line="360" w:lineRule="auto"/>
        <w:jc w:val="both"/>
        <w:rPr>
          <w:rFonts w:asciiTheme="majorBidi" w:hAnsiTheme="majorBidi" w:cstheme="majorBidi"/>
          <w:sz w:val="24"/>
        </w:rPr>
      </w:pPr>
      <w:r w:rsidRPr="00297BBB">
        <w:rPr>
          <w:rFonts w:asciiTheme="majorBidi" w:hAnsiTheme="majorBidi" w:cstheme="majorBidi"/>
          <w:sz w:val="24"/>
        </w:rPr>
        <w:lastRenderedPageBreak/>
        <w:t>L</w:t>
      </w:r>
      <w:r w:rsidR="005E0920">
        <w:rPr>
          <w:rFonts w:asciiTheme="majorBidi" w:hAnsiTheme="majorBidi" w:cstheme="majorBidi"/>
          <w:sz w:val="24"/>
        </w:rPr>
        <w:t>’admin</w:t>
      </w:r>
      <w:r w:rsidR="00206D91">
        <w:rPr>
          <w:rFonts w:asciiTheme="majorBidi" w:hAnsiTheme="majorBidi" w:cstheme="majorBidi"/>
          <w:sz w:val="24"/>
        </w:rPr>
        <w:t>.</w:t>
      </w:r>
    </w:p>
    <w:p w14:paraId="3E9F3D1A" w14:textId="50E95A99" w:rsidR="001E3EA5" w:rsidRDefault="00F04FF7" w:rsidP="00F04FF7">
      <w:pPr>
        <w:pStyle w:val="Titre3"/>
        <w:rPr>
          <w:rFonts w:asciiTheme="majorBidi" w:hAnsiTheme="majorBidi"/>
          <w:b/>
          <w:bCs w:val="0"/>
          <w:i w:val="0"/>
          <w:iCs/>
          <w:color w:val="auto"/>
          <w:sz w:val="24"/>
        </w:rPr>
      </w:pPr>
      <w:bookmarkStart w:id="15" w:name="_Toc125980723"/>
      <w:r>
        <w:rPr>
          <w:rFonts w:asciiTheme="majorBidi" w:hAnsiTheme="majorBidi"/>
          <w:b/>
          <w:bCs w:val="0"/>
          <w:i w:val="0"/>
          <w:color w:val="auto"/>
          <w:sz w:val="24"/>
        </w:rPr>
        <w:t>Id</w:t>
      </w:r>
      <w:r w:rsidRPr="004B29CA">
        <w:rPr>
          <w:rFonts w:asciiTheme="majorBidi" w:hAnsiTheme="majorBidi"/>
          <w:b/>
          <w:bCs w:val="0"/>
          <w:i w:val="0"/>
          <w:color w:val="auto"/>
          <w:sz w:val="24"/>
        </w:rPr>
        <w:t>entification</w:t>
      </w:r>
      <w:r>
        <w:rPr>
          <w:rFonts w:asciiTheme="majorBidi" w:hAnsiTheme="majorBidi"/>
          <w:b/>
          <w:bCs w:val="0"/>
          <w:i w:val="0"/>
          <w:iCs/>
          <w:color w:val="auto"/>
          <w:sz w:val="24"/>
        </w:rPr>
        <w:t xml:space="preserve"> des cas d’utilisations</w:t>
      </w:r>
      <w:bookmarkEnd w:id="15"/>
    </w:p>
    <w:p w14:paraId="234575C0" w14:textId="77777777" w:rsidR="00F04FF7" w:rsidRPr="00F04FF7" w:rsidRDefault="00F04FF7" w:rsidP="00F04FF7"/>
    <w:p w14:paraId="6EC9FABB" w14:textId="64A73524" w:rsidR="00150177" w:rsidRDefault="00150177" w:rsidP="001E3EA5">
      <w:pPr>
        <w:spacing w:line="360" w:lineRule="auto"/>
        <w:jc w:val="both"/>
        <w:rPr>
          <w:rFonts w:asciiTheme="majorBidi" w:hAnsiTheme="majorBidi" w:cstheme="majorBidi"/>
          <w:sz w:val="24"/>
        </w:rPr>
      </w:pPr>
      <w:r w:rsidRPr="00150177">
        <w:rPr>
          <w:rFonts w:asciiTheme="majorBidi" w:hAnsiTheme="majorBidi" w:cstheme="majorBidi"/>
          <w:sz w:val="24"/>
        </w:rPr>
        <w:t>Nous décr</w:t>
      </w:r>
      <w:r w:rsidR="00F55976">
        <w:rPr>
          <w:rFonts w:asciiTheme="majorBidi" w:hAnsiTheme="majorBidi" w:cstheme="majorBidi"/>
          <w:sz w:val="24"/>
        </w:rPr>
        <w:t>iv</w:t>
      </w:r>
      <w:r w:rsidRPr="00150177">
        <w:rPr>
          <w:rFonts w:asciiTheme="majorBidi" w:hAnsiTheme="majorBidi" w:cstheme="majorBidi"/>
          <w:sz w:val="24"/>
        </w:rPr>
        <w:t xml:space="preserve">ons </w:t>
      </w:r>
      <w:r w:rsidR="00F55976" w:rsidRPr="00F55976">
        <w:rPr>
          <w:rFonts w:asciiTheme="majorBidi" w:hAnsiTheme="majorBidi" w:cstheme="majorBidi"/>
          <w:sz w:val="24"/>
        </w:rPr>
        <w:t>quatorze</w:t>
      </w:r>
      <w:r w:rsidRPr="00150177">
        <w:rPr>
          <w:rFonts w:asciiTheme="majorBidi" w:hAnsiTheme="majorBidi" w:cstheme="majorBidi"/>
          <w:sz w:val="24"/>
        </w:rPr>
        <w:t xml:space="preserve"> cas d’utilisation pour l’application mobile</w:t>
      </w:r>
      <w:r w:rsidR="001E3EA5">
        <w:rPr>
          <w:rFonts w:asciiTheme="majorBidi" w:hAnsiTheme="majorBidi" w:cstheme="majorBidi"/>
          <w:sz w:val="24"/>
        </w:rPr>
        <w:t xml:space="preserve"> : </w:t>
      </w:r>
    </w:p>
    <w:p w14:paraId="6D94D89B" w14:textId="2D435EC1" w:rsidR="002F7AFF" w:rsidRDefault="002F7AFF" w:rsidP="002F7AFF">
      <w:pPr>
        <w:pStyle w:val="Paragraphedeliste"/>
        <w:numPr>
          <w:ilvl w:val="0"/>
          <w:numId w:val="14"/>
        </w:numPr>
        <w:spacing w:line="360" w:lineRule="auto"/>
        <w:jc w:val="both"/>
        <w:rPr>
          <w:rFonts w:asciiTheme="majorBidi" w:hAnsiTheme="majorBidi" w:cstheme="majorBidi"/>
          <w:b/>
          <w:bCs/>
          <w:sz w:val="24"/>
        </w:rPr>
      </w:pPr>
      <w:r w:rsidRPr="00F96711">
        <w:rPr>
          <w:rFonts w:asciiTheme="majorBidi" w:hAnsiTheme="majorBidi" w:cstheme="majorBidi"/>
          <w:b/>
          <w:bCs/>
          <w:sz w:val="24"/>
        </w:rPr>
        <w:t xml:space="preserve">Pour </w:t>
      </w:r>
      <w:r w:rsidR="00CE229B">
        <w:rPr>
          <w:rFonts w:asciiTheme="majorBidi" w:hAnsiTheme="majorBidi" w:cstheme="majorBidi"/>
          <w:b/>
          <w:bCs/>
          <w:sz w:val="24"/>
        </w:rPr>
        <w:t>l’utilisateur</w:t>
      </w:r>
      <w:r w:rsidR="00135067" w:rsidRPr="00F96711">
        <w:rPr>
          <w:rFonts w:asciiTheme="majorBidi" w:hAnsiTheme="majorBidi" w:cstheme="majorBidi"/>
          <w:b/>
          <w:bCs/>
          <w:sz w:val="24"/>
        </w:rPr>
        <w:t xml:space="preserve"> :</w:t>
      </w:r>
    </w:p>
    <w:p w14:paraId="2B5A049D" w14:textId="6A2512C2" w:rsidR="002F7AFF" w:rsidRPr="00966688" w:rsidRDefault="002F7AFF" w:rsidP="002F7AFF">
      <w:pPr>
        <w:pStyle w:val="Paragraphedeliste"/>
        <w:numPr>
          <w:ilvl w:val="1"/>
          <w:numId w:val="14"/>
        </w:numPr>
        <w:spacing w:line="360" w:lineRule="auto"/>
        <w:jc w:val="both"/>
        <w:rPr>
          <w:rFonts w:asciiTheme="majorBidi" w:hAnsiTheme="majorBidi" w:cstheme="majorBidi"/>
          <w:sz w:val="24"/>
        </w:rPr>
      </w:pPr>
      <w:r w:rsidRPr="00966688">
        <w:rPr>
          <w:rFonts w:asciiTheme="majorBidi" w:hAnsiTheme="majorBidi" w:cstheme="majorBidi"/>
          <w:sz w:val="24"/>
        </w:rPr>
        <w:t>S'authentifier</w:t>
      </w:r>
      <w:r w:rsidR="00364224">
        <w:rPr>
          <w:rFonts w:asciiTheme="majorBidi" w:hAnsiTheme="majorBidi" w:cstheme="majorBidi"/>
          <w:sz w:val="24"/>
        </w:rPr>
        <w:t>.</w:t>
      </w:r>
    </w:p>
    <w:p w14:paraId="2ABEA86C" w14:textId="2D9D9B49" w:rsidR="002F7AFF" w:rsidRDefault="002F7AFF" w:rsidP="002F7AFF">
      <w:pPr>
        <w:pStyle w:val="Paragraphedeliste"/>
        <w:numPr>
          <w:ilvl w:val="1"/>
          <w:numId w:val="14"/>
        </w:numPr>
        <w:spacing w:line="360" w:lineRule="auto"/>
        <w:jc w:val="both"/>
        <w:rPr>
          <w:rFonts w:asciiTheme="majorBidi" w:hAnsiTheme="majorBidi" w:cstheme="majorBidi"/>
          <w:sz w:val="24"/>
        </w:rPr>
      </w:pPr>
      <w:r w:rsidRPr="00966688">
        <w:rPr>
          <w:rFonts w:asciiTheme="majorBidi" w:hAnsiTheme="majorBidi" w:cstheme="majorBidi"/>
          <w:sz w:val="24"/>
        </w:rPr>
        <w:t xml:space="preserve">Consulter les </w:t>
      </w:r>
      <w:r w:rsidR="00CE229B">
        <w:rPr>
          <w:rFonts w:asciiTheme="majorBidi" w:hAnsiTheme="majorBidi" w:cstheme="majorBidi"/>
          <w:sz w:val="24"/>
        </w:rPr>
        <w:t>produits.</w:t>
      </w:r>
    </w:p>
    <w:p w14:paraId="125B17F0" w14:textId="379BAD1E" w:rsidR="00982747" w:rsidRPr="00966688" w:rsidRDefault="00982747" w:rsidP="002F7AFF">
      <w:pPr>
        <w:pStyle w:val="Paragraphedeliste"/>
        <w:numPr>
          <w:ilvl w:val="1"/>
          <w:numId w:val="14"/>
        </w:numPr>
        <w:spacing w:line="360" w:lineRule="auto"/>
        <w:jc w:val="both"/>
        <w:rPr>
          <w:rFonts w:asciiTheme="majorBidi" w:hAnsiTheme="majorBidi" w:cstheme="majorBidi"/>
          <w:sz w:val="24"/>
        </w:rPr>
      </w:pPr>
      <w:r>
        <w:rPr>
          <w:rFonts w:asciiTheme="majorBidi" w:hAnsiTheme="majorBidi" w:cstheme="majorBidi"/>
          <w:sz w:val="24"/>
        </w:rPr>
        <w:t>Consulter les commandes</w:t>
      </w:r>
    </w:p>
    <w:p w14:paraId="2FB03A89" w14:textId="74AD6551" w:rsidR="002F7AFF" w:rsidRPr="00966688" w:rsidRDefault="002F7AFF" w:rsidP="009B14FE">
      <w:pPr>
        <w:pStyle w:val="Paragraphedeliste"/>
        <w:numPr>
          <w:ilvl w:val="1"/>
          <w:numId w:val="14"/>
        </w:numPr>
        <w:spacing w:line="360" w:lineRule="auto"/>
        <w:jc w:val="both"/>
        <w:rPr>
          <w:rFonts w:asciiTheme="majorBidi" w:hAnsiTheme="majorBidi" w:cstheme="majorBidi"/>
          <w:sz w:val="24"/>
        </w:rPr>
      </w:pPr>
      <w:r w:rsidRPr="00966688">
        <w:rPr>
          <w:rFonts w:asciiTheme="majorBidi" w:hAnsiTheme="majorBidi" w:cstheme="majorBidi"/>
          <w:sz w:val="24"/>
        </w:rPr>
        <w:t>Se déconnecter</w:t>
      </w:r>
    </w:p>
    <w:p w14:paraId="3B14C1BF" w14:textId="77777777" w:rsidR="009B14FE" w:rsidRPr="009B14FE" w:rsidRDefault="009B14FE" w:rsidP="00E636EA">
      <w:pPr>
        <w:pStyle w:val="Paragraphedeliste"/>
        <w:spacing w:line="360" w:lineRule="auto"/>
        <w:ind w:left="1440" w:firstLine="0"/>
        <w:jc w:val="both"/>
        <w:rPr>
          <w:rFonts w:asciiTheme="majorBidi" w:hAnsiTheme="majorBidi" w:cstheme="majorBidi"/>
          <w:b/>
          <w:bCs/>
          <w:sz w:val="24"/>
        </w:rPr>
      </w:pPr>
    </w:p>
    <w:p w14:paraId="57104438" w14:textId="03E71951" w:rsidR="00F96711" w:rsidRPr="00F96711" w:rsidRDefault="00F96711">
      <w:pPr>
        <w:pStyle w:val="Paragraphedeliste"/>
        <w:numPr>
          <w:ilvl w:val="0"/>
          <w:numId w:val="14"/>
        </w:numPr>
        <w:spacing w:line="360" w:lineRule="auto"/>
        <w:jc w:val="both"/>
        <w:rPr>
          <w:rFonts w:asciiTheme="majorBidi" w:hAnsiTheme="majorBidi" w:cstheme="majorBidi"/>
          <w:b/>
          <w:bCs/>
          <w:sz w:val="24"/>
        </w:rPr>
      </w:pPr>
      <w:r w:rsidRPr="00F96711">
        <w:rPr>
          <w:rFonts w:asciiTheme="majorBidi" w:hAnsiTheme="majorBidi" w:cstheme="majorBidi"/>
          <w:b/>
          <w:bCs/>
          <w:sz w:val="24"/>
        </w:rPr>
        <w:t xml:space="preserve">Pour </w:t>
      </w:r>
      <w:r w:rsidR="00D74A2A">
        <w:rPr>
          <w:rFonts w:asciiTheme="majorBidi" w:hAnsiTheme="majorBidi" w:cstheme="majorBidi"/>
          <w:b/>
          <w:bCs/>
          <w:sz w:val="24"/>
        </w:rPr>
        <w:t>le client</w:t>
      </w:r>
      <w:r w:rsidRPr="00F96711">
        <w:rPr>
          <w:rFonts w:asciiTheme="majorBidi" w:hAnsiTheme="majorBidi" w:cstheme="majorBidi"/>
          <w:b/>
          <w:bCs/>
          <w:sz w:val="24"/>
        </w:rPr>
        <w:t xml:space="preserve"> :  </w:t>
      </w:r>
    </w:p>
    <w:p w14:paraId="2D2C769E" w14:textId="4B929871" w:rsidR="00515E81" w:rsidRDefault="00E73193">
      <w:pPr>
        <w:pStyle w:val="Paragraphedeliste"/>
        <w:numPr>
          <w:ilvl w:val="0"/>
          <w:numId w:val="12"/>
        </w:numPr>
        <w:spacing w:line="360" w:lineRule="auto"/>
        <w:jc w:val="both"/>
        <w:rPr>
          <w:rFonts w:asciiTheme="majorBidi" w:hAnsiTheme="majorBidi" w:cstheme="majorBidi"/>
          <w:sz w:val="24"/>
        </w:rPr>
      </w:pPr>
      <w:r w:rsidRPr="00E73193">
        <w:rPr>
          <w:rFonts w:asciiTheme="majorBidi" w:hAnsiTheme="majorBidi" w:cstheme="majorBidi"/>
          <w:sz w:val="24"/>
        </w:rPr>
        <w:t>Créer un compte</w:t>
      </w:r>
      <w:r w:rsidR="00966688">
        <w:rPr>
          <w:rFonts w:asciiTheme="majorBidi" w:hAnsiTheme="majorBidi" w:cstheme="majorBidi"/>
          <w:sz w:val="24"/>
        </w:rPr>
        <w:t>.</w:t>
      </w:r>
    </w:p>
    <w:p w14:paraId="3E14DD3D" w14:textId="48DA4CF3" w:rsidR="0078745B" w:rsidRDefault="00515E81">
      <w:pPr>
        <w:pStyle w:val="Paragraphedeliste"/>
        <w:numPr>
          <w:ilvl w:val="0"/>
          <w:numId w:val="12"/>
        </w:numPr>
        <w:spacing w:line="360" w:lineRule="auto"/>
        <w:jc w:val="both"/>
        <w:rPr>
          <w:rFonts w:asciiTheme="majorBidi" w:hAnsiTheme="majorBidi" w:cstheme="majorBidi"/>
          <w:sz w:val="24"/>
        </w:rPr>
      </w:pPr>
      <w:r w:rsidRPr="00515E81">
        <w:rPr>
          <w:rFonts w:asciiTheme="majorBidi" w:hAnsiTheme="majorBidi" w:cstheme="majorBidi"/>
          <w:sz w:val="24"/>
        </w:rPr>
        <w:t xml:space="preserve">Ajouter un </w:t>
      </w:r>
      <w:r w:rsidR="00864E3C">
        <w:rPr>
          <w:rFonts w:asciiTheme="majorBidi" w:hAnsiTheme="majorBidi" w:cstheme="majorBidi"/>
          <w:sz w:val="24"/>
        </w:rPr>
        <w:t>produit</w:t>
      </w:r>
      <w:r w:rsidRPr="00515E81">
        <w:rPr>
          <w:rFonts w:asciiTheme="majorBidi" w:hAnsiTheme="majorBidi" w:cstheme="majorBidi"/>
          <w:sz w:val="24"/>
        </w:rPr>
        <w:t xml:space="preserve"> au panier</w:t>
      </w:r>
      <w:r w:rsidR="00206D91">
        <w:rPr>
          <w:rFonts w:asciiTheme="majorBidi" w:hAnsiTheme="majorBidi" w:cstheme="majorBidi"/>
          <w:sz w:val="24"/>
        </w:rPr>
        <w:t>.</w:t>
      </w:r>
      <w:r w:rsidR="0078745B">
        <w:rPr>
          <w:rFonts w:asciiTheme="majorBidi" w:hAnsiTheme="majorBidi" w:cstheme="majorBidi"/>
          <w:sz w:val="24"/>
        </w:rPr>
        <w:t xml:space="preserve"> </w:t>
      </w:r>
    </w:p>
    <w:p w14:paraId="79C6D241" w14:textId="2A47E367" w:rsidR="004E4FD7" w:rsidRDefault="004E4FD7">
      <w:pPr>
        <w:pStyle w:val="Paragraphedeliste"/>
        <w:numPr>
          <w:ilvl w:val="0"/>
          <w:numId w:val="12"/>
        </w:numPr>
        <w:spacing w:line="360" w:lineRule="auto"/>
        <w:jc w:val="both"/>
        <w:rPr>
          <w:rFonts w:asciiTheme="majorBidi" w:hAnsiTheme="majorBidi" w:cstheme="majorBidi"/>
          <w:sz w:val="24"/>
        </w:rPr>
      </w:pPr>
      <w:r>
        <w:rPr>
          <w:rFonts w:asciiTheme="majorBidi" w:hAnsiTheme="majorBidi" w:cstheme="majorBidi"/>
          <w:sz w:val="24"/>
        </w:rPr>
        <w:t>Acheter produit.</w:t>
      </w:r>
    </w:p>
    <w:p w14:paraId="239E8329" w14:textId="72887DBE" w:rsidR="00966688" w:rsidRDefault="00966688">
      <w:pPr>
        <w:pStyle w:val="Paragraphedeliste"/>
        <w:numPr>
          <w:ilvl w:val="0"/>
          <w:numId w:val="12"/>
        </w:numPr>
        <w:spacing w:line="360" w:lineRule="auto"/>
        <w:jc w:val="both"/>
        <w:rPr>
          <w:rFonts w:asciiTheme="majorBidi" w:hAnsiTheme="majorBidi" w:cstheme="majorBidi"/>
          <w:sz w:val="24"/>
        </w:rPr>
      </w:pPr>
      <w:r w:rsidRPr="00966688">
        <w:rPr>
          <w:rFonts w:asciiTheme="majorBidi" w:hAnsiTheme="majorBidi" w:cstheme="majorBidi"/>
          <w:sz w:val="24"/>
        </w:rPr>
        <w:t>Consulter son panier</w:t>
      </w:r>
      <w:r>
        <w:rPr>
          <w:rFonts w:asciiTheme="majorBidi" w:hAnsiTheme="majorBidi" w:cstheme="majorBidi"/>
          <w:sz w:val="24"/>
        </w:rPr>
        <w:t>.</w:t>
      </w:r>
    </w:p>
    <w:p w14:paraId="364B57BD" w14:textId="58D079BE" w:rsidR="00966688" w:rsidRDefault="00966688">
      <w:pPr>
        <w:pStyle w:val="Paragraphedeliste"/>
        <w:numPr>
          <w:ilvl w:val="0"/>
          <w:numId w:val="12"/>
        </w:numPr>
        <w:spacing w:line="360" w:lineRule="auto"/>
        <w:jc w:val="both"/>
        <w:rPr>
          <w:rFonts w:asciiTheme="majorBidi" w:hAnsiTheme="majorBidi" w:cstheme="majorBidi"/>
          <w:sz w:val="24"/>
        </w:rPr>
      </w:pPr>
      <w:r w:rsidRPr="00966688">
        <w:rPr>
          <w:rFonts w:asciiTheme="majorBidi" w:hAnsiTheme="majorBidi" w:cstheme="majorBidi"/>
          <w:sz w:val="24"/>
        </w:rPr>
        <w:t xml:space="preserve">Supprimer </w:t>
      </w:r>
      <w:r w:rsidR="00AA2AD8">
        <w:rPr>
          <w:rFonts w:asciiTheme="majorBidi" w:hAnsiTheme="majorBidi" w:cstheme="majorBidi"/>
          <w:sz w:val="24"/>
        </w:rPr>
        <w:t>produit</w:t>
      </w:r>
      <w:r w:rsidRPr="00966688">
        <w:rPr>
          <w:rFonts w:asciiTheme="majorBidi" w:hAnsiTheme="majorBidi" w:cstheme="majorBidi"/>
          <w:sz w:val="24"/>
        </w:rPr>
        <w:t xml:space="preserve"> du panier</w:t>
      </w:r>
      <w:r>
        <w:rPr>
          <w:rFonts w:asciiTheme="majorBidi" w:hAnsiTheme="majorBidi" w:cstheme="majorBidi"/>
          <w:sz w:val="24"/>
        </w:rPr>
        <w:t>.</w:t>
      </w:r>
    </w:p>
    <w:p w14:paraId="515683E5" w14:textId="7C1E027F" w:rsidR="00966688" w:rsidRDefault="00966688">
      <w:pPr>
        <w:pStyle w:val="Paragraphedeliste"/>
        <w:numPr>
          <w:ilvl w:val="0"/>
          <w:numId w:val="12"/>
        </w:numPr>
        <w:spacing w:line="360" w:lineRule="auto"/>
        <w:jc w:val="both"/>
        <w:rPr>
          <w:rFonts w:asciiTheme="majorBidi" w:hAnsiTheme="majorBidi" w:cstheme="majorBidi"/>
          <w:sz w:val="24"/>
        </w:rPr>
      </w:pPr>
      <w:r w:rsidRPr="00966688">
        <w:rPr>
          <w:rFonts w:asciiTheme="majorBidi" w:hAnsiTheme="majorBidi" w:cstheme="majorBidi"/>
          <w:sz w:val="24"/>
        </w:rPr>
        <w:t>Valider le paiement</w:t>
      </w:r>
      <w:r>
        <w:rPr>
          <w:rFonts w:asciiTheme="majorBidi" w:hAnsiTheme="majorBidi" w:cstheme="majorBidi"/>
          <w:sz w:val="24"/>
        </w:rPr>
        <w:t>.</w:t>
      </w:r>
    </w:p>
    <w:p w14:paraId="04B8480E" w14:textId="17A4DA95" w:rsidR="005E0920" w:rsidRDefault="00094F90" w:rsidP="00F92213">
      <w:pPr>
        <w:pStyle w:val="Paragraphedeliste"/>
        <w:numPr>
          <w:ilvl w:val="0"/>
          <w:numId w:val="12"/>
        </w:numPr>
        <w:spacing w:line="360" w:lineRule="auto"/>
        <w:jc w:val="both"/>
        <w:rPr>
          <w:rFonts w:asciiTheme="majorBidi" w:hAnsiTheme="majorBidi" w:cstheme="majorBidi"/>
          <w:sz w:val="24"/>
        </w:rPr>
      </w:pPr>
      <w:r w:rsidRPr="0054757F">
        <w:rPr>
          <w:rFonts w:asciiTheme="majorBidi" w:hAnsiTheme="majorBidi" w:cstheme="majorBidi"/>
          <w:sz w:val="24"/>
        </w:rPr>
        <w:t xml:space="preserve">Supprimer </w:t>
      </w:r>
      <w:r w:rsidR="004E4FD7">
        <w:rPr>
          <w:rFonts w:asciiTheme="majorBidi" w:hAnsiTheme="majorBidi" w:cstheme="majorBidi"/>
          <w:sz w:val="24"/>
        </w:rPr>
        <w:t xml:space="preserve">la </w:t>
      </w:r>
      <w:r w:rsidRPr="0054757F">
        <w:rPr>
          <w:rFonts w:asciiTheme="majorBidi" w:hAnsiTheme="majorBidi" w:cstheme="majorBidi"/>
          <w:sz w:val="24"/>
        </w:rPr>
        <w:t>commande</w:t>
      </w:r>
      <w:r>
        <w:rPr>
          <w:rFonts w:asciiTheme="majorBidi" w:hAnsiTheme="majorBidi" w:cstheme="majorBidi"/>
          <w:sz w:val="24"/>
        </w:rPr>
        <w:t>.</w:t>
      </w:r>
    </w:p>
    <w:p w14:paraId="2A6256AE" w14:textId="77777777" w:rsidR="00F92213" w:rsidRPr="00F92213" w:rsidRDefault="00F92213" w:rsidP="00ED6B1A">
      <w:pPr>
        <w:pStyle w:val="Paragraphedeliste"/>
        <w:spacing w:line="360" w:lineRule="auto"/>
        <w:ind w:left="1440" w:firstLine="0"/>
        <w:jc w:val="both"/>
        <w:rPr>
          <w:rFonts w:asciiTheme="majorBidi" w:hAnsiTheme="majorBidi" w:cstheme="majorBidi"/>
          <w:sz w:val="24"/>
        </w:rPr>
      </w:pPr>
    </w:p>
    <w:p w14:paraId="6035FF1A" w14:textId="14A0891E" w:rsidR="005E0920" w:rsidRDefault="005E0920">
      <w:pPr>
        <w:pStyle w:val="Paragraphedeliste"/>
        <w:numPr>
          <w:ilvl w:val="0"/>
          <w:numId w:val="14"/>
        </w:numPr>
        <w:spacing w:line="360" w:lineRule="auto"/>
        <w:jc w:val="both"/>
        <w:rPr>
          <w:rFonts w:asciiTheme="majorBidi" w:hAnsiTheme="majorBidi" w:cstheme="majorBidi"/>
          <w:b/>
          <w:bCs/>
          <w:sz w:val="24"/>
        </w:rPr>
      </w:pPr>
      <w:r w:rsidRPr="005E0920">
        <w:rPr>
          <w:rFonts w:asciiTheme="majorBidi" w:hAnsiTheme="majorBidi" w:cstheme="majorBidi"/>
          <w:b/>
          <w:bCs/>
          <w:sz w:val="24"/>
        </w:rPr>
        <w:t xml:space="preserve">Pour l’admin : </w:t>
      </w:r>
    </w:p>
    <w:p w14:paraId="39488982" w14:textId="531597C0" w:rsidR="00F247E0" w:rsidRPr="00F247E0" w:rsidRDefault="00C940A1" w:rsidP="00036D65">
      <w:pPr>
        <w:pStyle w:val="Paragraphedeliste"/>
        <w:numPr>
          <w:ilvl w:val="0"/>
          <w:numId w:val="16"/>
        </w:numPr>
        <w:spacing w:line="360" w:lineRule="auto"/>
        <w:jc w:val="both"/>
        <w:rPr>
          <w:rFonts w:asciiTheme="majorBidi" w:hAnsiTheme="majorBidi" w:cstheme="majorBidi"/>
          <w:b/>
          <w:bCs/>
          <w:sz w:val="24"/>
        </w:rPr>
      </w:pPr>
      <w:r w:rsidRPr="00C940A1">
        <w:rPr>
          <w:rFonts w:asciiTheme="majorBidi" w:hAnsiTheme="majorBidi" w:cstheme="majorBidi"/>
          <w:sz w:val="24"/>
        </w:rPr>
        <w:t xml:space="preserve">Consulter </w:t>
      </w:r>
      <w:r w:rsidR="00EA7005">
        <w:rPr>
          <w:rFonts w:asciiTheme="majorBidi" w:hAnsiTheme="majorBidi" w:cstheme="majorBidi"/>
          <w:sz w:val="24"/>
        </w:rPr>
        <w:t xml:space="preserve">les </w:t>
      </w:r>
      <w:r w:rsidR="003A216E" w:rsidRPr="003A216E">
        <w:rPr>
          <w:rFonts w:asciiTheme="majorBidi" w:hAnsiTheme="majorBidi" w:cstheme="majorBidi"/>
          <w:sz w:val="24"/>
        </w:rPr>
        <w:t>statistiques</w:t>
      </w:r>
      <w:r w:rsidR="00F247E0">
        <w:rPr>
          <w:rFonts w:asciiTheme="majorBidi" w:hAnsiTheme="majorBidi" w:cstheme="majorBidi"/>
          <w:sz w:val="24"/>
        </w:rPr>
        <w:t>.</w:t>
      </w:r>
    </w:p>
    <w:p w14:paraId="0073F2B3" w14:textId="7EDA270A" w:rsidR="0007426F" w:rsidRPr="00C940A1" w:rsidRDefault="00C940A1" w:rsidP="00036D65">
      <w:pPr>
        <w:pStyle w:val="Paragraphedeliste"/>
        <w:numPr>
          <w:ilvl w:val="0"/>
          <w:numId w:val="16"/>
        </w:numPr>
        <w:spacing w:line="360" w:lineRule="auto"/>
        <w:jc w:val="both"/>
        <w:rPr>
          <w:rFonts w:asciiTheme="majorBidi" w:hAnsiTheme="majorBidi" w:cstheme="majorBidi"/>
          <w:b/>
          <w:bCs/>
          <w:sz w:val="24"/>
        </w:rPr>
      </w:pPr>
      <w:r w:rsidRPr="00C940A1">
        <w:rPr>
          <w:rFonts w:asciiTheme="majorBidi" w:hAnsiTheme="majorBidi" w:cstheme="majorBidi"/>
          <w:sz w:val="24"/>
        </w:rPr>
        <w:t>Consulter les fournisseurs</w:t>
      </w:r>
      <w:r w:rsidR="00206D91">
        <w:rPr>
          <w:rFonts w:asciiTheme="majorBidi" w:hAnsiTheme="majorBidi" w:cstheme="majorBidi"/>
          <w:sz w:val="24"/>
        </w:rPr>
        <w:t>.</w:t>
      </w:r>
    </w:p>
    <w:p w14:paraId="121897A8" w14:textId="6E77F7C3" w:rsidR="00C940A1" w:rsidRPr="00C940A1" w:rsidRDefault="00C940A1" w:rsidP="00036D65">
      <w:pPr>
        <w:pStyle w:val="Paragraphedeliste"/>
        <w:numPr>
          <w:ilvl w:val="0"/>
          <w:numId w:val="16"/>
        </w:numPr>
        <w:spacing w:line="360" w:lineRule="auto"/>
        <w:jc w:val="both"/>
        <w:rPr>
          <w:rFonts w:asciiTheme="majorBidi" w:hAnsiTheme="majorBidi" w:cstheme="majorBidi"/>
          <w:sz w:val="24"/>
        </w:rPr>
      </w:pPr>
      <w:r w:rsidRPr="00C940A1">
        <w:rPr>
          <w:rFonts w:asciiTheme="majorBidi" w:hAnsiTheme="majorBidi" w:cstheme="majorBidi"/>
          <w:sz w:val="24"/>
        </w:rPr>
        <w:t>Ajouter un fournisseur</w:t>
      </w:r>
    </w:p>
    <w:p w14:paraId="0B68D327" w14:textId="5C42A5C3" w:rsidR="00C940A1" w:rsidRPr="00C940A1" w:rsidRDefault="00C940A1" w:rsidP="00036D65">
      <w:pPr>
        <w:pStyle w:val="Paragraphedeliste"/>
        <w:numPr>
          <w:ilvl w:val="0"/>
          <w:numId w:val="16"/>
        </w:numPr>
        <w:spacing w:line="360" w:lineRule="auto"/>
        <w:jc w:val="both"/>
        <w:rPr>
          <w:rFonts w:asciiTheme="majorBidi" w:hAnsiTheme="majorBidi" w:cstheme="majorBidi"/>
          <w:sz w:val="24"/>
        </w:rPr>
      </w:pPr>
      <w:r w:rsidRPr="00C940A1">
        <w:rPr>
          <w:rFonts w:asciiTheme="majorBidi" w:hAnsiTheme="majorBidi" w:cstheme="majorBidi"/>
          <w:sz w:val="24"/>
        </w:rPr>
        <w:t>Modifier un fournisseur</w:t>
      </w:r>
    </w:p>
    <w:p w14:paraId="03DE1B23" w14:textId="19A1B2F0" w:rsidR="00C940A1" w:rsidRDefault="00C940A1" w:rsidP="00036D65">
      <w:pPr>
        <w:pStyle w:val="Paragraphedeliste"/>
        <w:numPr>
          <w:ilvl w:val="0"/>
          <w:numId w:val="16"/>
        </w:numPr>
        <w:spacing w:line="360" w:lineRule="auto"/>
        <w:jc w:val="both"/>
        <w:rPr>
          <w:rFonts w:asciiTheme="majorBidi" w:hAnsiTheme="majorBidi" w:cstheme="majorBidi"/>
          <w:sz w:val="24"/>
        </w:rPr>
      </w:pPr>
      <w:r w:rsidRPr="00C940A1">
        <w:rPr>
          <w:rFonts w:asciiTheme="majorBidi" w:hAnsiTheme="majorBidi" w:cstheme="majorBidi"/>
          <w:sz w:val="24"/>
        </w:rPr>
        <w:t>Supprimer fournisseur</w:t>
      </w:r>
    </w:p>
    <w:p w14:paraId="6B5A67FE" w14:textId="0D55F6F3" w:rsidR="00C940A1" w:rsidRDefault="00C940A1" w:rsidP="00036D65">
      <w:pPr>
        <w:pStyle w:val="Paragraphedeliste"/>
        <w:numPr>
          <w:ilvl w:val="0"/>
          <w:numId w:val="16"/>
        </w:numPr>
        <w:spacing w:line="360" w:lineRule="auto"/>
        <w:jc w:val="both"/>
        <w:rPr>
          <w:rFonts w:asciiTheme="majorBidi" w:hAnsiTheme="majorBidi" w:cstheme="majorBidi"/>
          <w:sz w:val="24"/>
        </w:rPr>
      </w:pPr>
      <w:r w:rsidRPr="00C940A1">
        <w:rPr>
          <w:rFonts w:asciiTheme="majorBidi" w:hAnsiTheme="majorBidi" w:cstheme="majorBidi"/>
          <w:sz w:val="24"/>
        </w:rPr>
        <w:t>Consulter les produits</w:t>
      </w:r>
    </w:p>
    <w:p w14:paraId="35EF9288" w14:textId="313CFDDC" w:rsidR="00C940A1" w:rsidRDefault="000A0FFD" w:rsidP="00036D65">
      <w:pPr>
        <w:pStyle w:val="Paragraphedeliste"/>
        <w:numPr>
          <w:ilvl w:val="0"/>
          <w:numId w:val="16"/>
        </w:numPr>
        <w:spacing w:line="360" w:lineRule="auto"/>
        <w:jc w:val="both"/>
        <w:rPr>
          <w:rFonts w:asciiTheme="majorBidi" w:hAnsiTheme="majorBidi" w:cstheme="majorBidi"/>
          <w:sz w:val="24"/>
        </w:rPr>
      </w:pPr>
      <w:r w:rsidRPr="000A0FFD">
        <w:rPr>
          <w:rFonts w:asciiTheme="majorBidi" w:hAnsiTheme="majorBidi" w:cstheme="majorBidi"/>
          <w:sz w:val="24"/>
        </w:rPr>
        <w:t>Ajouter produit</w:t>
      </w:r>
    </w:p>
    <w:p w14:paraId="0BE3AC27" w14:textId="2293D89C" w:rsidR="000A0FFD" w:rsidRDefault="000A0FFD" w:rsidP="00036D65">
      <w:pPr>
        <w:pStyle w:val="Paragraphedeliste"/>
        <w:numPr>
          <w:ilvl w:val="0"/>
          <w:numId w:val="16"/>
        </w:numPr>
        <w:spacing w:line="360" w:lineRule="auto"/>
        <w:jc w:val="both"/>
        <w:rPr>
          <w:rFonts w:asciiTheme="majorBidi" w:hAnsiTheme="majorBidi" w:cstheme="majorBidi"/>
          <w:sz w:val="24"/>
        </w:rPr>
      </w:pPr>
      <w:r>
        <w:rPr>
          <w:rFonts w:asciiTheme="majorBidi" w:hAnsiTheme="majorBidi" w:cstheme="majorBidi"/>
          <w:sz w:val="24"/>
        </w:rPr>
        <w:t>Modifier</w:t>
      </w:r>
      <w:r w:rsidRPr="000A0FFD">
        <w:rPr>
          <w:rFonts w:asciiTheme="majorBidi" w:hAnsiTheme="majorBidi" w:cstheme="majorBidi"/>
          <w:sz w:val="24"/>
        </w:rPr>
        <w:t xml:space="preserve"> produit</w:t>
      </w:r>
    </w:p>
    <w:p w14:paraId="69FEF8A5" w14:textId="04E19755" w:rsidR="000A0FFD" w:rsidRPr="00C940A1" w:rsidRDefault="000A0FFD" w:rsidP="00036D65">
      <w:pPr>
        <w:pStyle w:val="Paragraphedeliste"/>
        <w:numPr>
          <w:ilvl w:val="0"/>
          <w:numId w:val="16"/>
        </w:numPr>
        <w:spacing w:line="360" w:lineRule="auto"/>
        <w:jc w:val="both"/>
        <w:rPr>
          <w:rFonts w:asciiTheme="majorBidi" w:hAnsiTheme="majorBidi" w:cstheme="majorBidi"/>
          <w:sz w:val="24"/>
        </w:rPr>
      </w:pPr>
      <w:r>
        <w:rPr>
          <w:rFonts w:asciiTheme="majorBidi" w:hAnsiTheme="majorBidi" w:cstheme="majorBidi"/>
          <w:sz w:val="24"/>
        </w:rPr>
        <w:t>Supprimer</w:t>
      </w:r>
      <w:r w:rsidRPr="000A0FFD">
        <w:rPr>
          <w:rFonts w:asciiTheme="majorBidi" w:hAnsiTheme="majorBidi" w:cstheme="majorBidi"/>
          <w:sz w:val="24"/>
        </w:rPr>
        <w:t xml:space="preserve"> produit</w:t>
      </w:r>
    </w:p>
    <w:p w14:paraId="033A8DEC" w14:textId="1213A243" w:rsidR="0007426F" w:rsidRPr="0007426F" w:rsidRDefault="003D099B" w:rsidP="00036D65">
      <w:pPr>
        <w:pStyle w:val="Paragraphedeliste"/>
        <w:numPr>
          <w:ilvl w:val="0"/>
          <w:numId w:val="16"/>
        </w:numPr>
        <w:spacing w:line="360" w:lineRule="auto"/>
        <w:jc w:val="both"/>
        <w:rPr>
          <w:rFonts w:asciiTheme="majorBidi" w:hAnsiTheme="majorBidi" w:cstheme="majorBidi"/>
          <w:b/>
          <w:bCs/>
          <w:sz w:val="24"/>
        </w:rPr>
      </w:pPr>
      <w:r>
        <w:rPr>
          <w:rFonts w:asciiTheme="majorBidi" w:hAnsiTheme="majorBidi" w:cstheme="majorBidi"/>
          <w:sz w:val="24"/>
        </w:rPr>
        <w:t>Refuser une commande.</w:t>
      </w:r>
    </w:p>
    <w:p w14:paraId="79BB4674" w14:textId="5C1E4520" w:rsidR="0007426F" w:rsidRPr="00CB0649" w:rsidRDefault="003D099B" w:rsidP="00CB0649">
      <w:pPr>
        <w:pStyle w:val="Paragraphedeliste"/>
        <w:numPr>
          <w:ilvl w:val="0"/>
          <w:numId w:val="16"/>
        </w:numPr>
        <w:spacing w:line="360" w:lineRule="auto"/>
        <w:jc w:val="both"/>
        <w:rPr>
          <w:rFonts w:asciiTheme="majorBidi" w:hAnsiTheme="majorBidi" w:cstheme="majorBidi"/>
          <w:b/>
          <w:bCs/>
          <w:sz w:val="24"/>
        </w:rPr>
      </w:pPr>
      <w:r>
        <w:rPr>
          <w:rFonts w:asciiTheme="majorBidi" w:hAnsiTheme="majorBidi" w:cstheme="majorBidi"/>
          <w:sz w:val="24"/>
        </w:rPr>
        <w:t xml:space="preserve">Valider </w:t>
      </w:r>
      <w:r w:rsidR="00CB0649">
        <w:rPr>
          <w:rFonts w:asciiTheme="majorBidi" w:hAnsiTheme="majorBidi" w:cstheme="majorBidi"/>
          <w:sz w:val="24"/>
        </w:rPr>
        <w:t>une commande</w:t>
      </w:r>
      <w:r w:rsidR="0007426F">
        <w:rPr>
          <w:rFonts w:asciiTheme="majorBidi" w:hAnsiTheme="majorBidi" w:cstheme="majorBidi"/>
          <w:sz w:val="24"/>
        </w:rPr>
        <w:t>.</w:t>
      </w:r>
    </w:p>
    <w:p w14:paraId="22D21F3D" w14:textId="3C871DA1" w:rsidR="008F7774" w:rsidRDefault="008F7774" w:rsidP="008F7774">
      <w:pPr>
        <w:pStyle w:val="Titre2"/>
        <w:rPr>
          <w:color w:val="auto"/>
          <w:sz w:val="24"/>
          <w:szCs w:val="24"/>
        </w:rPr>
      </w:pPr>
      <w:bookmarkStart w:id="16" w:name="_Toc125980724"/>
      <w:r w:rsidRPr="00983468">
        <w:rPr>
          <w:color w:val="auto"/>
          <w:sz w:val="24"/>
          <w:szCs w:val="24"/>
        </w:rPr>
        <w:lastRenderedPageBreak/>
        <w:t>Diagramme de</w:t>
      </w:r>
      <w:r>
        <w:rPr>
          <w:color w:val="auto"/>
          <w:sz w:val="24"/>
          <w:szCs w:val="24"/>
        </w:rPr>
        <w:t xml:space="preserve"> </w:t>
      </w:r>
      <w:r w:rsidR="009507AF">
        <w:rPr>
          <w:color w:val="auto"/>
          <w:sz w:val="24"/>
          <w:szCs w:val="24"/>
        </w:rPr>
        <w:t>c</w:t>
      </w:r>
      <w:r>
        <w:rPr>
          <w:color w:val="auto"/>
          <w:sz w:val="24"/>
          <w:szCs w:val="24"/>
        </w:rPr>
        <w:t>lasse</w:t>
      </w:r>
      <w:r w:rsidR="007A14B0">
        <w:rPr>
          <w:color w:val="auto"/>
          <w:sz w:val="24"/>
          <w:szCs w:val="24"/>
        </w:rPr>
        <w:t>s</w:t>
      </w:r>
      <w:bookmarkEnd w:id="16"/>
    </w:p>
    <w:p w14:paraId="154BF642" w14:textId="77777777" w:rsidR="008F7774" w:rsidRDefault="008F7774" w:rsidP="008F7774"/>
    <w:p w14:paraId="3A70B244" w14:textId="3245A4A7" w:rsidR="002111B1" w:rsidRDefault="008F7774" w:rsidP="007E25C1">
      <w:pPr>
        <w:spacing w:line="360" w:lineRule="auto"/>
        <w:jc w:val="both"/>
        <w:rPr>
          <w:rFonts w:asciiTheme="majorBidi" w:hAnsiTheme="majorBidi" w:cstheme="majorBidi"/>
          <w:sz w:val="24"/>
        </w:rPr>
      </w:pPr>
      <w:r w:rsidRPr="008F7774">
        <w:rPr>
          <w:rFonts w:asciiTheme="majorBidi" w:hAnsiTheme="majorBidi" w:cstheme="majorBidi"/>
          <w:sz w:val="24"/>
        </w:rPr>
        <w:t>Le diagramme de classe</w:t>
      </w:r>
      <w:r w:rsidR="00EF4DD3">
        <w:rPr>
          <w:rFonts w:asciiTheme="majorBidi" w:hAnsiTheme="majorBidi" w:cstheme="majorBidi"/>
          <w:sz w:val="24"/>
        </w:rPr>
        <w:t>s</w:t>
      </w:r>
      <w:r w:rsidR="0052408E">
        <w:rPr>
          <w:rFonts w:asciiTheme="majorBidi" w:hAnsiTheme="majorBidi" w:cstheme="majorBidi"/>
          <w:sz w:val="24"/>
        </w:rPr>
        <w:t xml:space="preserve"> est considéré comme le plus important de la modélisation</w:t>
      </w:r>
      <w:r w:rsidR="00992B84">
        <w:rPr>
          <w:rFonts w:asciiTheme="majorBidi" w:hAnsiTheme="majorBidi" w:cstheme="majorBidi"/>
          <w:sz w:val="24"/>
        </w:rPr>
        <w:t xml:space="preserve"> </w:t>
      </w:r>
      <w:r w:rsidR="00B74F79">
        <w:rPr>
          <w:rFonts w:asciiTheme="majorBidi" w:hAnsiTheme="majorBidi" w:cstheme="majorBidi"/>
          <w:sz w:val="24"/>
        </w:rPr>
        <w:t>orientée objet</w:t>
      </w:r>
      <w:r w:rsidR="0052408E">
        <w:rPr>
          <w:rFonts w:asciiTheme="majorBidi" w:hAnsiTheme="majorBidi" w:cstheme="majorBidi"/>
          <w:sz w:val="24"/>
        </w:rPr>
        <w:t xml:space="preserve">, il permet de </w:t>
      </w:r>
      <w:r w:rsidRPr="008F7774">
        <w:rPr>
          <w:rFonts w:asciiTheme="majorBidi" w:hAnsiTheme="majorBidi" w:cstheme="majorBidi"/>
          <w:sz w:val="24"/>
        </w:rPr>
        <w:t>montre</w:t>
      </w:r>
      <w:r w:rsidR="007C4FFE">
        <w:rPr>
          <w:rFonts w:asciiTheme="majorBidi" w:hAnsiTheme="majorBidi" w:cstheme="majorBidi"/>
          <w:sz w:val="24"/>
        </w:rPr>
        <w:t>r</w:t>
      </w:r>
      <w:r w:rsidRPr="008F7774">
        <w:rPr>
          <w:rFonts w:asciiTheme="majorBidi" w:hAnsiTheme="majorBidi" w:cstheme="majorBidi"/>
          <w:sz w:val="24"/>
        </w:rPr>
        <w:t xml:space="preserve"> la structure interne d’un système</w:t>
      </w:r>
      <w:r w:rsidR="0052408E">
        <w:rPr>
          <w:rFonts w:asciiTheme="majorBidi" w:hAnsiTheme="majorBidi" w:cstheme="majorBidi"/>
          <w:sz w:val="24"/>
        </w:rPr>
        <w:t xml:space="preserve"> et </w:t>
      </w:r>
      <w:r w:rsidRPr="008F7774">
        <w:rPr>
          <w:rFonts w:asciiTheme="majorBidi" w:hAnsiTheme="majorBidi" w:cstheme="majorBidi"/>
          <w:sz w:val="24"/>
        </w:rPr>
        <w:t>de fournir une représentation abstraite des objets du système qui vont interagir pour réaliser les cas d’utilisation.</w:t>
      </w:r>
    </w:p>
    <w:p w14:paraId="78973FF7" w14:textId="3774B310" w:rsidR="005B68A6" w:rsidRDefault="0052408E" w:rsidP="007E25C1">
      <w:pPr>
        <w:spacing w:line="360" w:lineRule="auto"/>
        <w:jc w:val="both"/>
        <w:rPr>
          <w:rFonts w:asciiTheme="majorBidi" w:hAnsiTheme="majorBidi" w:cstheme="majorBidi"/>
          <w:sz w:val="24"/>
        </w:rPr>
      </w:pPr>
      <w:r w:rsidRPr="008F7774">
        <w:rPr>
          <w:rFonts w:asciiTheme="majorBidi" w:hAnsiTheme="majorBidi" w:cstheme="majorBidi"/>
          <w:sz w:val="24"/>
        </w:rPr>
        <w:t>Une</w:t>
      </w:r>
      <w:r w:rsidR="008F7774" w:rsidRPr="008F7774">
        <w:rPr>
          <w:rFonts w:asciiTheme="majorBidi" w:hAnsiTheme="majorBidi" w:cstheme="majorBidi"/>
          <w:sz w:val="24"/>
        </w:rPr>
        <w:t xml:space="preserve"> classe décrit les responsabilités, le comportement et le type d’un ensemble d’objets. Les éléments de cet ensemble sont les instances de la classe.</w:t>
      </w:r>
    </w:p>
    <w:p w14:paraId="686D5032" w14:textId="13366988" w:rsidR="00A175C1" w:rsidRDefault="00635964" w:rsidP="00A175C1">
      <w:pPr>
        <w:keepNext/>
        <w:spacing w:line="360" w:lineRule="auto"/>
        <w:jc w:val="both"/>
      </w:pPr>
      <w:r w:rsidRPr="00635964">
        <w:rPr>
          <w:noProof/>
        </w:rPr>
        <w:drawing>
          <wp:inline distT="0" distB="0" distL="0" distR="0" wp14:anchorId="297B54B5" wp14:editId="56E5A31B">
            <wp:extent cx="6288864" cy="483965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22268" cy="4865358"/>
                    </a:xfrm>
                    <a:prstGeom prst="rect">
                      <a:avLst/>
                    </a:prstGeom>
                  </pic:spPr>
                </pic:pic>
              </a:graphicData>
            </a:graphic>
          </wp:inline>
        </w:drawing>
      </w:r>
    </w:p>
    <w:p w14:paraId="0C502608" w14:textId="2604B45C" w:rsidR="00573DEC" w:rsidRDefault="00A175C1" w:rsidP="00A175C1">
      <w:pPr>
        <w:pStyle w:val="Lgende"/>
        <w:ind w:left="2160" w:firstLine="720"/>
        <w:jc w:val="both"/>
        <w:rPr>
          <w:rFonts w:asciiTheme="majorBidi" w:hAnsiTheme="majorBidi" w:cstheme="majorBidi"/>
          <w:noProof/>
          <w:sz w:val="24"/>
        </w:rPr>
      </w:pPr>
      <w:bookmarkStart w:id="17" w:name="_Toc125980649"/>
      <w:r>
        <w:t xml:space="preserve">Figure </w:t>
      </w:r>
      <w:fldSimple w:instr=" SEQ Figure \* ARABIC ">
        <w:r w:rsidR="006B0727">
          <w:rPr>
            <w:noProof/>
          </w:rPr>
          <w:t>2</w:t>
        </w:r>
      </w:fldSimple>
      <w:r>
        <w:t xml:space="preserve">: </w:t>
      </w:r>
      <w:r w:rsidRPr="009E73BA">
        <w:t>Diagramme de classe du système.</w:t>
      </w:r>
      <w:bookmarkEnd w:id="17"/>
    </w:p>
    <w:p w14:paraId="17CA8F1D" w14:textId="24DF37C6" w:rsidR="00EA1009" w:rsidRDefault="00EA1009" w:rsidP="007315D3">
      <w:pPr>
        <w:pStyle w:val="Lgende"/>
        <w:spacing w:line="360" w:lineRule="auto"/>
        <w:jc w:val="center"/>
      </w:pPr>
    </w:p>
    <w:p w14:paraId="77578A18" w14:textId="51E7224E" w:rsidR="0015776C" w:rsidRDefault="0015776C" w:rsidP="0015776C"/>
    <w:p w14:paraId="2B1BFB08" w14:textId="2534053E" w:rsidR="008255D0" w:rsidRDefault="008255D0" w:rsidP="0015776C"/>
    <w:p w14:paraId="57B9F343" w14:textId="77777777" w:rsidR="00760050" w:rsidRDefault="00760050" w:rsidP="0015776C"/>
    <w:p w14:paraId="088A629C" w14:textId="521CBE4E" w:rsidR="008255D0" w:rsidRDefault="00910445" w:rsidP="008255D0">
      <w:pPr>
        <w:pStyle w:val="Titre1"/>
        <w:shd w:val="clear" w:color="auto" w:fill="FFFFFF" w:themeFill="background1"/>
        <w:rPr>
          <w:b/>
          <w:bCs w:val="0"/>
          <w:color w:val="000000" w:themeColor="text1"/>
          <w:shd w:val="clear" w:color="auto" w:fill="FFFFFF" w:themeFill="background1"/>
        </w:rPr>
      </w:pPr>
      <w:bookmarkStart w:id="18" w:name="_Toc125980725"/>
      <w:r w:rsidRPr="00910445">
        <w:rPr>
          <w:b/>
          <w:bCs w:val="0"/>
          <w:color w:val="000000" w:themeColor="text1"/>
          <w:shd w:val="clear" w:color="auto" w:fill="FFFFFF" w:themeFill="background1"/>
        </w:rPr>
        <w:lastRenderedPageBreak/>
        <w:t>Aperçu</w:t>
      </w:r>
      <w:bookmarkEnd w:id="18"/>
    </w:p>
    <w:p w14:paraId="46A715DC" w14:textId="3638813A" w:rsidR="008255D0" w:rsidRDefault="008255D0" w:rsidP="0015776C"/>
    <w:p w14:paraId="30C26FA1" w14:textId="27F47500" w:rsidR="00B1573F" w:rsidRDefault="00B1573F" w:rsidP="00B1573F">
      <w:pPr>
        <w:pStyle w:val="Titre2"/>
        <w:rPr>
          <w:color w:val="auto"/>
          <w:sz w:val="24"/>
          <w:szCs w:val="24"/>
        </w:rPr>
      </w:pPr>
      <w:bookmarkStart w:id="19" w:name="_Toc125980726"/>
      <w:r>
        <w:rPr>
          <w:color w:val="auto"/>
          <w:sz w:val="24"/>
          <w:szCs w:val="24"/>
        </w:rPr>
        <w:t xml:space="preserve">Page </w:t>
      </w:r>
      <w:r w:rsidR="00BB4BDD">
        <w:rPr>
          <w:color w:val="auto"/>
          <w:sz w:val="24"/>
          <w:szCs w:val="24"/>
        </w:rPr>
        <w:t>du client</w:t>
      </w:r>
      <w:r>
        <w:rPr>
          <w:color w:val="auto"/>
          <w:sz w:val="24"/>
          <w:szCs w:val="24"/>
        </w:rPr>
        <w:t> :</w:t>
      </w:r>
      <w:bookmarkEnd w:id="19"/>
    </w:p>
    <w:p w14:paraId="1F7E23FA" w14:textId="4536EFFB" w:rsidR="00B1573F" w:rsidRDefault="00B1573F" w:rsidP="00B1573F"/>
    <w:p w14:paraId="28AAA763" w14:textId="51EC696E" w:rsidR="00751825" w:rsidRDefault="00BB4BDD" w:rsidP="00751825">
      <w:pPr>
        <w:keepNext/>
      </w:pPr>
      <w:r>
        <w:rPr>
          <w:noProof/>
        </w:rPr>
        <w:drawing>
          <wp:inline distT="0" distB="0" distL="0" distR="0" wp14:anchorId="5CB16D06" wp14:editId="30FF703F">
            <wp:extent cx="5760720" cy="295719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957195"/>
                    </a:xfrm>
                    <a:prstGeom prst="rect">
                      <a:avLst/>
                    </a:prstGeom>
                    <a:noFill/>
                    <a:ln>
                      <a:noFill/>
                    </a:ln>
                  </pic:spPr>
                </pic:pic>
              </a:graphicData>
            </a:graphic>
          </wp:inline>
        </w:drawing>
      </w:r>
    </w:p>
    <w:p w14:paraId="3AD276B5" w14:textId="0A97ACBC" w:rsidR="00C91684" w:rsidRPr="00C91684" w:rsidRDefault="00751825" w:rsidP="00047B75">
      <w:pPr>
        <w:pStyle w:val="Lgende"/>
        <w:ind w:left="2160" w:firstLine="720"/>
      </w:pPr>
      <w:bookmarkStart w:id="20" w:name="_Toc125980650"/>
      <w:r>
        <w:t xml:space="preserve">Figure </w:t>
      </w:r>
      <w:fldSimple w:instr=" SEQ Figure \* ARABIC ">
        <w:r w:rsidR="006B0727">
          <w:rPr>
            <w:noProof/>
          </w:rPr>
          <w:t>3</w:t>
        </w:r>
      </w:fldSimple>
      <w:r w:rsidRPr="0045367E">
        <w:t xml:space="preserve">: </w:t>
      </w:r>
      <w:r w:rsidR="00CE3B61">
        <w:t>Page du client</w:t>
      </w:r>
      <w:r w:rsidRPr="0045367E">
        <w:t>.</w:t>
      </w:r>
      <w:bookmarkEnd w:id="20"/>
    </w:p>
    <w:p w14:paraId="1703F959" w14:textId="3804B51C" w:rsidR="0019230B" w:rsidRDefault="00BB4BDD" w:rsidP="0019230B">
      <w:pPr>
        <w:pStyle w:val="Titre2"/>
        <w:rPr>
          <w:color w:val="auto"/>
          <w:sz w:val="24"/>
          <w:szCs w:val="24"/>
        </w:rPr>
      </w:pPr>
      <w:bookmarkStart w:id="21" w:name="_Toc125980727"/>
      <w:r>
        <w:rPr>
          <w:color w:val="auto"/>
          <w:sz w:val="24"/>
          <w:szCs w:val="24"/>
        </w:rPr>
        <w:t>Panier</w:t>
      </w:r>
      <w:bookmarkEnd w:id="21"/>
    </w:p>
    <w:p w14:paraId="5833B54C" w14:textId="53FDF76A" w:rsidR="00B1573F" w:rsidRDefault="00B1573F" w:rsidP="0015776C"/>
    <w:p w14:paraId="6F24337C" w14:textId="25E3B1BB" w:rsidR="00BD16A6" w:rsidRDefault="00BB4BDD" w:rsidP="00BD16A6">
      <w:pPr>
        <w:keepNext/>
      </w:pPr>
      <w:r>
        <w:rPr>
          <w:noProof/>
        </w:rPr>
        <w:drawing>
          <wp:inline distT="0" distB="0" distL="0" distR="0" wp14:anchorId="19BA4EFE" wp14:editId="0E53D6BD">
            <wp:extent cx="5760720" cy="295719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957195"/>
                    </a:xfrm>
                    <a:prstGeom prst="rect">
                      <a:avLst/>
                    </a:prstGeom>
                    <a:noFill/>
                    <a:ln>
                      <a:noFill/>
                    </a:ln>
                  </pic:spPr>
                </pic:pic>
              </a:graphicData>
            </a:graphic>
          </wp:inline>
        </w:drawing>
      </w:r>
    </w:p>
    <w:p w14:paraId="51098B21" w14:textId="75CD156A" w:rsidR="00B1573F" w:rsidRDefault="00BD16A6" w:rsidP="00BD16A6">
      <w:pPr>
        <w:pStyle w:val="Lgende"/>
        <w:ind w:left="2160" w:firstLine="720"/>
      </w:pPr>
      <w:bookmarkStart w:id="22" w:name="_Toc125980651"/>
      <w:r>
        <w:t xml:space="preserve">Figure </w:t>
      </w:r>
      <w:fldSimple w:instr=" SEQ Figure \* ARABIC ">
        <w:r w:rsidR="006B0727">
          <w:rPr>
            <w:noProof/>
          </w:rPr>
          <w:t>4</w:t>
        </w:r>
      </w:fldSimple>
      <w:r w:rsidRPr="0066032A">
        <w:t xml:space="preserve">: Interface </w:t>
      </w:r>
      <w:r w:rsidR="00CD0EE9">
        <w:t>du panier</w:t>
      </w:r>
      <w:r w:rsidRPr="0066032A">
        <w:t>.</w:t>
      </w:r>
      <w:bookmarkEnd w:id="22"/>
    </w:p>
    <w:p w14:paraId="32B6A348" w14:textId="7234B230" w:rsidR="00B1573F" w:rsidRDefault="00B1573F" w:rsidP="0019230B">
      <w:pPr>
        <w:pStyle w:val="Lgende"/>
        <w:spacing w:line="360" w:lineRule="auto"/>
        <w:jc w:val="center"/>
      </w:pPr>
    </w:p>
    <w:p w14:paraId="267AFA4F" w14:textId="03CD7D9E" w:rsidR="0019230B" w:rsidRPr="0019230B" w:rsidRDefault="0019230B" w:rsidP="0019230B">
      <w:pPr>
        <w:pStyle w:val="Titre2"/>
      </w:pPr>
      <w:bookmarkStart w:id="23" w:name="_Toc125980728"/>
      <w:r w:rsidRPr="0019230B">
        <w:rPr>
          <w:color w:val="auto"/>
          <w:sz w:val="24"/>
          <w:szCs w:val="24"/>
        </w:rPr>
        <w:lastRenderedPageBreak/>
        <w:t>Interface</w:t>
      </w:r>
      <w:r>
        <w:rPr>
          <w:color w:val="auto"/>
          <w:sz w:val="24"/>
          <w:szCs w:val="24"/>
        </w:rPr>
        <w:t xml:space="preserve"> d</w:t>
      </w:r>
      <w:r w:rsidR="00F17BA5">
        <w:rPr>
          <w:color w:val="auto"/>
          <w:sz w:val="24"/>
          <w:szCs w:val="24"/>
        </w:rPr>
        <w:t>e l’authentification</w:t>
      </w:r>
      <w:bookmarkEnd w:id="23"/>
    </w:p>
    <w:p w14:paraId="14EF297F" w14:textId="1E1FA992" w:rsidR="00B1573F" w:rsidRDefault="00B1573F" w:rsidP="0015776C"/>
    <w:p w14:paraId="3B4725FD" w14:textId="26939ACC" w:rsidR="00D065FC" w:rsidRDefault="00FB6DAF" w:rsidP="00D065FC">
      <w:pPr>
        <w:keepNext/>
      </w:pPr>
      <w:r>
        <w:rPr>
          <w:noProof/>
        </w:rPr>
        <w:drawing>
          <wp:inline distT="0" distB="0" distL="0" distR="0" wp14:anchorId="64909A29" wp14:editId="15FC6C0F">
            <wp:extent cx="5760720" cy="295719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957195"/>
                    </a:xfrm>
                    <a:prstGeom prst="rect">
                      <a:avLst/>
                    </a:prstGeom>
                    <a:noFill/>
                    <a:ln>
                      <a:noFill/>
                    </a:ln>
                  </pic:spPr>
                </pic:pic>
              </a:graphicData>
            </a:graphic>
          </wp:inline>
        </w:drawing>
      </w:r>
    </w:p>
    <w:p w14:paraId="2277EBCA" w14:textId="01E7DB37" w:rsidR="001235DC" w:rsidRPr="001235DC" w:rsidRDefault="00D065FC" w:rsidP="00C03D10">
      <w:pPr>
        <w:pStyle w:val="Lgende"/>
        <w:ind w:left="2160" w:firstLine="720"/>
      </w:pPr>
      <w:bookmarkStart w:id="24" w:name="_Toc125980652"/>
      <w:r>
        <w:t xml:space="preserve">Figure </w:t>
      </w:r>
      <w:fldSimple w:instr=" SEQ Figure \* ARABIC ">
        <w:r w:rsidR="006B0727">
          <w:rPr>
            <w:noProof/>
          </w:rPr>
          <w:t>5</w:t>
        </w:r>
      </w:fldSimple>
      <w:r w:rsidRPr="00E23459">
        <w:t xml:space="preserve">: </w:t>
      </w:r>
      <w:r w:rsidR="00CE3B61" w:rsidRPr="0045367E">
        <w:t>Interface d'authentification</w:t>
      </w:r>
      <w:bookmarkEnd w:id="24"/>
    </w:p>
    <w:p w14:paraId="4510C9A5" w14:textId="703E6C61" w:rsidR="00B1573F" w:rsidRPr="00982A81" w:rsidRDefault="009B6F98" w:rsidP="001235DC">
      <w:pPr>
        <w:pStyle w:val="Titre2"/>
        <w:rPr>
          <w:color w:val="auto"/>
          <w:sz w:val="24"/>
          <w:szCs w:val="24"/>
        </w:rPr>
      </w:pPr>
      <w:bookmarkStart w:id="25" w:name="_Toc125980729"/>
      <w:r w:rsidRPr="00982A81">
        <w:rPr>
          <w:color w:val="auto"/>
          <w:sz w:val="24"/>
          <w:szCs w:val="24"/>
        </w:rPr>
        <w:t>Interface d</w:t>
      </w:r>
      <w:r w:rsidR="001533CF">
        <w:rPr>
          <w:color w:val="auto"/>
          <w:sz w:val="24"/>
          <w:szCs w:val="24"/>
        </w:rPr>
        <w:t>es commandes</w:t>
      </w:r>
      <w:bookmarkEnd w:id="25"/>
      <w:r w:rsidRPr="00982A81">
        <w:rPr>
          <w:color w:val="auto"/>
          <w:sz w:val="24"/>
          <w:szCs w:val="24"/>
        </w:rPr>
        <w:t xml:space="preserve"> </w:t>
      </w:r>
    </w:p>
    <w:p w14:paraId="7808F889" w14:textId="5CB15B8A" w:rsidR="001235DC" w:rsidRDefault="001235DC" w:rsidP="001235DC"/>
    <w:p w14:paraId="1D30152E" w14:textId="4F98F249" w:rsidR="00E97061" w:rsidRDefault="001533CF" w:rsidP="00B4099F">
      <w:pPr>
        <w:rPr>
          <w:noProof/>
        </w:rPr>
      </w:pPr>
      <w:r w:rsidRPr="001533CF">
        <w:rPr>
          <w:noProof/>
        </w:rPr>
        <w:drawing>
          <wp:inline distT="0" distB="0" distL="0" distR="0" wp14:anchorId="2F59621B" wp14:editId="5399C2FC">
            <wp:extent cx="5760581" cy="256204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0424" cy="2579765"/>
                    </a:xfrm>
                    <a:prstGeom prst="rect">
                      <a:avLst/>
                    </a:prstGeom>
                  </pic:spPr>
                </pic:pic>
              </a:graphicData>
            </a:graphic>
          </wp:inline>
        </w:drawing>
      </w:r>
    </w:p>
    <w:p w14:paraId="2D34CC58" w14:textId="75DCCB1A" w:rsidR="00AA1EC8" w:rsidRDefault="00E97061" w:rsidP="00E97061">
      <w:pPr>
        <w:pStyle w:val="Lgende"/>
        <w:ind w:left="2160" w:firstLine="720"/>
      </w:pPr>
      <w:bookmarkStart w:id="26" w:name="_Toc125980653"/>
      <w:r>
        <w:t xml:space="preserve">Figure </w:t>
      </w:r>
      <w:fldSimple w:instr=" SEQ Figure \* ARABIC ">
        <w:r w:rsidR="006B0727">
          <w:rPr>
            <w:noProof/>
          </w:rPr>
          <w:t>6</w:t>
        </w:r>
      </w:fldSimple>
      <w:r w:rsidRPr="007C5247">
        <w:t xml:space="preserve"> : </w:t>
      </w:r>
      <w:r w:rsidR="00B4099F">
        <w:t>Interface des commandes</w:t>
      </w:r>
      <w:bookmarkEnd w:id="26"/>
    </w:p>
    <w:p w14:paraId="75C81912" w14:textId="4CDA2DB7" w:rsidR="00B4099F" w:rsidRDefault="00B4099F" w:rsidP="00B4099F"/>
    <w:p w14:paraId="69189C18" w14:textId="3AE4EFA2" w:rsidR="00B4099F" w:rsidRDefault="00B4099F" w:rsidP="00B4099F"/>
    <w:p w14:paraId="7BC9F197" w14:textId="5211401F" w:rsidR="00B4099F" w:rsidRDefault="00B4099F" w:rsidP="00B4099F"/>
    <w:p w14:paraId="7AD5BEA6" w14:textId="77777777" w:rsidR="00B4099F" w:rsidRPr="00B4099F" w:rsidRDefault="00B4099F" w:rsidP="00B4099F"/>
    <w:p w14:paraId="73BAAEBE" w14:textId="172CFCE5" w:rsidR="00AA1EC8" w:rsidRPr="00492669" w:rsidRDefault="00492669" w:rsidP="00492669">
      <w:pPr>
        <w:pStyle w:val="Titre2"/>
        <w:rPr>
          <w:color w:val="auto"/>
          <w:sz w:val="24"/>
          <w:szCs w:val="24"/>
        </w:rPr>
      </w:pPr>
      <w:bookmarkStart w:id="27" w:name="_Toc125980730"/>
      <w:r w:rsidRPr="00492669">
        <w:rPr>
          <w:color w:val="auto"/>
          <w:sz w:val="24"/>
          <w:szCs w:val="24"/>
        </w:rPr>
        <w:lastRenderedPageBreak/>
        <w:t>Interface d</w:t>
      </w:r>
      <w:r w:rsidR="00607161">
        <w:rPr>
          <w:color w:val="auto"/>
          <w:sz w:val="24"/>
          <w:szCs w:val="24"/>
        </w:rPr>
        <w:t>e l’admin</w:t>
      </w:r>
      <w:bookmarkEnd w:id="27"/>
    </w:p>
    <w:p w14:paraId="11357616" w14:textId="77777777" w:rsidR="00492669" w:rsidRPr="00492669" w:rsidRDefault="00492669" w:rsidP="00492669"/>
    <w:p w14:paraId="2F0BBBCA" w14:textId="7ECDCF76" w:rsidR="00614723" w:rsidRDefault="00672C7E" w:rsidP="00614723">
      <w:pPr>
        <w:keepNext/>
      </w:pPr>
      <w:r w:rsidRPr="00672C7E">
        <w:rPr>
          <w:noProof/>
        </w:rPr>
        <w:drawing>
          <wp:inline distT="0" distB="0" distL="0" distR="0" wp14:anchorId="389CD602" wp14:editId="1858E667">
            <wp:extent cx="5760720" cy="264223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642235"/>
                    </a:xfrm>
                    <a:prstGeom prst="rect">
                      <a:avLst/>
                    </a:prstGeom>
                  </pic:spPr>
                </pic:pic>
              </a:graphicData>
            </a:graphic>
          </wp:inline>
        </w:drawing>
      </w:r>
    </w:p>
    <w:p w14:paraId="035FEDBE" w14:textId="50261E75" w:rsidR="00B1573F" w:rsidRDefault="00614723" w:rsidP="00614723">
      <w:pPr>
        <w:pStyle w:val="Lgende"/>
        <w:ind w:left="2880" w:firstLine="720"/>
      </w:pPr>
      <w:bookmarkStart w:id="28" w:name="_Toc125980654"/>
      <w:r>
        <w:t xml:space="preserve">Figure </w:t>
      </w:r>
      <w:fldSimple w:instr=" SEQ Figure \* ARABIC ">
        <w:r w:rsidR="006B0727">
          <w:rPr>
            <w:noProof/>
          </w:rPr>
          <w:t>7</w:t>
        </w:r>
      </w:fldSimple>
      <w:r w:rsidRPr="00DB1022">
        <w:t xml:space="preserve">: Interface </w:t>
      </w:r>
      <w:r w:rsidR="00B4099F">
        <w:t>de l’admin</w:t>
      </w:r>
      <w:r w:rsidRPr="00DB1022">
        <w:t>.</w:t>
      </w:r>
      <w:bookmarkEnd w:id="28"/>
    </w:p>
    <w:p w14:paraId="70E094B8" w14:textId="77777777" w:rsidR="00614723" w:rsidRPr="00614723" w:rsidRDefault="00614723" w:rsidP="00614723"/>
    <w:p w14:paraId="32C1E80F" w14:textId="0985EEA5" w:rsidR="00B1573F" w:rsidRDefault="003B5AD1" w:rsidP="003B5AD1">
      <w:pPr>
        <w:pStyle w:val="Titre2"/>
        <w:rPr>
          <w:color w:val="auto"/>
          <w:sz w:val="24"/>
          <w:szCs w:val="24"/>
        </w:rPr>
      </w:pPr>
      <w:bookmarkStart w:id="29" w:name="_Toc125980731"/>
      <w:r w:rsidRPr="00492669">
        <w:rPr>
          <w:color w:val="auto"/>
          <w:sz w:val="24"/>
          <w:szCs w:val="24"/>
        </w:rPr>
        <w:t>Interfa</w:t>
      </w:r>
      <w:r w:rsidR="00672C7E">
        <w:rPr>
          <w:color w:val="auto"/>
          <w:sz w:val="24"/>
          <w:szCs w:val="24"/>
        </w:rPr>
        <w:t>ce de gestion de produit</w:t>
      </w:r>
      <w:bookmarkEnd w:id="29"/>
    </w:p>
    <w:p w14:paraId="2A542133" w14:textId="77777777" w:rsidR="003B5AD1" w:rsidRPr="003B5AD1" w:rsidRDefault="003B5AD1" w:rsidP="003B5AD1"/>
    <w:p w14:paraId="41CEF78C" w14:textId="071CD2F9" w:rsidR="0022684D" w:rsidRDefault="00672C7E" w:rsidP="0022684D">
      <w:pPr>
        <w:keepNext/>
      </w:pPr>
      <w:r w:rsidRPr="00672C7E">
        <w:rPr>
          <w:noProof/>
        </w:rPr>
        <w:drawing>
          <wp:inline distT="0" distB="0" distL="0" distR="0" wp14:anchorId="77D6526D" wp14:editId="444657F3">
            <wp:extent cx="5760720" cy="258318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583180"/>
                    </a:xfrm>
                    <a:prstGeom prst="rect">
                      <a:avLst/>
                    </a:prstGeom>
                  </pic:spPr>
                </pic:pic>
              </a:graphicData>
            </a:graphic>
          </wp:inline>
        </w:drawing>
      </w:r>
    </w:p>
    <w:p w14:paraId="3521825C" w14:textId="373C7F43" w:rsidR="00690325" w:rsidRDefault="0022684D" w:rsidP="0022684D">
      <w:pPr>
        <w:pStyle w:val="Lgende"/>
        <w:ind w:left="2880" w:firstLine="720"/>
      </w:pPr>
      <w:bookmarkStart w:id="30" w:name="_Toc125980655"/>
      <w:r>
        <w:t xml:space="preserve">Figure </w:t>
      </w:r>
      <w:fldSimple w:instr=" SEQ Figure \* ARABIC ">
        <w:r w:rsidR="006B0727">
          <w:rPr>
            <w:noProof/>
          </w:rPr>
          <w:t>8</w:t>
        </w:r>
      </w:fldSimple>
      <w:r w:rsidRPr="001A3775">
        <w:t xml:space="preserve">: Interface </w:t>
      </w:r>
      <w:r w:rsidR="00B4099F">
        <w:t>de gestion de produits</w:t>
      </w:r>
      <w:r w:rsidRPr="001A3775">
        <w:t>.</w:t>
      </w:r>
      <w:bookmarkEnd w:id="30"/>
    </w:p>
    <w:p w14:paraId="7723AABE" w14:textId="61E282C8" w:rsidR="00B1573F" w:rsidRDefault="00B1573F" w:rsidP="0015776C"/>
    <w:p w14:paraId="49C01723" w14:textId="1B705417" w:rsidR="00B1573F" w:rsidRDefault="00B1573F" w:rsidP="0015776C"/>
    <w:p w14:paraId="3F56C21C" w14:textId="7E617825" w:rsidR="00D51B4C" w:rsidRDefault="00D51B4C" w:rsidP="0015776C"/>
    <w:p w14:paraId="7C4B2AAF" w14:textId="77777777" w:rsidR="00D51B4C" w:rsidRDefault="00D51B4C" w:rsidP="0015776C"/>
    <w:p w14:paraId="7542B86E" w14:textId="5479CA0B" w:rsidR="00672C7E" w:rsidRDefault="00672C7E" w:rsidP="00672C7E">
      <w:pPr>
        <w:pStyle w:val="Titre2"/>
        <w:rPr>
          <w:color w:val="auto"/>
          <w:sz w:val="24"/>
          <w:szCs w:val="24"/>
        </w:rPr>
      </w:pPr>
      <w:bookmarkStart w:id="31" w:name="_Toc125980732"/>
      <w:r>
        <w:rPr>
          <w:color w:val="auto"/>
          <w:sz w:val="24"/>
          <w:szCs w:val="24"/>
        </w:rPr>
        <w:lastRenderedPageBreak/>
        <w:t>L’interface de gestion de</w:t>
      </w:r>
      <w:r w:rsidR="00727515">
        <w:rPr>
          <w:color w:val="auto"/>
          <w:sz w:val="24"/>
          <w:szCs w:val="24"/>
        </w:rPr>
        <w:t>s</w:t>
      </w:r>
      <w:r>
        <w:rPr>
          <w:color w:val="auto"/>
          <w:sz w:val="24"/>
          <w:szCs w:val="24"/>
        </w:rPr>
        <w:t xml:space="preserve"> Commande</w:t>
      </w:r>
      <w:r w:rsidR="00727515">
        <w:rPr>
          <w:color w:val="auto"/>
          <w:sz w:val="24"/>
          <w:szCs w:val="24"/>
        </w:rPr>
        <w:t>s</w:t>
      </w:r>
      <w:bookmarkEnd w:id="31"/>
    </w:p>
    <w:p w14:paraId="07056AE7" w14:textId="75E2E36D" w:rsidR="00C46B92" w:rsidRDefault="00C46B92" w:rsidP="00C46B92"/>
    <w:p w14:paraId="1C3BBFB1" w14:textId="6B94D829" w:rsidR="00C46B92" w:rsidRDefault="00672C7E" w:rsidP="00C46B92">
      <w:r w:rsidRPr="00672C7E">
        <w:rPr>
          <w:noProof/>
        </w:rPr>
        <w:drawing>
          <wp:inline distT="0" distB="0" distL="0" distR="0" wp14:anchorId="4835A018" wp14:editId="3A5C9612">
            <wp:extent cx="5760720" cy="225298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252980"/>
                    </a:xfrm>
                    <a:prstGeom prst="rect">
                      <a:avLst/>
                    </a:prstGeom>
                  </pic:spPr>
                </pic:pic>
              </a:graphicData>
            </a:graphic>
          </wp:inline>
        </w:drawing>
      </w:r>
    </w:p>
    <w:p w14:paraId="677DD8EF" w14:textId="2925F4F2" w:rsidR="00131D30" w:rsidRDefault="00131D30" w:rsidP="00131D30">
      <w:pPr>
        <w:keepNext/>
        <w:ind w:left="2160" w:firstLine="720"/>
      </w:pPr>
    </w:p>
    <w:p w14:paraId="0E6CC3C3" w14:textId="7E64221D" w:rsidR="00BB2A19" w:rsidRPr="00C46B92" w:rsidRDefault="00131D30" w:rsidP="00131D30">
      <w:pPr>
        <w:pStyle w:val="Lgende"/>
        <w:ind w:left="2160" w:firstLine="720"/>
      </w:pPr>
      <w:bookmarkStart w:id="32" w:name="_Toc125980656"/>
      <w:r>
        <w:t xml:space="preserve">Figure </w:t>
      </w:r>
      <w:fldSimple w:instr=" SEQ Figure \* ARABIC ">
        <w:r w:rsidR="006B0727">
          <w:rPr>
            <w:noProof/>
          </w:rPr>
          <w:t>9</w:t>
        </w:r>
      </w:fldSimple>
      <w:r w:rsidRPr="00C02A69">
        <w:t xml:space="preserve">: </w:t>
      </w:r>
      <w:r w:rsidR="00B4099F">
        <w:t xml:space="preserve">Interface de </w:t>
      </w:r>
      <w:r w:rsidR="00B4099F" w:rsidRPr="00C02A69">
        <w:t>d</w:t>
      </w:r>
      <w:r w:rsidR="00B4099F">
        <w:t>e gestion des commandes</w:t>
      </w:r>
      <w:r w:rsidRPr="00C02A69">
        <w:t>.</w:t>
      </w:r>
      <w:bookmarkEnd w:id="32"/>
    </w:p>
    <w:p w14:paraId="00DAC21C" w14:textId="2552C441" w:rsidR="00B1573F" w:rsidRDefault="00B1573F" w:rsidP="00AA6008">
      <w:pPr>
        <w:pStyle w:val="Lgende"/>
        <w:spacing w:line="360" w:lineRule="auto"/>
        <w:ind w:left="2160" w:firstLine="720"/>
      </w:pPr>
    </w:p>
    <w:p w14:paraId="1AFC3DC8" w14:textId="2F9252FC" w:rsidR="00B1573F" w:rsidRPr="00AA6008" w:rsidRDefault="006D3522" w:rsidP="004A0D25">
      <w:pPr>
        <w:pStyle w:val="Titre2"/>
        <w:rPr>
          <w:color w:val="auto"/>
          <w:sz w:val="24"/>
          <w:szCs w:val="24"/>
        </w:rPr>
      </w:pPr>
      <w:bookmarkStart w:id="33" w:name="_Toc125980733"/>
      <w:r w:rsidRPr="006D3522">
        <w:rPr>
          <w:color w:val="auto"/>
          <w:sz w:val="24"/>
          <w:szCs w:val="24"/>
        </w:rPr>
        <w:t>L’interface de gestion de</w:t>
      </w:r>
      <w:r>
        <w:rPr>
          <w:color w:val="auto"/>
          <w:sz w:val="24"/>
          <w:szCs w:val="24"/>
        </w:rPr>
        <w:t>s clients</w:t>
      </w:r>
      <w:bookmarkEnd w:id="33"/>
    </w:p>
    <w:p w14:paraId="321F74F5" w14:textId="7BD6B597" w:rsidR="004A0D25" w:rsidRDefault="004A0D25" w:rsidP="004A0D25"/>
    <w:p w14:paraId="770152D8" w14:textId="2A4D9366" w:rsidR="004A0D25" w:rsidRDefault="006D3522" w:rsidP="004A0D25">
      <w:r w:rsidRPr="006D3522">
        <w:rPr>
          <w:noProof/>
        </w:rPr>
        <w:drawing>
          <wp:inline distT="0" distB="0" distL="0" distR="0" wp14:anchorId="40852599" wp14:editId="07FBF4DD">
            <wp:extent cx="5760720" cy="21717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71700"/>
                    </a:xfrm>
                    <a:prstGeom prst="rect">
                      <a:avLst/>
                    </a:prstGeom>
                  </pic:spPr>
                </pic:pic>
              </a:graphicData>
            </a:graphic>
          </wp:inline>
        </w:drawing>
      </w:r>
    </w:p>
    <w:p w14:paraId="7D1C853F" w14:textId="4A30AFE2" w:rsidR="00284C32" w:rsidRDefault="00284C32" w:rsidP="004A0D25"/>
    <w:p w14:paraId="2ABA6881" w14:textId="3AD38A43" w:rsidR="00284C32" w:rsidRPr="004A0D25" w:rsidRDefault="00284C32" w:rsidP="00284C32">
      <w:pPr>
        <w:pStyle w:val="Lgende"/>
        <w:ind w:left="2160" w:firstLine="720"/>
      </w:pPr>
      <w:bookmarkStart w:id="34" w:name="_Toc125980657"/>
      <w:r>
        <w:t xml:space="preserve">Figure </w:t>
      </w:r>
      <w:fldSimple w:instr=" SEQ Figure \* ARABIC ">
        <w:r w:rsidR="006B0727">
          <w:rPr>
            <w:noProof/>
          </w:rPr>
          <w:t>10</w:t>
        </w:r>
      </w:fldSimple>
      <w:r w:rsidRPr="00B83DAA">
        <w:t xml:space="preserve">: </w:t>
      </w:r>
      <w:r w:rsidR="00B4099F">
        <w:t xml:space="preserve">Interface de </w:t>
      </w:r>
      <w:r w:rsidR="00B4099F" w:rsidRPr="00C02A69">
        <w:t>d</w:t>
      </w:r>
      <w:r w:rsidR="00B4099F">
        <w:t xml:space="preserve">e gestion des </w:t>
      </w:r>
      <w:r w:rsidR="00B4099F">
        <w:t>clients</w:t>
      </w:r>
      <w:r w:rsidRPr="00B83DAA">
        <w:t>.</w:t>
      </w:r>
      <w:bookmarkEnd w:id="34"/>
    </w:p>
    <w:p w14:paraId="48D83D74" w14:textId="77777777" w:rsidR="00284C32" w:rsidRDefault="00284C32" w:rsidP="004A0D25"/>
    <w:p w14:paraId="716BE4BC" w14:textId="2EFE014A" w:rsidR="00284C32" w:rsidRPr="00284C32" w:rsidRDefault="00284C32" w:rsidP="00284C32">
      <w:pPr>
        <w:pStyle w:val="Titre2"/>
        <w:numPr>
          <w:ilvl w:val="1"/>
          <w:numId w:val="26"/>
        </w:numPr>
        <w:rPr>
          <w:color w:val="auto"/>
          <w:sz w:val="24"/>
          <w:szCs w:val="24"/>
        </w:rPr>
      </w:pPr>
      <w:bookmarkStart w:id="35" w:name="_Toc125980734"/>
      <w:r w:rsidRPr="00284C32">
        <w:rPr>
          <w:color w:val="auto"/>
          <w:sz w:val="24"/>
          <w:szCs w:val="24"/>
        </w:rPr>
        <w:lastRenderedPageBreak/>
        <w:t xml:space="preserve">L’interface de gestion des </w:t>
      </w:r>
      <w:r>
        <w:rPr>
          <w:color w:val="auto"/>
          <w:sz w:val="24"/>
          <w:szCs w:val="24"/>
        </w:rPr>
        <w:t>fournisseurs</w:t>
      </w:r>
      <w:bookmarkEnd w:id="35"/>
    </w:p>
    <w:p w14:paraId="1CCC3497" w14:textId="05E9B25A" w:rsidR="00727515" w:rsidRPr="00727515" w:rsidRDefault="00727515" w:rsidP="00727515">
      <w:pPr>
        <w:pStyle w:val="Titre2"/>
        <w:numPr>
          <w:ilvl w:val="0"/>
          <w:numId w:val="0"/>
        </w:numPr>
        <w:ind w:left="720"/>
        <w:rPr>
          <w:color w:val="auto"/>
          <w:sz w:val="24"/>
          <w:szCs w:val="24"/>
        </w:rPr>
      </w:pPr>
    </w:p>
    <w:p w14:paraId="48B9D925" w14:textId="77777777" w:rsidR="00727515" w:rsidRDefault="00727515" w:rsidP="00700E11">
      <w:pPr>
        <w:keepNext/>
      </w:pPr>
    </w:p>
    <w:p w14:paraId="03D6296D" w14:textId="7E98D895" w:rsidR="00700E11" w:rsidRDefault="00727515" w:rsidP="00700E11">
      <w:pPr>
        <w:keepNext/>
      </w:pPr>
      <w:r w:rsidRPr="00727515">
        <w:rPr>
          <w:noProof/>
        </w:rPr>
        <w:drawing>
          <wp:inline distT="0" distB="0" distL="0" distR="0" wp14:anchorId="40B09DD4" wp14:editId="4749C349">
            <wp:extent cx="5760720" cy="251396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513965"/>
                    </a:xfrm>
                    <a:prstGeom prst="rect">
                      <a:avLst/>
                    </a:prstGeom>
                  </pic:spPr>
                </pic:pic>
              </a:graphicData>
            </a:graphic>
          </wp:inline>
        </w:drawing>
      </w:r>
    </w:p>
    <w:p w14:paraId="5DC0AEE1" w14:textId="1EFE6206" w:rsidR="00AE71BC" w:rsidRPr="004A0D25" w:rsidRDefault="00AE71BC" w:rsidP="00AE71BC">
      <w:pPr>
        <w:pStyle w:val="Lgende"/>
        <w:ind w:left="2160" w:firstLine="720"/>
      </w:pPr>
      <w:bookmarkStart w:id="36" w:name="_Toc125980658"/>
      <w:r>
        <w:t xml:space="preserve">Figure </w:t>
      </w:r>
      <w:r>
        <w:fldChar w:fldCharType="begin"/>
      </w:r>
      <w:r>
        <w:instrText xml:space="preserve"> SEQ Figure \* ARABIC </w:instrText>
      </w:r>
      <w:r>
        <w:fldChar w:fldCharType="separate"/>
      </w:r>
      <w:r w:rsidR="006B0727">
        <w:rPr>
          <w:noProof/>
        </w:rPr>
        <w:t>11</w:t>
      </w:r>
      <w:r>
        <w:rPr>
          <w:noProof/>
        </w:rPr>
        <w:fldChar w:fldCharType="end"/>
      </w:r>
      <w:r w:rsidRPr="00B83DAA">
        <w:t xml:space="preserve">: </w:t>
      </w:r>
      <w:r>
        <w:t xml:space="preserve">Interface de </w:t>
      </w:r>
      <w:r w:rsidRPr="00C02A69">
        <w:t>d</w:t>
      </w:r>
      <w:r>
        <w:t xml:space="preserve">e gestion des </w:t>
      </w:r>
      <w:r>
        <w:t>fournisseurs</w:t>
      </w:r>
      <w:r w:rsidRPr="00B83DAA">
        <w:t>.</w:t>
      </w:r>
      <w:bookmarkEnd w:id="36"/>
    </w:p>
    <w:p w14:paraId="148F126D" w14:textId="6EDE3566" w:rsidR="00EA67F2" w:rsidRDefault="00EA67F2" w:rsidP="00EA67F2">
      <w:pPr>
        <w:pStyle w:val="Lgende"/>
        <w:spacing w:line="360" w:lineRule="auto"/>
        <w:ind w:left="2160" w:firstLine="720"/>
      </w:pPr>
    </w:p>
    <w:p w14:paraId="5DB375E0" w14:textId="77777777" w:rsidR="00493294" w:rsidRPr="00493294" w:rsidRDefault="00493294" w:rsidP="00493294"/>
    <w:p w14:paraId="54BD44B6" w14:textId="6F8BF0A3" w:rsidR="00B1573F" w:rsidRDefault="00B1573F" w:rsidP="0015776C"/>
    <w:p w14:paraId="669B976C" w14:textId="5D2F7BDD" w:rsidR="00B1573F" w:rsidRDefault="00B1573F" w:rsidP="0015776C"/>
    <w:p w14:paraId="01AFBE6E" w14:textId="4E294013" w:rsidR="0019230B" w:rsidRDefault="0019230B" w:rsidP="0015776C"/>
    <w:p w14:paraId="1F8C0900" w14:textId="5A42054A" w:rsidR="0019230B" w:rsidRDefault="0019230B" w:rsidP="0015776C"/>
    <w:p w14:paraId="31D1BBE1" w14:textId="562171F7" w:rsidR="0019230B" w:rsidRDefault="0019230B" w:rsidP="0015776C"/>
    <w:p w14:paraId="5C1DF8A8" w14:textId="43C9BCB8" w:rsidR="0019230B" w:rsidRDefault="0019230B" w:rsidP="0015776C"/>
    <w:p w14:paraId="2D59AF51" w14:textId="64A79369" w:rsidR="007E57C6" w:rsidRDefault="007E57C6" w:rsidP="0015776C"/>
    <w:p w14:paraId="0BCF0CF2" w14:textId="213065AD" w:rsidR="007E57C6" w:rsidRDefault="007E57C6" w:rsidP="0015776C"/>
    <w:p w14:paraId="58B95571" w14:textId="590FC7B6" w:rsidR="007E57C6" w:rsidRDefault="007E57C6" w:rsidP="0015776C"/>
    <w:p w14:paraId="4D6D6E07" w14:textId="7A22E55F" w:rsidR="007E57C6" w:rsidRDefault="007E57C6" w:rsidP="0015776C"/>
    <w:p w14:paraId="27C65DC2" w14:textId="000792DA" w:rsidR="007E57C6" w:rsidRDefault="007E57C6" w:rsidP="0015776C"/>
    <w:p w14:paraId="3D997197" w14:textId="42A770C5" w:rsidR="007E57C6" w:rsidRDefault="007E57C6" w:rsidP="0015776C"/>
    <w:p w14:paraId="2C9DFE8C" w14:textId="443B178D" w:rsidR="007E57C6" w:rsidRDefault="007E57C6" w:rsidP="0015776C"/>
    <w:p w14:paraId="2A035C22" w14:textId="77777777" w:rsidR="007E57C6" w:rsidRDefault="007E57C6" w:rsidP="0015776C"/>
    <w:p w14:paraId="5DA4A27A" w14:textId="77777777" w:rsidR="00B1573F" w:rsidRPr="0015776C" w:rsidRDefault="00B1573F" w:rsidP="0015776C"/>
    <w:p w14:paraId="52F32E7C" w14:textId="5349537E" w:rsidR="00540189" w:rsidRDefault="00994C04" w:rsidP="00465B58">
      <w:pPr>
        <w:pStyle w:val="Titre1"/>
        <w:shd w:val="clear" w:color="auto" w:fill="FFFFFF" w:themeFill="background1"/>
        <w:rPr>
          <w:b/>
          <w:bCs w:val="0"/>
          <w:color w:val="000000" w:themeColor="text1"/>
          <w:shd w:val="clear" w:color="auto" w:fill="FFFFFF" w:themeFill="background1"/>
        </w:rPr>
      </w:pPr>
      <w:bookmarkStart w:id="37" w:name="_Toc125980735"/>
      <w:r>
        <w:rPr>
          <w:b/>
          <w:bCs w:val="0"/>
          <w:color w:val="000000" w:themeColor="text1"/>
          <w:shd w:val="clear" w:color="auto" w:fill="FFFFFF" w:themeFill="background1"/>
        </w:rPr>
        <w:t>Réalisation</w:t>
      </w:r>
      <w:bookmarkEnd w:id="37"/>
    </w:p>
    <w:p w14:paraId="256FCA9B" w14:textId="24E88B2A" w:rsidR="00994C04" w:rsidRDefault="00994C04" w:rsidP="00C25DBC">
      <w:pPr>
        <w:spacing w:line="360" w:lineRule="auto"/>
        <w:jc w:val="both"/>
        <w:rPr>
          <w:rFonts w:asciiTheme="majorBidi" w:hAnsiTheme="majorBidi" w:cstheme="majorBidi"/>
          <w:sz w:val="24"/>
        </w:rPr>
      </w:pPr>
    </w:p>
    <w:p w14:paraId="3487D8EC" w14:textId="39FCE3B7" w:rsidR="006357DB" w:rsidRPr="00477FCC" w:rsidRDefault="00994C04" w:rsidP="00477FCC">
      <w:pPr>
        <w:spacing w:line="360" w:lineRule="auto"/>
        <w:jc w:val="both"/>
        <w:rPr>
          <w:rFonts w:asciiTheme="majorBidi" w:hAnsiTheme="majorBidi" w:cstheme="majorBidi"/>
          <w:sz w:val="24"/>
        </w:rPr>
      </w:pPr>
      <w:r>
        <w:rPr>
          <w:rFonts w:asciiTheme="majorBidi" w:hAnsiTheme="majorBidi" w:cstheme="majorBidi"/>
          <w:sz w:val="24"/>
        </w:rPr>
        <w:t>Apres avoir fini la conception et la modélisation du besoin</w:t>
      </w:r>
      <w:r w:rsidR="006A2045">
        <w:rPr>
          <w:rFonts w:asciiTheme="majorBidi" w:hAnsiTheme="majorBidi" w:cstheme="majorBidi"/>
          <w:sz w:val="24"/>
        </w:rPr>
        <w:t>,</w:t>
      </w:r>
      <w:r>
        <w:rPr>
          <w:rFonts w:asciiTheme="majorBidi" w:hAnsiTheme="majorBidi" w:cstheme="majorBidi"/>
          <w:sz w:val="24"/>
        </w:rPr>
        <w:t xml:space="preserve"> à l’aide </w:t>
      </w:r>
      <w:r w:rsidR="007F7FF6">
        <w:rPr>
          <w:rFonts w:asciiTheme="majorBidi" w:hAnsiTheme="majorBidi" w:cstheme="majorBidi"/>
          <w:sz w:val="24"/>
        </w:rPr>
        <w:t>des différents diagrammes</w:t>
      </w:r>
      <w:r>
        <w:rPr>
          <w:rFonts w:asciiTheme="majorBidi" w:hAnsiTheme="majorBidi" w:cstheme="majorBidi"/>
          <w:sz w:val="24"/>
        </w:rPr>
        <w:t>, vient la phase de la réalisation o</w:t>
      </w:r>
      <w:r w:rsidR="00995960">
        <w:rPr>
          <w:rFonts w:asciiTheme="majorBidi" w:hAnsiTheme="majorBidi" w:cstheme="majorBidi"/>
          <w:sz w:val="24"/>
        </w:rPr>
        <w:t>ù</w:t>
      </w:r>
      <w:r>
        <w:rPr>
          <w:rFonts w:asciiTheme="majorBidi" w:hAnsiTheme="majorBidi" w:cstheme="majorBidi"/>
          <w:sz w:val="24"/>
        </w:rPr>
        <w:t xml:space="preserve"> on traduit</w:t>
      </w:r>
      <w:r w:rsidR="00730F47">
        <w:rPr>
          <w:rFonts w:asciiTheme="majorBidi" w:hAnsiTheme="majorBidi" w:cstheme="majorBidi"/>
          <w:sz w:val="24"/>
        </w:rPr>
        <w:t xml:space="preserve"> </w:t>
      </w:r>
      <w:r w:rsidR="00730F47" w:rsidRPr="00730F47">
        <w:rPr>
          <w:rFonts w:asciiTheme="majorBidi" w:hAnsiTheme="majorBidi" w:cstheme="majorBidi"/>
          <w:sz w:val="24"/>
        </w:rPr>
        <w:t>en critères techniques les objectifs et les exigences du projet</w:t>
      </w:r>
      <w:r w:rsidR="00EA2B8B">
        <w:rPr>
          <w:rFonts w:asciiTheme="majorBidi" w:hAnsiTheme="majorBidi" w:cstheme="majorBidi"/>
          <w:sz w:val="24"/>
        </w:rPr>
        <w:t>,</w:t>
      </w:r>
      <w:r w:rsidR="00730F47" w:rsidRPr="00730F47">
        <w:rPr>
          <w:rFonts w:asciiTheme="majorBidi" w:hAnsiTheme="majorBidi" w:cstheme="majorBidi"/>
          <w:sz w:val="24"/>
        </w:rPr>
        <w:t xml:space="preserve"> afin de permettre de concevoir dans les détails et de mettre en œuvre intégralement le produit final.</w:t>
      </w:r>
      <w:r w:rsidR="00730F47">
        <w:rPr>
          <w:rFonts w:asciiTheme="majorBidi" w:hAnsiTheme="majorBidi" w:cstheme="majorBidi"/>
          <w:sz w:val="24"/>
        </w:rPr>
        <w:t xml:space="preserve"> Pour cela</w:t>
      </w:r>
      <w:r w:rsidR="007A6E10">
        <w:rPr>
          <w:rFonts w:asciiTheme="majorBidi" w:hAnsiTheme="majorBidi" w:cstheme="majorBidi"/>
          <w:sz w:val="24"/>
        </w:rPr>
        <w:t>,</w:t>
      </w:r>
      <w:r w:rsidR="00730F47">
        <w:rPr>
          <w:rFonts w:asciiTheme="majorBidi" w:hAnsiTheme="majorBidi" w:cstheme="majorBidi"/>
          <w:sz w:val="24"/>
        </w:rPr>
        <w:t xml:space="preserve"> on a utilisé </w:t>
      </w:r>
      <w:r w:rsidR="00EE478B">
        <w:rPr>
          <w:rFonts w:asciiTheme="majorBidi" w:hAnsiTheme="majorBidi" w:cstheme="majorBidi"/>
          <w:sz w:val="24"/>
        </w:rPr>
        <w:t>les o</w:t>
      </w:r>
      <w:r w:rsidR="00EE478B" w:rsidRPr="00EE478B">
        <w:rPr>
          <w:rFonts w:asciiTheme="majorBidi" w:hAnsiTheme="majorBidi" w:cstheme="majorBidi"/>
          <w:sz w:val="24"/>
        </w:rPr>
        <w:t>utils et technologies</w:t>
      </w:r>
      <w:r w:rsidR="00730F47">
        <w:rPr>
          <w:rFonts w:asciiTheme="majorBidi" w:hAnsiTheme="majorBidi" w:cstheme="majorBidi"/>
          <w:sz w:val="24"/>
        </w:rPr>
        <w:t xml:space="preserve"> </w:t>
      </w:r>
      <w:r w:rsidR="0023538A">
        <w:rPr>
          <w:rFonts w:asciiTheme="majorBidi" w:hAnsiTheme="majorBidi" w:cstheme="majorBidi"/>
          <w:sz w:val="24"/>
        </w:rPr>
        <w:t>suivants :</w:t>
      </w:r>
      <w:r w:rsidR="00730F47">
        <w:rPr>
          <w:rFonts w:asciiTheme="majorBidi" w:hAnsiTheme="majorBidi" w:cstheme="majorBidi"/>
          <w:sz w:val="24"/>
        </w:rPr>
        <w:t xml:space="preserve">  </w:t>
      </w:r>
    </w:p>
    <w:p w14:paraId="1CD3046F" w14:textId="588C0CC8" w:rsidR="00D51F0F" w:rsidRDefault="00957922" w:rsidP="00B81AFF">
      <w:r>
        <w:rPr>
          <w:noProof/>
        </w:rPr>
        <w:t xml:space="preserve"> </w:t>
      </w:r>
    </w:p>
    <w:p w14:paraId="3BA57A82" w14:textId="6D0591E3" w:rsidR="00D51F0F" w:rsidRPr="00671694" w:rsidRDefault="00D51F0F" w:rsidP="003A7DCD"/>
    <w:p w14:paraId="720A945A" w14:textId="7ED2351D" w:rsidR="00FD0743" w:rsidRPr="007E25C1" w:rsidRDefault="00040F38" w:rsidP="00FD0743">
      <w:pPr>
        <w:spacing w:line="360" w:lineRule="auto"/>
        <w:jc w:val="both"/>
        <w:rPr>
          <w:rFonts w:asciiTheme="majorBidi" w:hAnsiTheme="majorBidi" w:cstheme="majorBidi"/>
          <w:sz w:val="24"/>
        </w:rPr>
      </w:pPr>
      <w:r>
        <w:rPr>
          <w:noProof/>
        </w:rPr>
        <w:drawing>
          <wp:anchor distT="0" distB="0" distL="114300" distR="114300" simplePos="0" relativeHeight="251661312" behindDoc="1" locked="0" layoutInCell="1" allowOverlap="1" wp14:anchorId="6DCBF241" wp14:editId="503138F1">
            <wp:simplePos x="0" y="0"/>
            <wp:positionH relativeFrom="column">
              <wp:posOffset>4329430</wp:posOffset>
            </wp:positionH>
            <wp:positionV relativeFrom="paragraph">
              <wp:posOffset>5080</wp:posOffset>
            </wp:positionV>
            <wp:extent cx="2247900" cy="1666875"/>
            <wp:effectExtent l="0" t="0" r="0" b="0"/>
            <wp:wrapTight wrapText="bothSides">
              <wp:wrapPolygon edited="0">
                <wp:start x="0" y="0"/>
                <wp:lineTo x="0" y="21477"/>
                <wp:lineTo x="21417" y="21477"/>
                <wp:lineTo x="21417"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7900" cy="1666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0743">
        <w:rPr>
          <w:b/>
          <w:bCs/>
        </w:rPr>
        <w:t>J</w:t>
      </w:r>
      <w:r w:rsidR="00F064DD">
        <w:rPr>
          <w:b/>
          <w:bCs/>
        </w:rPr>
        <w:t xml:space="preserve">ava </w:t>
      </w:r>
      <w:r w:rsidR="00580AC5">
        <w:rPr>
          <w:b/>
          <w:bCs/>
        </w:rPr>
        <w:t>EE</w:t>
      </w:r>
      <w:r w:rsidR="00FD0743">
        <w:rPr>
          <w:b/>
          <w:bCs/>
        </w:rPr>
        <w:t xml:space="preserve"> : </w:t>
      </w:r>
      <w:r w:rsidRPr="00040F38">
        <w:rPr>
          <w:rFonts w:asciiTheme="majorBidi" w:hAnsiTheme="majorBidi" w:cstheme="majorBidi"/>
          <w:sz w:val="24"/>
        </w:rPr>
        <w:t xml:space="preserve">Java Enterprise Edition (Java EE) est un ensemble de spécifications et de technologies pour la construction et le déploiement d'applications Java de niveau entreprise. Il fournit un cadre pour construire des applications </w:t>
      </w:r>
      <w:r w:rsidR="00A77BF2" w:rsidRPr="00040F38">
        <w:rPr>
          <w:rFonts w:asciiTheme="majorBidi" w:hAnsiTheme="majorBidi" w:cstheme="majorBidi"/>
          <w:sz w:val="24"/>
        </w:rPr>
        <w:t>multicouches</w:t>
      </w:r>
      <w:r w:rsidRPr="00040F38">
        <w:rPr>
          <w:rFonts w:asciiTheme="majorBidi" w:hAnsiTheme="majorBidi" w:cstheme="majorBidi"/>
          <w:sz w:val="24"/>
        </w:rPr>
        <w:t xml:space="preserve">, évolutives et sécurisées en utilisant des technologies Java, telles que des servlets, des </w:t>
      </w:r>
      <w:r w:rsidR="00977245" w:rsidRPr="00040F38">
        <w:rPr>
          <w:rFonts w:asciiTheme="majorBidi" w:hAnsiTheme="majorBidi" w:cstheme="majorBidi"/>
          <w:sz w:val="24"/>
        </w:rPr>
        <w:t>Java Server</w:t>
      </w:r>
      <w:r w:rsidRPr="00040F38">
        <w:rPr>
          <w:rFonts w:asciiTheme="majorBidi" w:hAnsiTheme="majorBidi" w:cstheme="majorBidi"/>
          <w:sz w:val="24"/>
        </w:rPr>
        <w:t xml:space="preserve"> Pages (JSP), des Enterprise JavaBeans (EJB) et le Java Message Service (JMS). Java EE comprend également des API pour les services web, la sécurité et l'accès aux données.</w:t>
      </w:r>
    </w:p>
    <w:p w14:paraId="0CE16658" w14:textId="7F7A27B1" w:rsidR="00A245B0" w:rsidRDefault="00A245B0" w:rsidP="000A2EC9">
      <w:pPr>
        <w:spacing w:line="360" w:lineRule="auto"/>
        <w:jc w:val="both"/>
        <w:rPr>
          <w:rFonts w:asciiTheme="majorBidi" w:hAnsiTheme="majorBidi" w:cstheme="majorBidi"/>
          <w:sz w:val="24"/>
        </w:rPr>
      </w:pPr>
    </w:p>
    <w:p w14:paraId="0C519E1A" w14:textId="77777777" w:rsidR="00644811" w:rsidRDefault="00644811" w:rsidP="000A2EC9">
      <w:pPr>
        <w:spacing w:line="360" w:lineRule="auto"/>
        <w:jc w:val="both"/>
        <w:rPr>
          <w:rFonts w:asciiTheme="majorBidi" w:hAnsiTheme="majorBidi" w:cstheme="majorBidi"/>
          <w:sz w:val="24"/>
        </w:rPr>
      </w:pPr>
    </w:p>
    <w:p w14:paraId="7DD63772" w14:textId="0E422AC9" w:rsidR="00AE6D76" w:rsidRPr="007E25C1" w:rsidRDefault="00AC592A" w:rsidP="003828A1">
      <w:pPr>
        <w:spacing w:line="360" w:lineRule="auto"/>
        <w:jc w:val="both"/>
        <w:rPr>
          <w:rFonts w:asciiTheme="majorBidi" w:hAnsiTheme="majorBidi" w:cstheme="majorBidi"/>
          <w:sz w:val="24"/>
        </w:rPr>
      </w:pPr>
      <w:r w:rsidRPr="00AC592A">
        <w:rPr>
          <w:rFonts w:asciiTheme="majorBidi" w:hAnsiTheme="majorBidi" w:cstheme="majorBidi"/>
          <w:noProof/>
          <w:sz w:val="24"/>
        </w:rPr>
        <w:drawing>
          <wp:anchor distT="0" distB="0" distL="114300" distR="114300" simplePos="0" relativeHeight="251655168" behindDoc="1" locked="0" layoutInCell="1" allowOverlap="1" wp14:anchorId="2BF5CBEF" wp14:editId="356B7BDC">
            <wp:simplePos x="0" y="0"/>
            <wp:positionH relativeFrom="column">
              <wp:posOffset>4377055</wp:posOffset>
            </wp:positionH>
            <wp:positionV relativeFrom="paragraph">
              <wp:posOffset>162560</wp:posOffset>
            </wp:positionV>
            <wp:extent cx="2272030" cy="1228725"/>
            <wp:effectExtent l="0" t="0" r="0" b="0"/>
            <wp:wrapTight wrapText="bothSides">
              <wp:wrapPolygon edited="0">
                <wp:start x="0" y="0"/>
                <wp:lineTo x="0" y="21433"/>
                <wp:lineTo x="21371" y="21433"/>
                <wp:lineTo x="21371"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72030"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592A">
        <w:rPr>
          <w:b/>
          <w:bCs/>
        </w:rPr>
        <w:t>Eclipse</w:t>
      </w:r>
      <w:r w:rsidR="004427F9" w:rsidRPr="000A2EC9">
        <w:rPr>
          <w:b/>
          <w:bCs/>
        </w:rPr>
        <w:t xml:space="preserve"> :</w:t>
      </w:r>
      <w:r w:rsidR="000A2EC9" w:rsidRPr="000A2EC9">
        <w:rPr>
          <w:b/>
          <w:bCs/>
        </w:rPr>
        <w:t xml:space="preserve"> </w:t>
      </w:r>
      <w:r w:rsidR="000A2EC9">
        <w:rPr>
          <w:b/>
          <w:bCs/>
        </w:rPr>
        <w:t xml:space="preserve"> </w:t>
      </w:r>
      <w:r w:rsidR="000A2EC9" w:rsidRPr="000A2EC9">
        <w:rPr>
          <w:rFonts w:asciiTheme="majorBidi" w:hAnsiTheme="majorBidi" w:cstheme="majorBidi"/>
          <w:sz w:val="24"/>
        </w:rPr>
        <w:t xml:space="preserve">C’est un environnement de développement </w:t>
      </w:r>
      <w:r w:rsidR="00526C75">
        <w:rPr>
          <w:rFonts w:asciiTheme="majorBidi" w:hAnsiTheme="majorBidi" w:cstheme="majorBidi"/>
          <w:sz w:val="24"/>
        </w:rPr>
        <w:t xml:space="preserve">qui </w:t>
      </w:r>
      <w:r w:rsidR="008B5BA1" w:rsidRPr="008B5BA1">
        <w:rPr>
          <w:rFonts w:asciiTheme="majorBidi" w:hAnsiTheme="majorBidi" w:cstheme="majorBidi"/>
          <w:sz w:val="24"/>
        </w:rPr>
        <w:t>permet de créer rapidement et facilement des applications</w:t>
      </w:r>
      <w:r w:rsidR="00957922">
        <w:rPr>
          <w:rFonts w:asciiTheme="majorBidi" w:hAnsiTheme="majorBidi" w:cstheme="majorBidi"/>
          <w:sz w:val="24"/>
        </w:rPr>
        <w:t xml:space="preserve"> web</w:t>
      </w:r>
      <w:r w:rsidR="008B5BA1" w:rsidRPr="008B5BA1">
        <w:rPr>
          <w:rFonts w:asciiTheme="majorBidi" w:hAnsiTheme="majorBidi" w:cstheme="majorBidi"/>
          <w:sz w:val="24"/>
        </w:rPr>
        <w:t xml:space="preserve"> de haute qualité</w:t>
      </w:r>
      <w:r w:rsidR="000A2EC9" w:rsidRPr="000A2EC9">
        <w:rPr>
          <w:rFonts w:asciiTheme="majorBidi" w:hAnsiTheme="majorBidi" w:cstheme="majorBidi"/>
          <w:sz w:val="24"/>
        </w:rPr>
        <w:t>.</w:t>
      </w:r>
      <w:r w:rsidR="00924348" w:rsidRPr="00924348">
        <w:t xml:space="preserve"> </w:t>
      </w:r>
      <w:r w:rsidR="00924348" w:rsidRPr="00924348">
        <w:rPr>
          <w:rFonts w:asciiTheme="majorBidi" w:hAnsiTheme="majorBidi" w:cstheme="majorBidi"/>
          <w:sz w:val="24"/>
        </w:rPr>
        <w:t xml:space="preserve">En plus de Java, </w:t>
      </w:r>
      <w:proofErr w:type="spellStart"/>
      <w:r w:rsidR="00F3207C">
        <w:rPr>
          <w:rFonts w:asciiTheme="majorBidi" w:hAnsiTheme="majorBidi" w:cstheme="majorBidi"/>
          <w:sz w:val="24"/>
        </w:rPr>
        <w:t>Eclipce</w:t>
      </w:r>
      <w:proofErr w:type="spellEnd"/>
      <w:r w:rsidR="00924348" w:rsidRPr="00924348">
        <w:rPr>
          <w:rFonts w:asciiTheme="majorBidi" w:hAnsiTheme="majorBidi" w:cstheme="majorBidi"/>
          <w:sz w:val="24"/>
        </w:rPr>
        <w:t xml:space="preserve"> permet également de supporter différents autres langages, comme Python, C, C++, JavaScript, XML, Ruby, PHP et HTML. Il comprend toutes les caractéristiques d'un IDE moderne</w:t>
      </w:r>
      <w:r w:rsidR="000A2EC9" w:rsidRPr="000A2EC9">
        <w:rPr>
          <w:rFonts w:asciiTheme="majorBidi" w:hAnsiTheme="majorBidi" w:cstheme="majorBidi"/>
          <w:sz w:val="24"/>
        </w:rPr>
        <w:t xml:space="preserve"> Il peut être téléchargé sous les systèmes d'exploitation Windows, MacOs, et Linux.</w:t>
      </w:r>
      <w:r w:rsidR="004427F9" w:rsidRPr="004427F9">
        <w:rPr>
          <w:rFonts w:asciiTheme="majorBidi" w:hAnsiTheme="majorBidi" w:cstheme="majorBidi"/>
          <w:sz w:val="24"/>
        </w:rPr>
        <w:t xml:space="preserve"> </w:t>
      </w:r>
    </w:p>
    <w:p w14:paraId="78DE7C2E" w14:textId="2FFCB8D0" w:rsidR="00481F3A" w:rsidRDefault="00481F3A" w:rsidP="004427F9">
      <w:pPr>
        <w:spacing w:line="360" w:lineRule="auto"/>
        <w:jc w:val="both"/>
        <w:rPr>
          <w:rFonts w:asciiTheme="majorBidi" w:hAnsiTheme="majorBidi" w:cstheme="majorBidi"/>
          <w:sz w:val="24"/>
        </w:rPr>
      </w:pPr>
    </w:p>
    <w:p w14:paraId="0D4AD371" w14:textId="3AD7CA0B" w:rsidR="00BE166B" w:rsidRPr="004427F9" w:rsidRDefault="00BE166B" w:rsidP="004427F9">
      <w:pPr>
        <w:spacing w:line="360" w:lineRule="auto"/>
        <w:jc w:val="both"/>
        <w:rPr>
          <w:rFonts w:asciiTheme="majorBidi" w:hAnsiTheme="majorBidi" w:cstheme="majorBidi"/>
          <w:sz w:val="24"/>
        </w:rPr>
      </w:pPr>
    </w:p>
    <w:p w14:paraId="36EDC2A1" w14:textId="45D34547" w:rsidR="00967DD6" w:rsidRDefault="00BE166B" w:rsidP="00BE166B">
      <w:pPr>
        <w:spacing w:line="360" w:lineRule="auto"/>
        <w:rPr>
          <w:rFonts w:asciiTheme="majorBidi" w:hAnsiTheme="majorBidi" w:cstheme="majorBidi"/>
          <w:sz w:val="24"/>
        </w:rPr>
      </w:pPr>
      <w:r>
        <w:rPr>
          <w:noProof/>
        </w:rPr>
        <w:lastRenderedPageBreak/>
        <w:drawing>
          <wp:anchor distT="0" distB="0" distL="114300" distR="114300" simplePos="0" relativeHeight="251657216" behindDoc="0" locked="0" layoutInCell="1" allowOverlap="1" wp14:anchorId="488AF818" wp14:editId="777B75D1">
            <wp:simplePos x="0" y="0"/>
            <wp:positionH relativeFrom="column">
              <wp:posOffset>4361551</wp:posOffset>
            </wp:positionH>
            <wp:positionV relativeFrom="paragraph">
              <wp:posOffset>117859</wp:posOffset>
            </wp:positionV>
            <wp:extent cx="2149475" cy="1112520"/>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49475"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0486" w:rsidRPr="00340486">
        <w:rPr>
          <w:b/>
        </w:rPr>
        <w:t>MySQL</w:t>
      </w:r>
      <w:r w:rsidR="00340486">
        <w:rPr>
          <w:b/>
        </w:rPr>
        <w:t xml:space="preserve"> : </w:t>
      </w:r>
      <w:r w:rsidR="00340486">
        <w:rPr>
          <w:rFonts w:asciiTheme="majorBidi" w:hAnsiTheme="majorBidi" w:cstheme="majorBidi"/>
          <w:sz w:val="24"/>
        </w:rPr>
        <w:t>C’est</w:t>
      </w:r>
      <w:r w:rsidR="00340486" w:rsidRPr="00340486">
        <w:rPr>
          <w:rFonts w:asciiTheme="majorBidi" w:hAnsiTheme="majorBidi" w:cstheme="majorBidi"/>
          <w:sz w:val="24"/>
        </w:rPr>
        <w:t xml:space="preserve"> est un système de gestion de bases de données relationnelles (SGBDR). Il est distribué sous une double licence GPL et propriétaire. Il fait partie des logiciels de gestion de base de données les plus utilisés au monde2, autant par le grand public (applications web principalement) que par des professionnels, en concurrence avec Oracle, PostgreSQL et Microsoft SQL Server.</w:t>
      </w:r>
    </w:p>
    <w:p w14:paraId="551580EB" w14:textId="24FE01B7" w:rsidR="00D11ABB" w:rsidRDefault="00D11ABB" w:rsidP="00BE166B">
      <w:pPr>
        <w:spacing w:line="360" w:lineRule="auto"/>
        <w:rPr>
          <w:rFonts w:asciiTheme="majorBidi" w:hAnsiTheme="majorBidi" w:cstheme="majorBidi"/>
          <w:sz w:val="24"/>
        </w:rPr>
      </w:pPr>
    </w:p>
    <w:p w14:paraId="3F947D42" w14:textId="77777777" w:rsidR="00F4692D" w:rsidRPr="00BE166B" w:rsidRDefault="00F4692D" w:rsidP="00BE166B">
      <w:pPr>
        <w:spacing w:line="360" w:lineRule="auto"/>
        <w:rPr>
          <w:rFonts w:asciiTheme="majorBidi" w:hAnsiTheme="majorBidi" w:cstheme="majorBidi"/>
          <w:sz w:val="24"/>
        </w:rPr>
      </w:pPr>
    </w:p>
    <w:p w14:paraId="4ADF7FA5" w14:textId="1E9031CD" w:rsidR="003828A1" w:rsidRDefault="003A77E6" w:rsidP="000052A6">
      <w:pPr>
        <w:spacing w:line="360" w:lineRule="auto"/>
        <w:jc w:val="both"/>
      </w:pPr>
      <w:r>
        <w:rPr>
          <w:noProof/>
        </w:rPr>
        <w:drawing>
          <wp:anchor distT="0" distB="0" distL="114300" distR="114300" simplePos="0" relativeHeight="251659264" behindDoc="0" locked="0" layoutInCell="1" allowOverlap="1" wp14:anchorId="50EF9EF4" wp14:editId="5663DD64">
            <wp:simplePos x="0" y="0"/>
            <wp:positionH relativeFrom="column">
              <wp:posOffset>4660752</wp:posOffset>
            </wp:positionH>
            <wp:positionV relativeFrom="paragraph">
              <wp:posOffset>156269</wp:posOffset>
            </wp:positionV>
            <wp:extent cx="1864995" cy="1012825"/>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4995" cy="1012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Maven</w:t>
      </w:r>
      <w:r w:rsidR="00BF7B37" w:rsidRPr="00BF7B37">
        <w:rPr>
          <w:b/>
          <w:bCs/>
        </w:rPr>
        <w:t> :</w:t>
      </w:r>
      <w:r w:rsidR="00BF7B37">
        <w:t xml:space="preserve"> </w:t>
      </w:r>
      <w:r w:rsidR="00A9399F" w:rsidRPr="007E25C1">
        <w:rPr>
          <w:rFonts w:asciiTheme="majorBidi" w:hAnsiTheme="majorBidi" w:cstheme="majorBidi"/>
          <w:sz w:val="24"/>
        </w:rPr>
        <w:t>C’</w:t>
      </w:r>
      <w:r w:rsidR="00BF7B37" w:rsidRPr="00A9399F">
        <w:rPr>
          <w:rFonts w:asciiTheme="majorBidi" w:hAnsiTheme="majorBidi" w:cstheme="majorBidi"/>
          <w:sz w:val="24"/>
        </w:rPr>
        <w:t>est un outil d'automatisation de la construction connu pour sa flexibilité dans la création de logiciels. Un outil qui permet d'automatiser la création d'applications.</w:t>
      </w:r>
      <w:r w:rsidR="00A9399F">
        <w:rPr>
          <w:rFonts w:asciiTheme="majorBidi" w:hAnsiTheme="majorBidi" w:cstheme="majorBidi"/>
          <w:sz w:val="24"/>
        </w:rPr>
        <w:t xml:space="preserve"> </w:t>
      </w:r>
      <w:r w:rsidR="00BF7B37" w:rsidRPr="00A9399F">
        <w:rPr>
          <w:rFonts w:asciiTheme="majorBidi" w:hAnsiTheme="majorBidi" w:cstheme="majorBidi"/>
          <w:sz w:val="24"/>
        </w:rPr>
        <w:t xml:space="preserve">Il est populaire pour sa capacité à créer des automatisations dans des langages tels que Java, Scala, Android, C/C++ et Groovy. </w:t>
      </w:r>
      <w:r>
        <w:rPr>
          <w:rFonts w:asciiTheme="majorBidi" w:hAnsiTheme="majorBidi" w:cstheme="majorBidi"/>
          <w:sz w:val="24"/>
        </w:rPr>
        <w:t>Maven</w:t>
      </w:r>
      <w:r w:rsidR="00BF7B37" w:rsidRPr="00A9399F">
        <w:rPr>
          <w:rFonts w:asciiTheme="majorBidi" w:hAnsiTheme="majorBidi" w:cstheme="majorBidi"/>
          <w:sz w:val="24"/>
        </w:rPr>
        <w:t xml:space="preserve"> fournit la création, le test et le déploiement de logiciels sur plusieurs plates-formes.</w:t>
      </w:r>
    </w:p>
    <w:p w14:paraId="1F18D8B2" w14:textId="623F1DD3" w:rsidR="000052A6" w:rsidRPr="000052A6" w:rsidRDefault="000052A6" w:rsidP="000052A6">
      <w:pPr>
        <w:spacing w:line="360" w:lineRule="auto"/>
        <w:jc w:val="both"/>
      </w:pPr>
    </w:p>
    <w:p w14:paraId="23611D93" w14:textId="3DF1BFCB" w:rsidR="003828A1" w:rsidRDefault="003828A1" w:rsidP="000A2EC9">
      <w:pPr>
        <w:spacing w:line="360" w:lineRule="auto"/>
        <w:jc w:val="both"/>
        <w:rPr>
          <w:b/>
          <w:bCs/>
        </w:rPr>
      </w:pPr>
    </w:p>
    <w:p w14:paraId="12FEB6F0" w14:textId="707D0B33" w:rsidR="00ED44F9" w:rsidRPr="000A2EC9" w:rsidRDefault="007E25C1" w:rsidP="000A2EC9">
      <w:pPr>
        <w:spacing w:line="360" w:lineRule="auto"/>
        <w:jc w:val="both"/>
        <w:rPr>
          <w:b/>
          <w:bCs/>
        </w:rPr>
      </w:pPr>
      <w:r>
        <w:rPr>
          <w:noProof/>
          <w:lang w:eastAsia="fr-FR"/>
        </w:rPr>
        <w:drawing>
          <wp:anchor distT="0" distB="0" distL="114300" distR="114300" simplePos="0" relativeHeight="251653120" behindDoc="0" locked="0" layoutInCell="1" allowOverlap="1" wp14:anchorId="55F3AE96" wp14:editId="2C989594">
            <wp:simplePos x="0" y="0"/>
            <wp:positionH relativeFrom="column">
              <wp:posOffset>4692650</wp:posOffset>
            </wp:positionH>
            <wp:positionV relativeFrom="paragraph">
              <wp:posOffset>-132635</wp:posOffset>
            </wp:positionV>
            <wp:extent cx="1967230" cy="1314450"/>
            <wp:effectExtent l="0" t="0" r="0" b="0"/>
            <wp:wrapSquare wrapText="bothSides"/>
            <wp:docPr id="57" name="Image 57" descr="Comment cloner un repository git dans un répertoire de mon serveur we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mment cloner un repository git dans un répertoire de mon serveur web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67230" cy="1314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926" w:rsidRPr="00F5551C">
        <w:rPr>
          <w:b/>
          <w:bCs/>
        </w:rPr>
        <w:t xml:space="preserve">Git </w:t>
      </w:r>
      <w:r w:rsidR="008459D8" w:rsidRPr="001961E2">
        <w:rPr>
          <w:b/>
          <w:bCs/>
        </w:rPr>
        <w:t>:</w:t>
      </w:r>
      <w:r w:rsidR="008459D8" w:rsidRPr="00BF44C9">
        <w:rPr>
          <w:rFonts w:asciiTheme="majorBidi" w:hAnsiTheme="majorBidi" w:cstheme="majorBidi"/>
          <w:sz w:val="24"/>
        </w:rPr>
        <w:t xml:space="preserve"> </w:t>
      </w:r>
      <w:r w:rsidR="00B832F9" w:rsidRPr="00B832F9">
        <w:rPr>
          <w:rFonts w:asciiTheme="majorBidi" w:hAnsiTheme="majorBidi" w:cstheme="majorBidi"/>
          <w:sz w:val="24"/>
        </w:rPr>
        <w:t>C’est un logiciel de contrôle de version</w:t>
      </w:r>
      <w:r w:rsidR="00FE035D">
        <w:rPr>
          <w:rFonts w:asciiTheme="majorBidi" w:hAnsiTheme="majorBidi" w:cstheme="majorBidi"/>
          <w:sz w:val="24"/>
        </w:rPr>
        <w:t>s</w:t>
      </w:r>
      <w:r w:rsidR="00B832F9" w:rsidRPr="00B832F9">
        <w:rPr>
          <w:rFonts w:asciiTheme="majorBidi" w:hAnsiTheme="majorBidi" w:cstheme="majorBidi"/>
          <w:sz w:val="24"/>
        </w:rPr>
        <w:t xml:space="preserve"> d’un projet informatique, il offre la possibilité de garder une trace de toutes les différentes mises à jour que nous faisons sur nos projets, il permet aussi de prévenir les conflits liés aux modifications apportées par les développeurs, ce qui augmente la productivité et l’efficacité d’une équipe.</w:t>
      </w:r>
    </w:p>
    <w:p w14:paraId="5EF83DD6" w14:textId="4E6F4183" w:rsidR="000A2EC9" w:rsidRDefault="000A2EC9" w:rsidP="003A7DCD"/>
    <w:p w14:paraId="5742AFCB" w14:textId="135855F0" w:rsidR="00981A22" w:rsidRDefault="00981A22" w:rsidP="003A7DCD"/>
    <w:p w14:paraId="74655F32" w14:textId="7265905B" w:rsidR="00D707BE" w:rsidRDefault="00D707BE" w:rsidP="003A7DCD"/>
    <w:p w14:paraId="53FC5576" w14:textId="7B7A272C" w:rsidR="00B81E60" w:rsidRDefault="00B81E60" w:rsidP="00E55AC2">
      <w:pPr>
        <w:spacing w:line="360" w:lineRule="auto"/>
        <w:jc w:val="both"/>
        <w:rPr>
          <w:b/>
          <w:bCs/>
        </w:rPr>
      </w:pPr>
    </w:p>
    <w:p w14:paraId="183DBC72" w14:textId="137325D4" w:rsidR="003A77E6" w:rsidRDefault="003A77E6" w:rsidP="00E55AC2">
      <w:pPr>
        <w:spacing w:line="360" w:lineRule="auto"/>
        <w:jc w:val="both"/>
        <w:rPr>
          <w:b/>
          <w:bCs/>
        </w:rPr>
      </w:pPr>
    </w:p>
    <w:p w14:paraId="437EE346" w14:textId="75E1C32D" w:rsidR="003A77E6" w:rsidRDefault="003A77E6" w:rsidP="00E55AC2">
      <w:pPr>
        <w:spacing w:line="360" w:lineRule="auto"/>
        <w:jc w:val="both"/>
        <w:rPr>
          <w:b/>
          <w:bCs/>
        </w:rPr>
      </w:pPr>
    </w:p>
    <w:p w14:paraId="27EFAF1E" w14:textId="77777777" w:rsidR="00A53C18" w:rsidRPr="00B91502" w:rsidRDefault="00A53C18" w:rsidP="00B91502">
      <w:pPr>
        <w:pStyle w:val="Default"/>
        <w:spacing w:line="360" w:lineRule="auto"/>
        <w:jc w:val="both"/>
        <w:rPr>
          <w:rFonts w:asciiTheme="majorBidi" w:hAnsiTheme="majorBidi" w:cstheme="majorBidi"/>
          <w:color w:val="auto"/>
          <w:szCs w:val="22"/>
        </w:rPr>
      </w:pPr>
    </w:p>
    <w:p w14:paraId="781C52B3" w14:textId="77777777" w:rsidR="00790ED4" w:rsidRDefault="00BB0E18" w:rsidP="008340CD">
      <w:pPr>
        <w:pStyle w:val="Titre1"/>
        <w:shd w:val="clear" w:color="auto" w:fill="FFFFFF" w:themeFill="background1"/>
        <w:rPr>
          <w:b/>
          <w:bCs w:val="0"/>
          <w:color w:val="000000" w:themeColor="text1"/>
          <w:shd w:val="clear" w:color="auto" w:fill="FFFFFF" w:themeFill="background1"/>
        </w:rPr>
      </w:pPr>
      <w:bookmarkStart w:id="38" w:name="_Toc125980736"/>
      <w:r w:rsidRPr="008340CD">
        <w:rPr>
          <w:b/>
          <w:bCs w:val="0"/>
          <w:color w:val="000000" w:themeColor="text1"/>
          <w:shd w:val="clear" w:color="auto" w:fill="FFFFFF" w:themeFill="background1"/>
        </w:rPr>
        <w:lastRenderedPageBreak/>
        <w:t>Conclusion</w:t>
      </w:r>
      <w:bookmarkEnd w:id="38"/>
      <w:r w:rsidRPr="008340CD">
        <w:rPr>
          <w:b/>
          <w:bCs w:val="0"/>
          <w:color w:val="000000" w:themeColor="text1"/>
          <w:shd w:val="clear" w:color="auto" w:fill="FFFFFF" w:themeFill="background1"/>
        </w:rPr>
        <w:t xml:space="preserve"> </w:t>
      </w:r>
    </w:p>
    <w:p w14:paraId="719D82ED" w14:textId="0A9E080E" w:rsidR="00557B8B" w:rsidRDefault="00557B8B" w:rsidP="009E5DA0"/>
    <w:p w14:paraId="6BA7A6FF" w14:textId="77777777" w:rsidR="00056B34" w:rsidRDefault="00056B34" w:rsidP="009E5DA0"/>
    <w:p w14:paraId="586108AA" w14:textId="4117A5C3" w:rsidR="008E4731" w:rsidRPr="007163B5" w:rsidRDefault="00380936" w:rsidP="007163B5">
      <w:pPr>
        <w:spacing w:line="360" w:lineRule="auto"/>
        <w:jc w:val="both"/>
        <w:rPr>
          <w:rFonts w:asciiTheme="majorBidi" w:eastAsiaTheme="minorHAnsi" w:hAnsiTheme="majorBidi" w:cstheme="majorBidi"/>
          <w:sz w:val="24"/>
        </w:rPr>
      </w:pPr>
      <w:r w:rsidRPr="0056427D">
        <w:rPr>
          <w:rFonts w:asciiTheme="majorBidi" w:hAnsiTheme="majorBidi" w:cstheme="majorBidi"/>
        </w:rPr>
        <w:t xml:space="preserve">Au cours de ce </w:t>
      </w:r>
      <w:r w:rsidR="00223DDE">
        <w:rPr>
          <w:rFonts w:asciiTheme="majorBidi" w:hAnsiTheme="majorBidi" w:cstheme="majorBidi"/>
        </w:rPr>
        <w:t>projet</w:t>
      </w:r>
      <w:r w:rsidRPr="0056427D">
        <w:rPr>
          <w:rFonts w:asciiTheme="majorBidi" w:hAnsiTheme="majorBidi" w:cstheme="majorBidi"/>
        </w:rPr>
        <w:t xml:space="preserve">, </w:t>
      </w:r>
      <w:r w:rsidR="00223DDE">
        <w:rPr>
          <w:rFonts w:asciiTheme="majorBidi" w:hAnsiTheme="majorBidi" w:cstheme="majorBidi"/>
        </w:rPr>
        <w:t xml:space="preserve">on a </w:t>
      </w:r>
      <w:r w:rsidRPr="0056427D">
        <w:rPr>
          <w:rFonts w:asciiTheme="majorBidi" w:hAnsiTheme="majorBidi" w:cstheme="majorBidi"/>
        </w:rPr>
        <w:t xml:space="preserve">pu développer </w:t>
      </w:r>
      <w:r w:rsidR="00223DDE">
        <w:rPr>
          <w:rFonts w:asciiTheme="majorBidi" w:hAnsiTheme="majorBidi" w:cstheme="majorBidi"/>
        </w:rPr>
        <w:t xml:space="preserve">une </w:t>
      </w:r>
      <w:r w:rsidR="00223DDE" w:rsidRPr="00C65BAD">
        <w:rPr>
          <w:rFonts w:asciiTheme="majorBidi" w:hAnsiTheme="majorBidi" w:cstheme="majorBidi"/>
        </w:rPr>
        <w:t xml:space="preserve">application </w:t>
      </w:r>
      <w:r w:rsidR="00E06328">
        <w:rPr>
          <w:rFonts w:asciiTheme="majorBidi" w:hAnsiTheme="majorBidi" w:cstheme="majorBidi"/>
        </w:rPr>
        <w:t>web</w:t>
      </w:r>
      <w:r w:rsidR="000065E1">
        <w:rPr>
          <w:rFonts w:asciiTheme="majorBidi" w:hAnsiTheme="majorBidi" w:cstheme="majorBidi"/>
        </w:rPr>
        <w:t xml:space="preserve"> </w:t>
      </w:r>
      <w:r w:rsidR="00A9316C">
        <w:rPr>
          <w:rFonts w:asciiTheme="majorBidi" w:hAnsiTheme="majorBidi" w:cstheme="majorBidi"/>
        </w:rPr>
        <w:t xml:space="preserve">d’achat en ligne et </w:t>
      </w:r>
      <w:r w:rsidR="000065E1">
        <w:rPr>
          <w:rFonts w:asciiTheme="majorBidi" w:hAnsiTheme="majorBidi" w:cstheme="majorBidi"/>
        </w:rPr>
        <w:t xml:space="preserve">de </w:t>
      </w:r>
      <w:r w:rsidR="00223DDE" w:rsidRPr="00C65BAD">
        <w:rPr>
          <w:rFonts w:asciiTheme="majorBidi" w:hAnsiTheme="majorBidi" w:cstheme="majorBidi"/>
        </w:rPr>
        <w:t>gestion d</w:t>
      </w:r>
      <w:r w:rsidR="003912D8">
        <w:rPr>
          <w:rFonts w:asciiTheme="majorBidi" w:hAnsiTheme="majorBidi" w:cstheme="majorBidi"/>
        </w:rPr>
        <w:t xml:space="preserve">u supermarché </w:t>
      </w:r>
      <w:r w:rsidR="00223DDE" w:rsidRPr="00C65BAD">
        <w:rPr>
          <w:rFonts w:asciiTheme="majorBidi" w:hAnsiTheme="majorBidi" w:cstheme="majorBidi"/>
        </w:rPr>
        <w:t>en</w:t>
      </w:r>
      <w:r w:rsidR="00362EEB">
        <w:rPr>
          <w:rFonts w:asciiTheme="majorBidi" w:hAnsiTheme="majorBidi" w:cstheme="majorBidi"/>
        </w:rPr>
        <w:t xml:space="preserve"> utilisant les outils de programmation de </w:t>
      </w:r>
      <w:r w:rsidR="00223DDE" w:rsidRPr="00C65BAD">
        <w:rPr>
          <w:rFonts w:asciiTheme="majorBidi" w:hAnsiTheme="majorBidi" w:cstheme="majorBidi"/>
        </w:rPr>
        <w:t>Java</w:t>
      </w:r>
      <w:r w:rsidR="00362EEB">
        <w:rPr>
          <w:rFonts w:asciiTheme="majorBidi" w:hAnsiTheme="majorBidi" w:cstheme="majorBidi"/>
        </w:rPr>
        <w:t xml:space="preserve"> EE</w:t>
      </w:r>
      <w:r w:rsidR="00F7772E">
        <w:rPr>
          <w:rFonts w:asciiTheme="majorBidi" w:hAnsiTheme="majorBidi" w:cstheme="majorBidi"/>
        </w:rPr>
        <w:t xml:space="preserve">. L’application est </w:t>
      </w:r>
      <w:r w:rsidR="007D61C7">
        <w:rPr>
          <w:rFonts w:asciiTheme="majorBidi" w:hAnsiTheme="majorBidi" w:cstheme="majorBidi"/>
        </w:rPr>
        <w:t>à</w:t>
      </w:r>
      <w:r w:rsidR="00223DDE" w:rsidRPr="00C65BAD">
        <w:rPr>
          <w:rFonts w:asciiTheme="majorBidi" w:hAnsiTheme="majorBidi" w:cstheme="majorBidi"/>
        </w:rPr>
        <w:t xml:space="preserve"> pour aider</w:t>
      </w:r>
      <w:r w:rsidR="008E4731">
        <w:rPr>
          <w:rFonts w:asciiTheme="majorBidi" w:hAnsiTheme="majorBidi" w:cstheme="majorBidi"/>
        </w:rPr>
        <w:t xml:space="preserve"> </w:t>
      </w:r>
      <w:r w:rsidR="003E040B">
        <w:rPr>
          <w:rFonts w:asciiTheme="majorBidi" w:eastAsiaTheme="minorHAnsi" w:hAnsiTheme="majorBidi" w:cstheme="majorBidi"/>
          <w:sz w:val="24"/>
        </w:rPr>
        <w:t>à</w:t>
      </w:r>
      <w:r w:rsidR="00407F76">
        <w:rPr>
          <w:rFonts w:asciiTheme="majorBidi" w:eastAsiaTheme="minorHAnsi" w:hAnsiTheme="majorBidi" w:cstheme="majorBidi"/>
          <w:sz w:val="24"/>
        </w:rPr>
        <w:t xml:space="preserve"> </w:t>
      </w:r>
      <w:r w:rsidR="008E4731">
        <w:rPr>
          <w:rFonts w:asciiTheme="majorBidi" w:eastAsiaTheme="minorHAnsi" w:hAnsiTheme="majorBidi" w:cstheme="majorBidi"/>
          <w:sz w:val="24"/>
        </w:rPr>
        <w:t>la gestion du stock, la relation avec les fournisseurs, les clients et leurs commandes</w:t>
      </w:r>
      <w:r w:rsidR="00407F76">
        <w:rPr>
          <w:rFonts w:asciiTheme="majorBidi" w:eastAsiaTheme="minorHAnsi" w:hAnsiTheme="majorBidi" w:cstheme="majorBidi"/>
          <w:sz w:val="24"/>
        </w:rPr>
        <w:t>, et même</w:t>
      </w:r>
      <w:r w:rsidR="003E040B">
        <w:rPr>
          <w:rFonts w:asciiTheme="majorBidi" w:eastAsiaTheme="minorHAnsi" w:hAnsiTheme="majorBidi" w:cstheme="majorBidi"/>
          <w:sz w:val="24"/>
        </w:rPr>
        <w:t xml:space="preserve"> </w:t>
      </w:r>
      <w:r w:rsidR="003E040B">
        <w:rPr>
          <w:rFonts w:asciiTheme="majorBidi" w:hAnsiTheme="majorBidi" w:cstheme="majorBidi"/>
          <w:sz w:val="24"/>
          <w:szCs w:val="24"/>
        </w:rPr>
        <w:t>de</w:t>
      </w:r>
      <w:r w:rsidR="003E040B" w:rsidRPr="001C6447">
        <w:rPr>
          <w:rFonts w:asciiTheme="majorBidi" w:hAnsiTheme="majorBidi" w:cstheme="majorBidi"/>
          <w:sz w:val="24"/>
          <w:szCs w:val="24"/>
        </w:rPr>
        <w:t xml:space="preserve"> facilité les achats pour les clients en leur offrant une expérience d'achat plus fluide et plus personnalisée</w:t>
      </w:r>
      <w:r w:rsidR="007163B5">
        <w:rPr>
          <w:rFonts w:asciiTheme="majorBidi" w:hAnsiTheme="majorBidi" w:cstheme="majorBidi"/>
          <w:sz w:val="24"/>
          <w:szCs w:val="24"/>
        </w:rPr>
        <w:t>.</w:t>
      </w:r>
    </w:p>
    <w:p w14:paraId="73EB93BA" w14:textId="6336F206" w:rsidR="00A53C18" w:rsidRDefault="00223DDE" w:rsidP="00530B8C">
      <w:pPr>
        <w:pStyle w:val="Default"/>
        <w:spacing w:line="360" w:lineRule="auto"/>
        <w:jc w:val="both"/>
        <w:rPr>
          <w:rFonts w:asciiTheme="majorBidi" w:hAnsiTheme="majorBidi" w:cstheme="majorBidi"/>
          <w:color w:val="auto"/>
          <w:szCs w:val="22"/>
        </w:rPr>
      </w:pPr>
      <w:r w:rsidRPr="00C65BAD">
        <w:rPr>
          <w:rFonts w:asciiTheme="majorBidi" w:hAnsiTheme="majorBidi" w:cstheme="majorBidi"/>
          <w:color w:val="auto"/>
          <w:szCs w:val="22"/>
        </w:rPr>
        <w:t xml:space="preserve"> En utilisant cette application</w:t>
      </w:r>
      <w:r w:rsidR="007163B5">
        <w:rPr>
          <w:rFonts w:asciiTheme="majorBidi" w:hAnsiTheme="majorBidi" w:cstheme="majorBidi"/>
          <w:color w:val="auto"/>
          <w:szCs w:val="22"/>
        </w:rPr>
        <w:t xml:space="preserve"> web</w:t>
      </w:r>
      <w:r w:rsidRPr="00C65BAD">
        <w:rPr>
          <w:rFonts w:asciiTheme="majorBidi" w:hAnsiTheme="majorBidi" w:cstheme="majorBidi"/>
          <w:color w:val="auto"/>
          <w:szCs w:val="22"/>
        </w:rPr>
        <w:t xml:space="preserve">, les </w:t>
      </w:r>
      <w:r w:rsidR="00781B39">
        <w:rPr>
          <w:rFonts w:asciiTheme="majorBidi" w:hAnsiTheme="majorBidi" w:cstheme="majorBidi"/>
          <w:color w:val="auto"/>
          <w:szCs w:val="22"/>
        </w:rPr>
        <w:t>supermarchés</w:t>
      </w:r>
      <w:r w:rsidRPr="00C65BAD">
        <w:rPr>
          <w:rFonts w:asciiTheme="majorBidi" w:hAnsiTheme="majorBidi" w:cstheme="majorBidi"/>
          <w:color w:val="auto"/>
          <w:szCs w:val="22"/>
        </w:rPr>
        <w:t xml:space="preserve"> peuvent améliorer leur productivité et leur efficacité</w:t>
      </w:r>
      <w:r w:rsidR="00530B8C">
        <w:rPr>
          <w:rFonts w:asciiTheme="majorBidi" w:hAnsiTheme="majorBidi" w:cstheme="majorBidi"/>
          <w:color w:val="auto"/>
          <w:szCs w:val="22"/>
        </w:rPr>
        <w:t xml:space="preserve"> et </w:t>
      </w:r>
      <w:r w:rsidR="00730B90">
        <w:rPr>
          <w:rFonts w:asciiTheme="majorBidi" w:hAnsiTheme="majorBidi" w:cstheme="majorBidi"/>
          <w:color w:val="auto"/>
          <w:szCs w:val="22"/>
        </w:rPr>
        <w:t>même</w:t>
      </w:r>
      <w:r w:rsidR="0002202E">
        <w:rPr>
          <w:rFonts w:asciiTheme="majorBidi" w:hAnsiTheme="majorBidi" w:cstheme="majorBidi"/>
          <w:color w:val="auto"/>
          <w:szCs w:val="22"/>
        </w:rPr>
        <w:t xml:space="preserve"> d’</w:t>
      </w:r>
      <w:r w:rsidR="00530B8C" w:rsidRPr="001C6447">
        <w:rPr>
          <w:rFonts w:asciiTheme="majorBidi" w:hAnsiTheme="majorBidi" w:cstheme="majorBidi"/>
        </w:rPr>
        <w:t>amélio</w:t>
      </w:r>
      <w:r w:rsidR="0002202E">
        <w:rPr>
          <w:rFonts w:asciiTheme="majorBidi" w:hAnsiTheme="majorBidi" w:cstheme="majorBidi"/>
        </w:rPr>
        <w:t>rer</w:t>
      </w:r>
      <w:r w:rsidR="00530B8C" w:rsidRPr="001C6447">
        <w:rPr>
          <w:rFonts w:asciiTheme="majorBidi" w:hAnsiTheme="majorBidi" w:cstheme="majorBidi"/>
        </w:rPr>
        <w:t xml:space="preserve"> l'expérience d'achat globale pour les clients</w:t>
      </w:r>
      <w:r w:rsidR="00530B8C">
        <w:rPr>
          <w:rFonts w:asciiTheme="majorBidi" w:hAnsiTheme="majorBidi" w:cstheme="majorBidi"/>
          <w:color w:val="auto"/>
          <w:szCs w:val="22"/>
        </w:rPr>
        <w:t>.</w:t>
      </w:r>
    </w:p>
    <w:p w14:paraId="36E811DC" w14:textId="378101C0" w:rsidR="00A53C18" w:rsidRDefault="00A53C18" w:rsidP="00C65BAD">
      <w:pPr>
        <w:pStyle w:val="Default"/>
        <w:spacing w:line="360" w:lineRule="auto"/>
        <w:jc w:val="both"/>
        <w:rPr>
          <w:rFonts w:asciiTheme="majorBidi" w:hAnsiTheme="majorBidi" w:cstheme="majorBidi"/>
          <w:color w:val="auto"/>
          <w:szCs w:val="22"/>
        </w:rPr>
      </w:pPr>
    </w:p>
    <w:p w14:paraId="6B2CFACA" w14:textId="08B75D6E" w:rsidR="00A53C18" w:rsidRDefault="00A53C18" w:rsidP="00C65BAD">
      <w:pPr>
        <w:pStyle w:val="Default"/>
        <w:spacing w:line="360" w:lineRule="auto"/>
        <w:jc w:val="both"/>
        <w:rPr>
          <w:rFonts w:asciiTheme="majorBidi" w:hAnsiTheme="majorBidi" w:cstheme="majorBidi"/>
          <w:color w:val="auto"/>
          <w:szCs w:val="22"/>
        </w:rPr>
      </w:pPr>
    </w:p>
    <w:p w14:paraId="7D87E9E6" w14:textId="0867CE74" w:rsidR="00A53C18" w:rsidRDefault="00A53C18" w:rsidP="00C65BAD">
      <w:pPr>
        <w:pStyle w:val="Default"/>
        <w:spacing w:line="360" w:lineRule="auto"/>
        <w:jc w:val="both"/>
        <w:rPr>
          <w:rFonts w:asciiTheme="majorBidi" w:hAnsiTheme="majorBidi" w:cstheme="majorBidi"/>
          <w:color w:val="auto"/>
          <w:szCs w:val="22"/>
        </w:rPr>
      </w:pPr>
    </w:p>
    <w:p w14:paraId="1167FC8E" w14:textId="61E11382" w:rsidR="00A53C18" w:rsidRDefault="00A53C18" w:rsidP="00C65BAD">
      <w:pPr>
        <w:pStyle w:val="Default"/>
        <w:spacing w:line="360" w:lineRule="auto"/>
        <w:jc w:val="both"/>
        <w:rPr>
          <w:rFonts w:asciiTheme="majorBidi" w:hAnsiTheme="majorBidi" w:cstheme="majorBidi"/>
          <w:color w:val="auto"/>
          <w:szCs w:val="22"/>
        </w:rPr>
      </w:pPr>
    </w:p>
    <w:p w14:paraId="2A68AFB6" w14:textId="1B79361B" w:rsidR="00A53C18" w:rsidRDefault="00A53C18" w:rsidP="00C65BAD">
      <w:pPr>
        <w:pStyle w:val="Default"/>
        <w:spacing w:line="360" w:lineRule="auto"/>
        <w:jc w:val="both"/>
        <w:rPr>
          <w:rFonts w:asciiTheme="majorBidi" w:hAnsiTheme="majorBidi" w:cstheme="majorBidi"/>
          <w:color w:val="auto"/>
          <w:szCs w:val="22"/>
        </w:rPr>
      </w:pPr>
    </w:p>
    <w:p w14:paraId="141D79D6" w14:textId="635F7347" w:rsidR="00A53C18" w:rsidRDefault="00A53C18" w:rsidP="00C65BAD">
      <w:pPr>
        <w:pStyle w:val="Default"/>
        <w:spacing w:line="360" w:lineRule="auto"/>
        <w:jc w:val="both"/>
        <w:rPr>
          <w:rFonts w:asciiTheme="majorBidi" w:hAnsiTheme="majorBidi" w:cstheme="majorBidi"/>
          <w:color w:val="auto"/>
          <w:szCs w:val="22"/>
        </w:rPr>
      </w:pPr>
    </w:p>
    <w:p w14:paraId="5FD65DF5" w14:textId="190BD56D" w:rsidR="00A53C18" w:rsidRDefault="00A53C18" w:rsidP="00C65BAD">
      <w:pPr>
        <w:pStyle w:val="Default"/>
        <w:spacing w:line="360" w:lineRule="auto"/>
        <w:jc w:val="both"/>
        <w:rPr>
          <w:rFonts w:asciiTheme="majorBidi" w:hAnsiTheme="majorBidi" w:cstheme="majorBidi"/>
          <w:color w:val="auto"/>
          <w:szCs w:val="22"/>
        </w:rPr>
      </w:pPr>
    </w:p>
    <w:p w14:paraId="76077E9A" w14:textId="1890C924" w:rsidR="00530AEC" w:rsidRDefault="00530AEC" w:rsidP="00C65BAD">
      <w:pPr>
        <w:pStyle w:val="Default"/>
        <w:spacing w:line="360" w:lineRule="auto"/>
        <w:jc w:val="both"/>
        <w:rPr>
          <w:rFonts w:asciiTheme="majorBidi" w:hAnsiTheme="majorBidi" w:cstheme="majorBidi"/>
          <w:color w:val="auto"/>
          <w:szCs w:val="22"/>
        </w:rPr>
      </w:pPr>
    </w:p>
    <w:p w14:paraId="058132D6" w14:textId="7D7CB8F5" w:rsidR="00530AEC" w:rsidRDefault="00530AEC" w:rsidP="00C65BAD">
      <w:pPr>
        <w:pStyle w:val="Default"/>
        <w:spacing w:line="360" w:lineRule="auto"/>
        <w:jc w:val="both"/>
        <w:rPr>
          <w:rFonts w:asciiTheme="majorBidi" w:hAnsiTheme="majorBidi" w:cstheme="majorBidi"/>
          <w:color w:val="auto"/>
          <w:szCs w:val="22"/>
        </w:rPr>
      </w:pPr>
    </w:p>
    <w:p w14:paraId="34D07E6C" w14:textId="5E50AC1B" w:rsidR="00530AEC" w:rsidRDefault="00530AEC" w:rsidP="00C65BAD">
      <w:pPr>
        <w:pStyle w:val="Default"/>
        <w:spacing w:line="360" w:lineRule="auto"/>
        <w:jc w:val="both"/>
        <w:rPr>
          <w:rFonts w:asciiTheme="majorBidi" w:hAnsiTheme="majorBidi" w:cstheme="majorBidi"/>
          <w:color w:val="auto"/>
          <w:szCs w:val="22"/>
        </w:rPr>
      </w:pPr>
    </w:p>
    <w:p w14:paraId="57E76984" w14:textId="701AB921" w:rsidR="00530AEC" w:rsidRDefault="00530AEC" w:rsidP="00C65BAD">
      <w:pPr>
        <w:pStyle w:val="Default"/>
        <w:spacing w:line="360" w:lineRule="auto"/>
        <w:jc w:val="both"/>
        <w:rPr>
          <w:rFonts w:asciiTheme="majorBidi" w:hAnsiTheme="majorBidi" w:cstheme="majorBidi"/>
          <w:color w:val="auto"/>
          <w:szCs w:val="22"/>
        </w:rPr>
      </w:pPr>
    </w:p>
    <w:p w14:paraId="4C3D26F7" w14:textId="7FD70A1C" w:rsidR="00530AEC" w:rsidRDefault="00530AEC" w:rsidP="00C65BAD">
      <w:pPr>
        <w:pStyle w:val="Default"/>
        <w:spacing w:line="360" w:lineRule="auto"/>
        <w:jc w:val="both"/>
        <w:rPr>
          <w:rFonts w:asciiTheme="majorBidi" w:hAnsiTheme="majorBidi" w:cstheme="majorBidi"/>
          <w:color w:val="auto"/>
          <w:szCs w:val="22"/>
        </w:rPr>
      </w:pPr>
    </w:p>
    <w:p w14:paraId="77ABBDD1" w14:textId="7168C817" w:rsidR="00530AEC" w:rsidRDefault="00530AEC" w:rsidP="00C65BAD">
      <w:pPr>
        <w:pStyle w:val="Default"/>
        <w:spacing w:line="360" w:lineRule="auto"/>
        <w:jc w:val="both"/>
        <w:rPr>
          <w:rFonts w:asciiTheme="majorBidi" w:hAnsiTheme="majorBidi" w:cstheme="majorBidi"/>
          <w:color w:val="auto"/>
          <w:szCs w:val="22"/>
        </w:rPr>
      </w:pPr>
    </w:p>
    <w:p w14:paraId="5BD1214D" w14:textId="2CFA1489" w:rsidR="00530AEC" w:rsidRDefault="00530AEC" w:rsidP="00C65BAD">
      <w:pPr>
        <w:pStyle w:val="Default"/>
        <w:spacing w:line="360" w:lineRule="auto"/>
        <w:jc w:val="both"/>
        <w:rPr>
          <w:rFonts w:asciiTheme="majorBidi" w:hAnsiTheme="majorBidi" w:cstheme="majorBidi"/>
          <w:color w:val="auto"/>
          <w:szCs w:val="22"/>
        </w:rPr>
      </w:pPr>
    </w:p>
    <w:p w14:paraId="10F2995C" w14:textId="30A31E75" w:rsidR="00530AEC" w:rsidRDefault="00530AEC" w:rsidP="00C65BAD">
      <w:pPr>
        <w:pStyle w:val="Default"/>
        <w:spacing w:line="360" w:lineRule="auto"/>
        <w:jc w:val="both"/>
        <w:rPr>
          <w:rFonts w:asciiTheme="majorBidi" w:hAnsiTheme="majorBidi" w:cstheme="majorBidi"/>
          <w:color w:val="auto"/>
          <w:szCs w:val="22"/>
        </w:rPr>
      </w:pPr>
    </w:p>
    <w:p w14:paraId="7CD44A70" w14:textId="3BBDEAD0" w:rsidR="00530AEC" w:rsidRDefault="00530AEC" w:rsidP="00C65BAD">
      <w:pPr>
        <w:pStyle w:val="Default"/>
        <w:spacing w:line="360" w:lineRule="auto"/>
        <w:jc w:val="both"/>
        <w:rPr>
          <w:rFonts w:asciiTheme="majorBidi" w:hAnsiTheme="majorBidi" w:cstheme="majorBidi"/>
          <w:color w:val="auto"/>
          <w:szCs w:val="22"/>
        </w:rPr>
      </w:pPr>
    </w:p>
    <w:p w14:paraId="7FE60886" w14:textId="2AD46B87" w:rsidR="00530AEC" w:rsidRDefault="00530AEC" w:rsidP="00C65BAD">
      <w:pPr>
        <w:pStyle w:val="Default"/>
        <w:spacing w:line="360" w:lineRule="auto"/>
        <w:jc w:val="both"/>
        <w:rPr>
          <w:rFonts w:asciiTheme="majorBidi" w:hAnsiTheme="majorBidi" w:cstheme="majorBidi"/>
          <w:color w:val="auto"/>
          <w:szCs w:val="22"/>
        </w:rPr>
      </w:pPr>
    </w:p>
    <w:p w14:paraId="322DD337" w14:textId="34E8F69C" w:rsidR="00530AEC" w:rsidRDefault="00530AEC" w:rsidP="00C65BAD">
      <w:pPr>
        <w:pStyle w:val="Default"/>
        <w:spacing w:line="360" w:lineRule="auto"/>
        <w:jc w:val="both"/>
        <w:rPr>
          <w:rFonts w:asciiTheme="majorBidi" w:hAnsiTheme="majorBidi" w:cstheme="majorBidi"/>
          <w:color w:val="auto"/>
          <w:szCs w:val="22"/>
        </w:rPr>
      </w:pPr>
    </w:p>
    <w:p w14:paraId="68498B52" w14:textId="43E81582" w:rsidR="00530AEC" w:rsidRDefault="00530AEC" w:rsidP="00C65BAD">
      <w:pPr>
        <w:pStyle w:val="Default"/>
        <w:spacing w:line="360" w:lineRule="auto"/>
        <w:jc w:val="both"/>
        <w:rPr>
          <w:rFonts w:asciiTheme="majorBidi" w:hAnsiTheme="majorBidi" w:cstheme="majorBidi"/>
          <w:color w:val="auto"/>
          <w:szCs w:val="22"/>
        </w:rPr>
      </w:pPr>
    </w:p>
    <w:p w14:paraId="398DF3E5" w14:textId="15D25F9A" w:rsidR="008F4746" w:rsidRDefault="008F4746" w:rsidP="00C65BAD">
      <w:pPr>
        <w:pStyle w:val="Default"/>
        <w:spacing w:line="360" w:lineRule="auto"/>
        <w:jc w:val="both"/>
        <w:rPr>
          <w:rFonts w:asciiTheme="majorBidi" w:hAnsiTheme="majorBidi" w:cstheme="majorBidi"/>
          <w:color w:val="auto"/>
          <w:szCs w:val="22"/>
        </w:rPr>
      </w:pPr>
    </w:p>
    <w:p w14:paraId="42AA4E64" w14:textId="4375AA75" w:rsidR="008F4746" w:rsidRDefault="008F4746" w:rsidP="00C65BAD">
      <w:pPr>
        <w:pStyle w:val="Default"/>
        <w:spacing w:line="360" w:lineRule="auto"/>
        <w:jc w:val="both"/>
        <w:rPr>
          <w:rFonts w:asciiTheme="majorBidi" w:hAnsiTheme="majorBidi" w:cstheme="majorBidi"/>
          <w:color w:val="auto"/>
          <w:szCs w:val="22"/>
        </w:rPr>
      </w:pPr>
    </w:p>
    <w:p w14:paraId="14191B6E" w14:textId="6B1E6930" w:rsidR="008F4746" w:rsidRDefault="008F4746" w:rsidP="00C65BAD">
      <w:pPr>
        <w:pStyle w:val="Default"/>
        <w:spacing w:line="360" w:lineRule="auto"/>
        <w:jc w:val="both"/>
        <w:rPr>
          <w:rFonts w:asciiTheme="majorBidi" w:hAnsiTheme="majorBidi" w:cstheme="majorBidi"/>
          <w:color w:val="auto"/>
          <w:szCs w:val="22"/>
        </w:rPr>
      </w:pPr>
    </w:p>
    <w:p w14:paraId="08B645A3" w14:textId="6D8EAB4E" w:rsidR="008F4746" w:rsidRDefault="008F4746" w:rsidP="00C65BAD">
      <w:pPr>
        <w:pStyle w:val="Default"/>
        <w:spacing w:line="360" w:lineRule="auto"/>
        <w:jc w:val="both"/>
        <w:rPr>
          <w:rFonts w:asciiTheme="majorBidi" w:hAnsiTheme="majorBidi" w:cstheme="majorBidi"/>
          <w:color w:val="auto"/>
          <w:szCs w:val="22"/>
        </w:rPr>
      </w:pPr>
    </w:p>
    <w:p w14:paraId="154EAEDF" w14:textId="06976B45" w:rsidR="00EA2F53" w:rsidRDefault="00EA2F53" w:rsidP="00C65BAD">
      <w:pPr>
        <w:pStyle w:val="Default"/>
        <w:spacing w:line="360" w:lineRule="auto"/>
        <w:jc w:val="both"/>
        <w:rPr>
          <w:rFonts w:asciiTheme="majorBidi" w:hAnsiTheme="majorBidi" w:cstheme="majorBidi"/>
          <w:color w:val="auto"/>
          <w:szCs w:val="22"/>
        </w:rPr>
      </w:pPr>
    </w:p>
    <w:p w14:paraId="79FAE9C4" w14:textId="77777777" w:rsidR="00EA2F53" w:rsidRPr="00C65BAD" w:rsidRDefault="00EA2F53" w:rsidP="00C65BAD">
      <w:pPr>
        <w:pStyle w:val="Default"/>
        <w:spacing w:line="360" w:lineRule="auto"/>
        <w:jc w:val="both"/>
        <w:rPr>
          <w:rFonts w:asciiTheme="majorBidi" w:hAnsiTheme="majorBidi" w:cstheme="majorBidi"/>
          <w:color w:val="auto"/>
          <w:szCs w:val="22"/>
        </w:rPr>
      </w:pPr>
    </w:p>
    <w:p w14:paraId="15F826EA" w14:textId="6BE44DC6" w:rsidR="00A94F12" w:rsidRPr="00A94F12" w:rsidRDefault="00A94F12" w:rsidP="00A94F12">
      <w:pPr>
        <w:pStyle w:val="Titre1"/>
        <w:shd w:val="clear" w:color="auto" w:fill="FFFFFF" w:themeFill="background1"/>
        <w:rPr>
          <w:b/>
          <w:bCs w:val="0"/>
          <w:color w:val="000000" w:themeColor="text1"/>
          <w:shd w:val="clear" w:color="auto" w:fill="FFFFFF" w:themeFill="background1"/>
        </w:rPr>
      </w:pPr>
      <w:bookmarkStart w:id="39" w:name="_Toc125980737"/>
      <w:r w:rsidRPr="00A94F12">
        <w:rPr>
          <w:b/>
          <w:bCs w:val="0"/>
          <w:color w:val="000000" w:themeColor="text1"/>
          <w:shd w:val="clear" w:color="auto" w:fill="FFFFFF" w:themeFill="background1"/>
        </w:rPr>
        <w:t>Références</w:t>
      </w:r>
      <w:r w:rsidR="0053489E">
        <w:rPr>
          <w:b/>
          <w:bCs w:val="0"/>
          <w:color w:val="000000" w:themeColor="text1"/>
          <w:shd w:val="clear" w:color="auto" w:fill="FFFFFF" w:themeFill="background1"/>
        </w:rPr>
        <w:t>/Webographie</w:t>
      </w:r>
      <w:bookmarkEnd w:id="39"/>
    </w:p>
    <w:p w14:paraId="6BF999D3" w14:textId="645DDE92" w:rsidR="002001BA" w:rsidRDefault="002001BA" w:rsidP="00694455">
      <w:pPr>
        <w:spacing w:line="600" w:lineRule="auto"/>
        <w:rPr>
          <w:rFonts w:ascii="ArialMT" w:hAnsi="ArialMT" w:cs="ArialMT"/>
          <w:sz w:val="24"/>
          <w:szCs w:val="24"/>
        </w:rPr>
      </w:pPr>
    </w:p>
    <w:p w14:paraId="515577D0" w14:textId="6FBD7CB8" w:rsidR="00741D44" w:rsidRPr="0074216D" w:rsidRDefault="00870C44" w:rsidP="00C17930">
      <w:pPr>
        <w:widowControl w:val="0"/>
        <w:tabs>
          <w:tab w:val="left" w:pos="1774"/>
        </w:tabs>
        <w:autoSpaceDE w:val="0"/>
        <w:autoSpaceDN w:val="0"/>
        <w:spacing w:after="0" w:line="600" w:lineRule="auto"/>
        <w:jc w:val="both"/>
        <w:rPr>
          <w:rFonts w:eastAsiaTheme="minorHAnsi"/>
          <w:sz w:val="24"/>
          <w:szCs w:val="24"/>
        </w:rPr>
      </w:pPr>
      <w:r w:rsidRPr="0074216D">
        <w:rPr>
          <w:rFonts w:asciiTheme="majorBidi" w:hAnsiTheme="majorBidi" w:cstheme="majorBidi"/>
          <w:sz w:val="24"/>
          <w:szCs w:val="24"/>
        </w:rPr>
        <w:t xml:space="preserve">[1] </w:t>
      </w:r>
      <w:r w:rsidR="001F40CA" w:rsidRPr="0074216D">
        <w:rPr>
          <w:rFonts w:asciiTheme="majorBidi" w:hAnsiTheme="majorBidi" w:cstheme="majorBidi"/>
          <w:sz w:val="24"/>
          <w:szCs w:val="24"/>
        </w:rPr>
        <w:t>Java</w:t>
      </w:r>
      <w:r w:rsidR="00F27F9A">
        <w:rPr>
          <w:rFonts w:asciiTheme="majorBidi" w:hAnsiTheme="majorBidi" w:cstheme="majorBidi"/>
          <w:sz w:val="24"/>
          <w:szCs w:val="24"/>
        </w:rPr>
        <w:t xml:space="preserve"> EE</w:t>
      </w:r>
      <w:r w:rsidR="001F40CA" w:rsidRPr="0074216D">
        <w:rPr>
          <w:rFonts w:asciiTheme="majorBidi" w:hAnsiTheme="majorBidi" w:cstheme="majorBidi"/>
          <w:sz w:val="24"/>
          <w:szCs w:val="24"/>
        </w:rPr>
        <w:t xml:space="preserve"> </w:t>
      </w:r>
      <w:r w:rsidR="00BD75BB" w:rsidRPr="0074216D">
        <w:rPr>
          <w:rFonts w:asciiTheme="majorBidi" w:hAnsiTheme="majorBidi" w:cstheme="majorBidi"/>
          <w:sz w:val="24"/>
          <w:szCs w:val="24"/>
        </w:rPr>
        <w:t xml:space="preserve">documentation </w:t>
      </w:r>
      <w:hyperlink r:id="rId25" w:history="1">
        <w:r w:rsidR="00F27F9A" w:rsidRPr="00C36A9B">
          <w:rPr>
            <w:rStyle w:val="Lienhypertexte"/>
            <w:rFonts w:asciiTheme="majorBidi" w:hAnsiTheme="majorBidi" w:cstheme="majorBidi"/>
            <w:sz w:val="24"/>
            <w:szCs w:val="24"/>
          </w:rPr>
          <w:t>https://docs.oracle.com/javaee/7/index.html</w:t>
        </w:r>
      </w:hyperlink>
      <w:r w:rsidR="00BD75BB" w:rsidRPr="0074216D">
        <w:rPr>
          <w:rFonts w:asciiTheme="majorBidi" w:hAnsiTheme="majorBidi" w:cstheme="majorBidi"/>
          <w:sz w:val="24"/>
          <w:szCs w:val="24"/>
        </w:rPr>
        <w:t>.</w:t>
      </w:r>
    </w:p>
    <w:p w14:paraId="0452B8E5" w14:textId="7690FFDF" w:rsidR="00A42A39" w:rsidRPr="0074216D" w:rsidRDefault="00870C44" w:rsidP="00694455">
      <w:pPr>
        <w:widowControl w:val="0"/>
        <w:tabs>
          <w:tab w:val="left" w:pos="1774"/>
        </w:tabs>
        <w:autoSpaceDE w:val="0"/>
        <w:autoSpaceDN w:val="0"/>
        <w:spacing w:after="0" w:line="600" w:lineRule="auto"/>
        <w:jc w:val="both"/>
        <w:rPr>
          <w:rFonts w:asciiTheme="majorBidi" w:hAnsiTheme="majorBidi" w:cstheme="majorBidi"/>
          <w:sz w:val="24"/>
          <w:szCs w:val="24"/>
        </w:rPr>
      </w:pPr>
      <w:r w:rsidRPr="0074216D">
        <w:rPr>
          <w:rFonts w:asciiTheme="majorBidi" w:hAnsiTheme="majorBidi" w:cstheme="majorBidi"/>
          <w:sz w:val="24"/>
          <w:szCs w:val="24"/>
        </w:rPr>
        <w:t>[3</w:t>
      </w:r>
      <w:r w:rsidR="008A4D49" w:rsidRPr="008A4D49">
        <w:t xml:space="preserve"> </w:t>
      </w:r>
      <w:proofErr w:type="spellStart"/>
      <w:r w:rsidR="002D02AA">
        <w:rPr>
          <w:rFonts w:asciiTheme="majorBidi" w:hAnsiTheme="majorBidi" w:cstheme="majorBidi"/>
          <w:sz w:val="24"/>
          <w:szCs w:val="24"/>
        </w:rPr>
        <w:t>M</w:t>
      </w:r>
      <w:r w:rsidR="008A4D49" w:rsidRPr="008A4D49">
        <w:rPr>
          <w:rFonts w:asciiTheme="majorBidi" w:hAnsiTheme="majorBidi" w:cstheme="majorBidi"/>
          <w:sz w:val="24"/>
          <w:szCs w:val="24"/>
        </w:rPr>
        <w:t>ysql</w:t>
      </w:r>
      <w:proofErr w:type="spellEnd"/>
      <w:r w:rsidR="008A4D49" w:rsidRPr="008A4D49">
        <w:rPr>
          <w:rFonts w:asciiTheme="majorBidi" w:hAnsiTheme="majorBidi" w:cstheme="majorBidi"/>
          <w:sz w:val="24"/>
          <w:szCs w:val="24"/>
        </w:rPr>
        <w:t xml:space="preserve"> documentation</w:t>
      </w:r>
      <w:r w:rsidR="002D02AA" w:rsidRPr="002D02AA">
        <w:t xml:space="preserve"> </w:t>
      </w:r>
      <w:hyperlink r:id="rId26" w:history="1">
        <w:r w:rsidR="00E46168" w:rsidRPr="0030362D">
          <w:rPr>
            <w:rStyle w:val="Lienhypertexte"/>
            <w:rFonts w:asciiTheme="majorBidi" w:hAnsiTheme="majorBidi" w:cstheme="majorBidi"/>
            <w:sz w:val="24"/>
            <w:szCs w:val="24"/>
          </w:rPr>
          <w:t>https://dev.mysql.com/doc/</w:t>
        </w:r>
      </w:hyperlink>
      <w:r w:rsidR="004574FD" w:rsidRPr="0074216D">
        <w:rPr>
          <w:rFonts w:asciiTheme="majorBidi" w:hAnsiTheme="majorBidi" w:cstheme="majorBidi"/>
          <w:sz w:val="24"/>
          <w:szCs w:val="24"/>
        </w:rPr>
        <w:t>.</w:t>
      </w:r>
    </w:p>
    <w:p w14:paraId="368EA76C" w14:textId="54CB046C" w:rsidR="00A42A39" w:rsidRPr="0074216D" w:rsidRDefault="00870C44" w:rsidP="00694455">
      <w:pPr>
        <w:widowControl w:val="0"/>
        <w:tabs>
          <w:tab w:val="left" w:pos="1774"/>
        </w:tabs>
        <w:autoSpaceDE w:val="0"/>
        <w:autoSpaceDN w:val="0"/>
        <w:spacing w:after="0" w:line="600" w:lineRule="auto"/>
        <w:jc w:val="both"/>
        <w:rPr>
          <w:rFonts w:asciiTheme="majorBidi" w:hAnsiTheme="majorBidi" w:cstheme="majorBidi"/>
          <w:sz w:val="24"/>
          <w:szCs w:val="24"/>
        </w:rPr>
      </w:pPr>
      <w:r w:rsidRPr="0074216D">
        <w:rPr>
          <w:rFonts w:asciiTheme="majorBidi" w:hAnsiTheme="majorBidi" w:cstheme="majorBidi"/>
          <w:sz w:val="24"/>
          <w:szCs w:val="24"/>
        </w:rPr>
        <w:t xml:space="preserve">[4] </w:t>
      </w:r>
      <w:proofErr w:type="spellStart"/>
      <w:r w:rsidR="00670CCF">
        <w:rPr>
          <w:rFonts w:asciiTheme="majorBidi" w:hAnsiTheme="majorBidi" w:cstheme="majorBidi"/>
          <w:sz w:val="24"/>
          <w:szCs w:val="24"/>
        </w:rPr>
        <w:t>Eclipce</w:t>
      </w:r>
      <w:proofErr w:type="spellEnd"/>
      <w:r w:rsidR="00487867" w:rsidRPr="00487867">
        <w:rPr>
          <w:rFonts w:asciiTheme="majorBidi" w:hAnsiTheme="majorBidi" w:cstheme="majorBidi"/>
          <w:sz w:val="24"/>
          <w:szCs w:val="24"/>
        </w:rPr>
        <w:t xml:space="preserve"> documentation</w:t>
      </w:r>
      <w:r w:rsidR="001A5CAB" w:rsidRPr="001A5CAB">
        <w:t xml:space="preserve"> </w:t>
      </w:r>
      <w:hyperlink r:id="rId27" w:history="1">
        <w:r w:rsidR="00E74BEB" w:rsidRPr="00C36A9B">
          <w:rPr>
            <w:rStyle w:val="Lienhypertexte"/>
          </w:rPr>
          <w:t>https://www.eclipse.org/documentation/</w:t>
        </w:r>
      </w:hyperlink>
      <w:r w:rsidR="00655A54" w:rsidRPr="0074216D">
        <w:rPr>
          <w:rFonts w:asciiTheme="majorBidi" w:hAnsiTheme="majorBidi" w:cstheme="majorBidi"/>
          <w:sz w:val="24"/>
          <w:szCs w:val="24"/>
        </w:rPr>
        <w:t>.</w:t>
      </w:r>
    </w:p>
    <w:p w14:paraId="4A96BC35" w14:textId="243E8A4A" w:rsidR="00F75E07" w:rsidRDefault="00870C44" w:rsidP="00694455">
      <w:pPr>
        <w:widowControl w:val="0"/>
        <w:tabs>
          <w:tab w:val="left" w:pos="1774"/>
        </w:tabs>
        <w:autoSpaceDE w:val="0"/>
        <w:autoSpaceDN w:val="0"/>
        <w:spacing w:after="0" w:line="600" w:lineRule="auto"/>
        <w:jc w:val="both"/>
        <w:rPr>
          <w:rFonts w:asciiTheme="majorBidi" w:hAnsiTheme="majorBidi" w:cstheme="majorBidi"/>
          <w:sz w:val="24"/>
          <w:szCs w:val="24"/>
        </w:rPr>
      </w:pPr>
      <w:r w:rsidRPr="0074216D">
        <w:rPr>
          <w:rFonts w:asciiTheme="majorBidi" w:hAnsiTheme="majorBidi" w:cstheme="majorBidi"/>
          <w:sz w:val="24"/>
          <w:szCs w:val="24"/>
        </w:rPr>
        <w:t>[</w:t>
      </w:r>
      <w:r w:rsidR="00B51758">
        <w:rPr>
          <w:rFonts w:asciiTheme="majorBidi" w:hAnsiTheme="majorBidi" w:cstheme="majorBidi"/>
          <w:sz w:val="24"/>
          <w:szCs w:val="24"/>
        </w:rPr>
        <w:t>5</w:t>
      </w:r>
      <w:r w:rsidRPr="0074216D">
        <w:rPr>
          <w:rFonts w:asciiTheme="majorBidi" w:hAnsiTheme="majorBidi" w:cstheme="majorBidi"/>
          <w:sz w:val="24"/>
          <w:szCs w:val="24"/>
        </w:rPr>
        <w:t xml:space="preserve">] </w:t>
      </w:r>
      <w:r w:rsidR="00C416C6">
        <w:rPr>
          <w:rFonts w:asciiTheme="majorBidi" w:hAnsiTheme="majorBidi" w:cstheme="majorBidi"/>
          <w:sz w:val="24"/>
          <w:szCs w:val="24"/>
        </w:rPr>
        <w:t>Maven</w:t>
      </w:r>
      <w:r w:rsidR="00F75E07" w:rsidRPr="0074216D">
        <w:rPr>
          <w:rFonts w:asciiTheme="majorBidi" w:hAnsiTheme="majorBidi" w:cstheme="majorBidi"/>
          <w:sz w:val="24"/>
          <w:szCs w:val="24"/>
        </w:rPr>
        <w:t xml:space="preserve"> documentation</w:t>
      </w:r>
      <w:r w:rsidR="009E0CC3">
        <w:rPr>
          <w:rFonts w:asciiTheme="majorBidi" w:hAnsiTheme="majorBidi" w:cstheme="majorBidi"/>
          <w:sz w:val="24"/>
          <w:szCs w:val="24"/>
        </w:rPr>
        <w:t xml:space="preserve"> </w:t>
      </w:r>
      <w:hyperlink r:id="rId28" w:history="1">
        <w:r w:rsidR="009E0CC3" w:rsidRPr="0030362D">
          <w:rPr>
            <w:rStyle w:val="Lienhypertexte"/>
            <w:rFonts w:asciiTheme="majorBidi" w:hAnsiTheme="majorBidi" w:cstheme="majorBidi"/>
            <w:sz w:val="24"/>
            <w:szCs w:val="24"/>
          </w:rPr>
          <w:t>https://maven.apache.org/guides/</w:t>
        </w:r>
      </w:hyperlink>
      <w:r w:rsidR="00707AA8" w:rsidRPr="0074216D">
        <w:rPr>
          <w:rFonts w:asciiTheme="majorBidi" w:hAnsiTheme="majorBidi" w:cstheme="majorBidi"/>
          <w:sz w:val="24"/>
          <w:szCs w:val="24"/>
        </w:rPr>
        <w:t>.</w:t>
      </w:r>
    </w:p>
    <w:p w14:paraId="0E4BECBD" w14:textId="68F51E8F" w:rsidR="009B352C" w:rsidRPr="0074216D" w:rsidRDefault="009B352C" w:rsidP="009B352C">
      <w:pPr>
        <w:widowControl w:val="0"/>
        <w:tabs>
          <w:tab w:val="left" w:pos="1774"/>
        </w:tabs>
        <w:autoSpaceDE w:val="0"/>
        <w:autoSpaceDN w:val="0"/>
        <w:spacing w:after="0" w:line="600" w:lineRule="auto"/>
        <w:rPr>
          <w:rFonts w:asciiTheme="majorBidi" w:hAnsiTheme="majorBidi" w:cstheme="majorBidi"/>
          <w:sz w:val="24"/>
          <w:szCs w:val="24"/>
        </w:rPr>
      </w:pPr>
      <w:r>
        <w:rPr>
          <w:rFonts w:asciiTheme="majorBidi" w:hAnsiTheme="majorBidi" w:cstheme="majorBidi"/>
          <w:sz w:val="24"/>
          <w:szCs w:val="24"/>
        </w:rPr>
        <w:t>[6]</w:t>
      </w:r>
      <w:r w:rsidRPr="009356D1">
        <w:rPr>
          <w:rFonts w:asciiTheme="majorBidi" w:hAnsiTheme="majorBidi" w:cstheme="majorBidi"/>
          <w:sz w:val="24"/>
          <w:szCs w:val="24"/>
        </w:rPr>
        <w:t xml:space="preserve">documentation de </w:t>
      </w:r>
      <w:proofErr w:type="spellStart"/>
      <w:r w:rsidRPr="009356D1">
        <w:rPr>
          <w:rFonts w:asciiTheme="majorBidi" w:hAnsiTheme="majorBidi" w:cstheme="majorBidi"/>
          <w:sz w:val="24"/>
          <w:szCs w:val="24"/>
        </w:rPr>
        <w:t>bootstrap</w:t>
      </w:r>
      <w:proofErr w:type="spellEnd"/>
      <w:r w:rsidRPr="009356D1">
        <w:rPr>
          <w:rFonts w:asciiTheme="majorBidi" w:hAnsiTheme="majorBidi" w:cstheme="majorBidi"/>
          <w:sz w:val="24"/>
          <w:szCs w:val="24"/>
        </w:rPr>
        <w:t xml:space="preserve"> (</w:t>
      </w:r>
      <w:proofErr w:type="spellStart"/>
      <w:r w:rsidRPr="009356D1">
        <w:rPr>
          <w:rFonts w:asciiTheme="majorBidi" w:hAnsiTheme="majorBidi" w:cstheme="majorBidi"/>
          <w:sz w:val="24"/>
          <w:szCs w:val="24"/>
        </w:rPr>
        <w:t>css</w:t>
      </w:r>
      <w:proofErr w:type="spellEnd"/>
      <w:r w:rsidRPr="009356D1">
        <w:rPr>
          <w:rFonts w:asciiTheme="majorBidi" w:hAnsiTheme="majorBidi" w:cstheme="majorBidi"/>
          <w:sz w:val="24"/>
          <w:szCs w:val="24"/>
        </w:rPr>
        <w:t>, component)</w:t>
      </w:r>
      <w:r>
        <w:rPr>
          <w:rFonts w:asciiTheme="majorBidi" w:hAnsiTheme="majorBidi" w:cstheme="majorBidi"/>
          <w:sz w:val="24"/>
          <w:szCs w:val="24"/>
        </w:rPr>
        <w:t xml:space="preserve"> </w:t>
      </w:r>
      <w:hyperlink r:id="rId29" w:history="1">
        <w:r w:rsidRPr="00C36A9B">
          <w:rPr>
            <w:rStyle w:val="Lienhypertexte"/>
            <w:rFonts w:asciiTheme="majorBidi" w:hAnsiTheme="majorBidi" w:cstheme="majorBidi"/>
            <w:sz w:val="24"/>
            <w:szCs w:val="24"/>
          </w:rPr>
          <w:t>http://getbootstrap.com/</w:t>
        </w:r>
      </w:hyperlink>
      <w:r>
        <w:rPr>
          <w:rFonts w:asciiTheme="majorBidi" w:hAnsiTheme="majorBidi" w:cstheme="majorBidi"/>
          <w:sz w:val="24"/>
          <w:szCs w:val="24"/>
        </w:rPr>
        <w:t>.</w:t>
      </w:r>
    </w:p>
    <w:p w14:paraId="39757DA4" w14:textId="4E1C9640" w:rsidR="00870C44" w:rsidRPr="0074216D" w:rsidRDefault="00870C44" w:rsidP="00ED2E62">
      <w:pPr>
        <w:widowControl w:val="0"/>
        <w:tabs>
          <w:tab w:val="left" w:pos="1774"/>
        </w:tabs>
        <w:autoSpaceDE w:val="0"/>
        <w:autoSpaceDN w:val="0"/>
        <w:spacing w:after="0" w:line="600" w:lineRule="auto"/>
        <w:jc w:val="both"/>
        <w:rPr>
          <w:rFonts w:asciiTheme="majorBidi" w:hAnsiTheme="majorBidi" w:cstheme="majorBidi"/>
          <w:sz w:val="24"/>
          <w:szCs w:val="24"/>
        </w:rPr>
      </w:pPr>
      <w:r w:rsidRPr="0074216D">
        <w:rPr>
          <w:rFonts w:asciiTheme="majorBidi" w:hAnsiTheme="majorBidi" w:cstheme="majorBidi"/>
          <w:sz w:val="24"/>
          <w:szCs w:val="24"/>
        </w:rPr>
        <w:t>[</w:t>
      </w:r>
      <w:r w:rsidR="006D3147">
        <w:rPr>
          <w:rFonts w:asciiTheme="majorBidi" w:hAnsiTheme="majorBidi" w:cstheme="majorBidi"/>
          <w:sz w:val="24"/>
          <w:szCs w:val="24"/>
        </w:rPr>
        <w:t>7</w:t>
      </w:r>
      <w:r w:rsidRPr="0074216D">
        <w:rPr>
          <w:rFonts w:asciiTheme="majorBidi" w:hAnsiTheme="majorBidi" w:cstheme="majorBidi"/>
          <w:sz w:val="24"/>
          <w:szCs w:val="24"/>
        </w:rPr>
        <w:t xml:space="preserve">] </w:t>
      </w:r>
      <w:r w:rsidR="003C7293">
        <w:rPr>
          <w:rFonts w:asciiTheme="majorBidi" w:hAnsiTheme="majorBidi" w:cstheme="majorBidi"/>
          <w:sz w:val="24"/>
          <w:szCs w:val="24"/>
        </w:rPr>
        <w:t>J</w:t>
      </w:r>
      <w:r w:rsidR="004F1109" w:rsidRPr="004F1109">
        <w:rPr>
          <w:rFonts w:asciiTheme="majorBidi" w:hAnsiTheme="majorBidi" w:cstheme="majorBidi"/>
          <w:sz w:val="24"/>
          <w:szCs w:val="24"/>
        </w:rPr>
        <w:t xml:space="preserve">ava the </w:t>
      </w:r>
      <w:proofErr w:type="spellStart"/>
      <w:r w:rsidR="004F1109" w:rsidRPr="004F1109">
        <w:rPr>
          <w:rFonts w:asciiTheme="majorBidi" w:hAnsiTheme="majorBidi" w:cstheme="majorBidi"/>
          <w:sz w:val="24"/>
          <w:szCs w:val="24"/>
        </w:rPr>
        <w:t>complete</w:t>
      </w:r>
      <w:proofErr w:type="spellEnd"/>
      <w:r w:rsidR="004F1109" w:rsidRPr="004F1109">
        <w:rPr>
          <w:rFonts w:asciiTheme="majorBidi" w:hAnsiTheme="majorBidi" w:cstheme="majorBidi"/>
          <w:sz w:val="24"/>
          <w:szCs w:val="24"/>
        </w:rPr>
        <w:t xml:space="preserve"> </w:t>
      </w:r>
      <w:proofErr w:type="spellStart"/>
      <w:r w:rsidR="004F1109" w:rsidRPr="004F1109">
        <w:rPr>
          <w:rFonts w:asciiTheme="majorBidi" w:hAnsiTheme="majorBidi" w:cstheme="majorBidi"/>
          <w:sz w:val="24"/>
          <w:szCs w:val="24"/>
        </w:rPr>
        <w:t>reference</w:t>
      </w:r>
      <w:proofErr w:type="spellEnd"/>
      <w:r w:rsidR="004F1109" w:rsidRPr="004F1109">
        <w:rPr>
          <w:rFonts w:asciiTheme="majorBidi" w:hAnsiTheme="majorBidi" w:cstheme="majorBidi"/>
          <w:sz w:val="24"/>
          <w:szCs w:val="24"/>
        </w:rPr>
        <w:t xml:space="preserve"> </w:t>
      </w:r>
      <w:proofErr w:type="spellStart"/>
      <w:r w:rsidR="004F1109" w:rsidRPr="004F1109">
        <w:rPr>
          <w:rFonts w:asciiTheme="majorBidi" w:hAnsiTheme="majorBidi" w:cstheme="majorBidi"/>
          <w:sz w:val="24"/>
          <w:szCs w:val="24"/>
        </w:rPr>
        <w:t>eleventh</w:t>
      </w:r>
      <w:proofErr w:type="spellEnd"/>
      <w:r w:rsidR="004F1109" w:rsidRPr="004F1109">
        <w:rPr>
          <w:rFonts w:asciiTheme="majorBidi" w:hAnsiTheme="majorBidi" w:cstheme="majorBidi"/>
          <w:sz w:val="24"/>
          <w:szCs w:val="24"/>
        </w:rPr>
        <w:t xml:space="preserve"> </w:t>
      </w:r>
      <w:proofErr w:type="spellStart"/>
      <w:r w:rsidR="004F1109" w:rsidRPr="004F1109">
        <w:rPr>
          <w:rFonts w:asciiTheme="majorBidi" w:hAnsiTheme="majorBidi" w:cstheme="majorBidi"/>
          <w:sz w:val="24"/>
          <w:szCs w:val="24"/>
        </w:rPr>
        <w:t>edition</w:t>
      </w:r>
      <w:proofErr w:type="spellEnd"/>
      <w:r w:rsidR="004F1109" w:rsidRPr="004F1109">
        <w:rPr>
          <w:rFonts w:asciiTheme="majorBidi" w:hAnsiTheme="majorBidi" w:cstheme="majorBidi"/>
          <w:sz w:val="24"/>
          <w:szCs w:val="24"/>
        </w:rPr>
        <w:t xml:space="preserve"> </w:t>
      </w:r>
      <w:proofErr w:type="spellStart"/>
      <w:r w:rsidR="004F1109" w:rsidRPr="004F1109">
        <w:rPr>
          <w:rFonts w:asciiTheme="majorBidi" w:hAnsiTheme="majorBidi" w:cstheme="majorBidi"/>
          <w:sz w:val="24"/>
          <w:szCs w:val="24"/>
        </w:rPr>
        <w:t>comprehensive</w:t>
      </w:r>
      <w:proofErr w:type="spellEnd"/>
      <w:r w:rsidR="004F1109" w:rsidRPr="004F1109">
        <w:rPr>
          <w:rFonts w:asciiTheme="majorBidi" w:hAnsiTheme="majorBidi" w:cstheme="majorBidi"/>
          <w:sz w:val="24"/>
          <w:szCs w:val="24"/>
        </w:rPr>
        <w:t xml:space="preserve"> </w:t>
      </w:r>
      <w:proofErr w:type="spellStart"/>
      <w:r w:rsidR="004F1109" w:rsidRPr="004F1109">
        <w:rPr>
          <w:rFonts w:asciiTheme="majorBidi" w:hAnsiTheme="majorBidi" w:cstheme="majorBidi"/>
          <w:sz w:val="24"/>
          <w:szCs w:val="24"/>
        </w:rPr>
        <w:t>Coverage</w:t>
      </w:r>
      <w:proofErr w:type="spellEnd"/>
      <w:r w:rsidR="004F1109" w:rsidRPr="004F1109">
        <w:rPr>
          <w:rFonts w:asciiTheme="majorBidi" w:hAnsiTheme="majorBidi" w:cstheme="majorBidi"/>
          <w:sz w:val="24"/>
          <w:szCs w:val="24"/>
        </w:rPr>
        <w:t xml:space="preserve"> of the Java </w:t>
      </w:r>
      <w:proofErr w:type="spellStart"/>
      <w:r w:rsidR="004F1109" w:rsidRPr="004F1109">
        <w:rPr>
          <w:rFonts w:asciiTheme="majorBidi" w:hAnsiTheme="majorBidi" w:cstheme="majorBidi"/>
          <w:sz w:val="24"/>
          <w:szCs w:val="24"/>
        </w:rPr>
        <w:t>Language</w:t>
      </w:r>
      <w:proofErr w:type="spellEnd"/>
      <w:r w:rsidR="00ED2E62">
        <w:rPr>
          <w:rFonts w:asciiTheme="majorBidi" w:hAnsiTheme="majorBidi" w:cstheme="majorBidi"/>
          <w:sz w:val="24"/>
          <w:szCs w:val="24"/>
        </w:rPr>
        <w:t>.</w:t>
      </w:r>
      <w:r w:rsidR="004F1109" w:rsidRPr="004F1109">
        <w:rPr>
          <w:rFonts w:asciiTheme="majorBidi" w:hAnsiTheme="majorBidi" w:cstheme="majorBidi"/>
          <w:sz w:val="24"/>
          <w:szCs w:val="24"/>
        </w:rPr>
        <w:t xml:space="preserve"> </w:t>
      </w:r>
    </w:p>
    <w:p w14:paraId="562BC03F" w14:textId="23467356" w:rsidR="002B0A37" w:rsidRDefault="00870C44" w:rsidP="00694455">
      <w:pPr>
        <w:widowControl w:val="0"/>
        <w:tabs>
          <w:tab w:val="left" w:pos="1774"/>
        </w:tabs>
        <w:autoSpaceDE w:val="0"/>
        <w:autoSpaceDN w:val="0"/>
        <w:spacing w:after="0" w:line="600" w:lineRule="auto"/>
        <w:rPr>
          <w:rFonts w:asciiTheme="majorBidi" w:hAnsiTheme="majorBidi" w:cstheme="majorBidi"/>
          <w:sz w:val="24"/>
          <w:szCs w:val="24"/>
        </w:rPr>
      </w:pPr>
      <w:r w:rsidRPr="0074216D">
        <w:rPr>
          <w:rFonts w:asciiTheme="majorBidi" w:hAnsiTheme="majorBidi" w:cstheme="majorBidi"/>
          <w:sz w:val="24"/>
          <w:szCs w:val="24"/>
        </w:rPr>
        <w:t>[</w:t>
      </w:r>
      <w:r w:rsidR="006D3147">
        <w:rPr>
          <w:rFonts w:asciiTheme="majorBidi" w:hAnsiTheme="majorBidi" w:cstheme="majorBidi"/>
          <w:sz w:val="24"/>
          <w:szCs w:val="24"/>
        </w:rPr>
        <w:t>8</w:t>
      </w:r>
      <w:r w:rsidRPr="0074216D">
        <w:rPr>
          <w:rFonts w:asciiTheme="majorBidi" w:hAnsiTheme="majorBidi" w:cstheme="majorBidi"/>
          <w:sz w:val="24"/>
          <w:szCs w:val="24"/>
        </w:rPr>
        <w:t xml:space="preserve">] </w:t>
      </w:r>
      <w:r w:rsidR="002B0A37" w:rsidRPr="002B0A37">
        <w:rPr>
          <w:rFonts w:asciiTheme="majorBidi" w:hAnsiTheme="majorBidi" w:cstheme="majorBidi"/>
          <w:sz w:val="24"/>
          <w:szCs w:val="24"/>
        </w:rPr>
        <w:t>le livre de java premier langage pour les vrais débutant en programmation</w:t>
      </w:r>
      <w:r w:rsidR="00D3530B" w:rsidRPr="0074216D">
        <w:rPr>
          <w:rFonts w:asciiTheme="majorBidi" w:hAnsiTheme="majorBidi" w:cstheme="majorBidi"/>
          <w:sz w:val="24"/>
          <w:szCs w:val="24"/>
        </w:rPr>
        <w:t>.</w:t>
      </w:r>
    </w:p>
    <w:p w14:paraId="2753D9A6" w14:textId="43E35703" w:rsidR="002B39FD" w:rsidRDefault="002B39FD" w:rsidP="00694455">
      <w:pPr>
        <w:widowControl w:val="0"/>
        <w:tabs>
          <w:tab w:val="left" w:pos="1774"/>
        </w:tabs>
        <w:autoSpaceDE w:val="0"/>
        <w:autoSpaceDN w:val="0"/>
        <w:spacing w:after="0" w:line="600" w:lineRule="auto"/>
        <w:rPr>
          <w:rFonts w:asciiTheme="majorBidi" w:hAnsiTheme="majorBidi" w:cstheme="majorBidi"/>
          <w:sz w:val="24"/>
          <w:szCs w:val="24"/>
        </w:rPr>
      </w:pPr>
      <w:r>
        <w:rPr>
          <w:rFonts w:asciiTheme="majorBidi" w:hAnsiTheme="majorBidi" w:cstheme="majorBidi"/>
          <w:sz w:val="24"/>
          <w:szCs w:val="24"/>
        </w:rPr>
        <w:t>[</w:t>
      </w:r>
      <w:r w:rsidR="006D3147">
        <w:rPr>
          <w:rFonts w:asciiTheme="majorBidi" w:hAnsiTheme="majorBidi" w:cstheme="majorBidi"/>
          <w:sz w:val="24"/>
          <w:szCs w:val="24"/>
        </w:rPr>
        <w:t>9</w:t>
      </w:r>
      <w:r>
        <w:rPr>
          <w:rFonts w:asciiTheme="majorBidi" w:hAnsiTheme="majorBidi" w:cstheme="majorBidi"/>
          <w:sz w:val="24"/>
          <w:szCs w:val="24"/>
        </w:rPr>
        <w:t>] P</w:t>
      </w:r>
      <w:r w:rsidRPr="002B39FD">
        <w:rPr>
          <w:rFonts w:asciiTheme="majorBidi" w:hAnsiTheme="majorBidi" w:cstheme="majorBidi"/>
          <w:sz w:val="24"/>
          <w:szCs w:val="24"/>
        </w:rPr>
        <w:t xml:space="preserve">enser en java seconde édition </w:t>
      </w:r>
      <w:proofErr w:type="spellStart"/>
      <w:r w:rsidRPr="002B39FD">
        <w:rPr>
          <w:rFonts w:asciiTheme="majorBidi" w:hAnsiTheme="majorBidi" w:cstheme="majorBidi"/>
          <w:sz w:val="24"/>
          <w:szCs w:val="24"/>
        </w:rPr>
        <w:t>Brucce</w:t>
      </w:r>
      <w:proofErr w:type="spellEnd"/>
      <w:r w:rsidRPr="002B39FD">
        <w:rPr>
          <w:rFonts w:asciiTheme="majorBidi" w:hAnsiTheme="majorBidi" w:cstheme="majorBidi"/>
          <w:sz w:val="24"/>
          <w:szCs w:val="24"/>
        </w:rPr>
        <w:t xml:space="preserve"> </w:t>
      </w:r>
      <w:proofErr w:type="spellStart"/>
      <w:r w:rsidRPr="002B39FD">
        <w:rPr>
          <w:rFonts w:asciiTheme="majorBidi" w:hAnsiTheme="majorBidi" w:cstheme="majorBidi"/>
          <w:sz w:val="24"/>
          <w:szCs w:val="24"/>
        </w:rPr>
        <w:t>Eckel</w:t>
      </w:r>
      <w:proofErr w:type="spellEnd"/>
      <w:r w:rsidRPr="002B39FD">
        <w:rPr>
          <w:rFonts w:asciiTheme="majorBidi" w:hAnsiTheme="majorBidi" w:cstheme="majorBidi"/>
          <w:sz w:val="24"/>
          <w:szCs w:val="24"/>
        </w:rPr>
        <w:t xml:space="preserve"> </w:t>
      </w:r>
      <w:proofErr w:type="spellStart"/>
      <w:proofErr w:type="gramStart"/>
      <w:r w:rsidRPr="002B39FD">
        <w:rPr>
          <w:rFonts w:asciiTheme="majorBidi" w:hAnsiTheme="majorBidi" w:cstheme="majorBidi"/>
          <w:sz w:val="24"/>
          <w:szCs w:val="24"/>
        </w:rPr>
        <w:t>President,MindView</w:t>
      </w:r>
      <w:proofErr w:type="gramEnd"/>
      <w:r w:rsidRPr="002B39FD">
        <w:rPr>
          <w:rFonts w:asciiTheme="majorBidi" w:hAnsiTheme="majorBidi" w:cstheme="majorBidi"/>
          <w:sz w:val="24"/>
          <w:szCs w:val="24"/>
        </w:rPr>
        <w:t>,Inc</w:t>
      </w:r>
      <w:proofErr w:type="spellEnd"/>
      <w:r w:rsidR="00D47764">
        <w:rPr>
          <w:rFonts w:asciiTheme="majorBidi" w:hAnsiTheme="majorBidi" w:cstheme="majorBidi"/>
          <w:sz w:val="24"/>
          <w:szCs w:val="24"/>
        </w:rPr>
        <w:t>.</w:t>
      </w:r>
    </w:p>
    <w:p w14:paraId="44BD20E5" w14:textId="0EDB3C20" w:rsidR="00D47764" w:rsidRDefault="00D47764" w:rsidP="00694455">
      <w:pPr>
        <w:widowControl w:val="0"/>
        <w:tabs>
          <w:tab w:val="left" w:pos="1774"/>
        </w:tabs>
        <w:autoSpaceDE w:val="0"/>
        <w:autoSpaceDN w:val="0"/>
        <w:spacing w:after="0" w:line="600" w:lineRule="auto"/>
        <w:rPr>
          <w:rFonts w:asciiTheme="majorBidi" w:hAnsiTheme="majorBidi" w:cstheme="majorBidi"/>
          <w:sz w:val="24"/>
          <w:szCs w:val="24"/>
        </w:rPr>
      </w:pPr>
      <w:r>
        <w:rPr>
          <w:rFonts w:asciiTheme="majorBidi" w:hAnsiTheme="majorBidi" w:cstheme="majorBidi"/>
          <w:sz w:val="24"/>
          <w:szCs w:val="24"/>
        </w:rPr>
        <w:t>[</w:t>
      </w:r>
      <w:r w:rsidR="006D3147">
        <w:rPr>
          <w:rFonts w:asciiTheme="majorBidi" w:hAnsiTheme="majorBidi" w:cstheme="majorBidi"/>
          <w:sz w:val="24"/>
          <w:szCs w:val="24"/>
        </w:rPr>
        <w:t>10</w:t>
      </w:r>
      <w:r>
        <w:rPr>
          <w:rFonts w:asciiTheme="majorBidi" w:hAnsiTheme="majorBidi" w:cstheme="majorBidi"/>
          <w:sz w:val="24"/>
          <w:szCs w:val="24"/>
        </w:rPr>
        <w:t xml:space="preserve">] </w:t>
      </w:r>
      <w:r w:rsidRPr="00D47764">
        <w:rPr>
          <w:rFonts w:asciiTheme="majorBidi" w:hAnsiTheme="majorBidi" w:cstheme="majorBidi"/>
          <w:sz w:val="24"/>
          <w:szCs w:val="24"/>
        </w:rPr>
        <w:t xml:space="preserve">Apprenez à programmer en Java Par </w:t>
      </w:r>
      <w:proofErr w:type="spellStart"/>
      <w:r w:rsidRPr="00D47764">
        <w:rPr>
          <w:rFonts w:asciiTheme="majorBidi" w:hAnsiTheme="majorBidi" w:cstheme="majorBidi"/>
          <w:sz w:val="24"/>
          <w:szCs w:val="24"/>
        </w:rPr>
        <w:t>cysboy</w:t>
      </w:r>
      <w:proofErr w:type="spellEnd"/>
      <w:r>
        <w:rPr>
          <w:rFonts w:asciiTheme="majorBidi" w:hAnsiTheme="majorBidi" w:cstheme="majorBidi"/>
          <w:sz w:val="24"/>
          <w:szCs w:val="24"/>
        </w:rPr>
        <w:t>.</w:t>
      </w:r>
    </w:p>
    <w:p w14:paraId="28AE1906" w14:textId="64BF9185" w:rsidR="00870C44" w:rsidRPr="0074216D" w:rsidRDefault="00870C44" w:rsidP="00694455">
      <w:pPr>
        <w:widowControl w:val="0"/>
        <w:tabs>
          <w:tab w:val="left" w:pos="1774"/>
        </w:tabs>
        <w:autoSpaceDE w:val="0"/>
        <w:autoSpaceDN w:val="0"/>
        <w:spacing w:after="0" w:line="600" w:lineRule="auto"/>
        <w:rPr>
          <w:rFonts w:eastAsiaTheme="minorHAnsi"/>
          <w:sz w:val="24"/>
          <w:szCs w:val="24"/>
        </w:rPr>
      </w:pPr>
    </w:p>
    <w:p w14:paraId="1E5C234C" w14:textId="569D870B" w:rsidR="00870C44" w:rsidRPr="0074216D" w:rsidRDefault="00870C44" w:rsidP="00870C44">
      <w:pPr>
        <w:pStyle w:val="Paragraphedeliste"/>
        <w:widowControl w:val="0"/>
        <w:tabs>
          <w:tab w:val="left" w:pos="1774"/>
        </w:tabs>
        <w:autoSpaceDE w:val="0"/>
        <w:autoSpaceDN w:val="0"/>
        <w:spacing w:after="0"/>
        <w:ind w:left="356" w:firstLine="0"/>
        <w:contextualSpacing w:val="0"/>
        <w:rPr>
          <w:sz w:val="24"/>
          <w:szCs w:val="24"/>
        </w:rPr>
      </w:pPr>
    </w:p>
    <w:p w14:paraId="73C9017E" w14:textId="2452F71B" w:rsidR="00870C44" w:rsidRPr="00870C44" w:rsidRDefault="00870C44" w:rsidP="00870C44">
      <w:pPr>
        <w:widowControl w:val="0"/>
        <w:tabs>
          <w:tab w:val="left" w:pos="1774"/>
        </w:tabs>
        <w:autoSpaceDE w:val="0"/>
        <w:autoSpaceDN w:val="0"/>
        <w:spacing w:after="0"/>
        <w:rPr>
          <w:sz w:val="24"/>
          <w:szCs w:val="24"/>
        </w:rPr>
      </w:pPr>
    </w:p>
    <w:p w14:paraId="3D1326A3" w14:textId="4E3F9E4E" w:rsidR="00BD75BB" w:rsidRDefault="00BD75BB" w:rsidP="009E5DA0">
      <w:pPr>
        <w:rPr>
          <w:rFonts w:ascii="ArialMT" w:hAnsi="ArialMT" w:cs="ArialMT"/>
          <w:sz w:val="24"/>
          <w:szCs w:val="24"/>
        </w:rPr>
      </w:pPr>
    </w:p>
    <w:p w14:paraId="618F240B" w14:textId="437D1F53" w:rsidR="00A94F12" w:rsidRPr="00A94F12" w:rsidRDefault="00A94F12" w:rsidP="00B76960">
      <w:pPr>
        <w:pStyle w:val="Titre1"/>
        <w:numPr>
          <w:ilvl w:val="0"/>
          <w:numId w:val="0"/>
        </w:numPr>
        <w:shd w:val="clear" w:color="auto" w:fill="FFFFFF" w:themeFill="background1"/>
        <w:rPr>
          <w:b/>
          <w:bCs w:val="0"/>
          <w:color w:val="000000" w:themeColor="text1"/>
          <w:shd w:val="clear" w:color="auto" w:fill="FFFFFF" w:themeFill="background1"/>
        </w:rPr>
      </w:pPr>
    </w:p>
    <w:p w14:paraId="4B66A585" w14:textId="77777777" w:rsidR="00B9687F" w:rsidRDefault="00B9687F" w:rsidP="00E55AC2">
      <w:pPr>
        <w:spacing w:line="360" w:lineRule="auto"/>
        <w:jc w:val="both"/>
        <w:rPr>
          <w:rFonts w:asciiTheme="majorBidi" w:hAnsiTheme="majorBidi" w:cstheme="majorBidi"/>
          <w:sz w:val="24"/>
        </w:rPr>
      </w:pPr>
    </w:p>
    <w:p w14:paraId="3BE8ABE5" w14:textId="77777777" w:rsidR="00B9687F" w:rsidRDefault="00B9687F" w:rsidP="00E55AC2">
      <w:pPr>
        <w:spacing w:line="360" w:lineRule="auto"/>
        <w:jc w:val="both"/>
        <w:rPr>
          <w:rFonts w:asciiTheme="majorBidi" w:hAnsiTheme="majorBidi" w:cstheme="majorBidi"/>
          <w:sz w:val="24"/>
        </w:rPr>
      </w:pPr>
    </w:p>
    <w:p w14:paraId="68173C17" w14:textId="77777777" w:rsidR="00B530B9" w:rsidRDefault="00B530B9" w:rsidP="00D13CE6">
      <w:pPr>
        <w:spacing w:line="360" w:lineRule="auto"/>
        <w:jc w:val="both"/>
        <w:rPr>
          <w:rFonts w:asciiTheme="majorBidi" w:hAnsiTheme="majorBidi" w:cstheme="majorBidi"/>
          <w:sz w:val="24"/>
        </w:rPr>
      </w:pPr>
    </w:p>
    <w:p w14:paraId="5E693EA2" w14:textId="77777777" w:rsidR="00970F11" w:rsidRPr="004F53E9" w:rsidRDefault="00970F11" w:rsidP="001C62C8">
      <w:pPr>
        <w:rPr>
          <w:sz w:val="24"/>
        </w:rPr>
      </w:pPr>
    </w:p>
    <w:sectPr w:rsidR="00970F11" w:rsidRPr="004F53E9" w:rsidSect="00052349">
      <w:headerReference w:type="default" r:id="rId30"/>
      <w:footerReference w:type="even" r:id="rId31"/>
      <w:footerReference w:type="default" r:id="rId32"/>
      <w:pgSz w:w="11906" w:h="16838" w:code="9"/>
      <w:pgMar w:top="1417" w:right="1417" w:bottom="1417" w:left="1417" w:header="576"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EA3A6C" w14:textId="77777777" w:rsidR="00BB0273" w:rsidRDefault="00BB0273">
      <w:pPr>
        <w:spacing w:after="0" w:line="240" w:lineRule="auto"/>
      </w:pPr>
      <w:r>
        <w:separator/>
      </w:r>
    </w:p>
  </w:endnote>
  <w:endnote w:type="continuationSeparator" w:id="0">
    <w:p w14:paraId="5826BCFE" w14:textId="77777777" w:rsidR="00BB0273" w:rsidRDefault="00BB02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eiryo">
    <w:altName w:val="MS Gothic"/>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MT">
    <w:altName w:val="Arial"/>
    <w:panose1 w:val="00000000000000000000"/>
    <w:charset w:val="00"/>
    <w:family w:val="auto"/>
    <w:notTrueType/>
    <w:pitch w:val="default"/>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DD097" w14:textId="77777777" w:rsidR="00915AE0" w:rsidRDefault="00915AE0">
    <w:pPr>
      <w:jc w:val="right"/>
    </w:pPr>
  </w:p>
  <w:p w14:paraId="2A583B1A" w14:textId="77777777" w:rsidR="00915AE0" w:rsidRDefault="00915AE0" w:rsidP="009823B0">
    <w:pPr>
      <w:jc w:val="right"/>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r>
      <w:rPr>
        <w:lang w:bidi="fr-FR"/>
      </w:rPr>
      <w:t xml:space="preserve"> </w:t>
    </w:r>
    <w:r>
      <w:rPr>
        <w:color w:val="272063" w:themeColor="accent3"/>
        <w:lang w:bidi="fr-FR"/>
      </w:rPr>
      <w:sym w:font="Wingdings 2" w:char="F097"/>
    </w:r>
  </w:p>
  <w:p w14:paraId="15E00CDF" w14:textId="77777777" w:rsidR="00915AE0" w:rsidRDefault="00915AE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rPr>
      <w:id w:val="-1092544911"/>
      <w:docPartObj>
        <w:docPartGallery w:val="Page Numbers (Bottom of Page)"/>
        <w:docPartUnique/>
      </w:docPartObj>
    </w:sdtPr>
    <w:sdtContent>
      <w:sdt>
        <w:sdtPr>
          <w:rPr>
            <w:i/>
            <w:iCs/>
          </w:rPr>
          <w:id w:val="-1769616900"/>
          <w:docPartObj>
            <w:docPartGallery w:val="Page Numbers (Top of Page)"/>
            <w:docPartUnique/>
          </w:docPartObj>
        </w:sdtPr>
        <w:sdtContent>
          <w:p w14:paraId="5BCF4DF4" w14:textId="7FD18BCD" w:rsidR="00915AE0" w:rsidRPr="004B1674" w:rsidRDefault="00915AE0" w:rsidP="00F933C1">
            <w:pPr>
              <w:pStyle w:val="Pieddepage"/>
              <w:spacing w:line="360" w:lineRule="auto"/>
              <w:jc w:val="center"/>
              <w:rPr>
                <w:i/>
                <w:iCs/>
              </w:rPr>
            </w:pPr>
            <w:r w:rsidRPr="004B1674">
              <w:rPr>
                <w:i/>
                <w:iCs/>
              </w:rPr>
              <w:t xml:space="preserve"> </w:t>
            </w:r>
            <w:r w:rsidRPr="004B1674">
              <w:rPr>
                <w:i/>
                <w:iCs/>
                <w:sz w:val="24"/>
                <w:szCs w:val="24"/>
              </w:rPr>
              <w:fldChar w:fldCharType="begin"/>
            </w:r>
            <w:r w:rsidRPr="004B1674">
              <w:rPr>
                <w:i/>
                <w:iCs/>
              </w:rPr>
              <w:instrText>PAGE</w:instrText>
            </w:r>
            <w:r w:rsidRPr="004B1674">
              <w:rPr>
                <w:i/>
                <w:iCs/>
                <w:sz w:val="24"/>
                <w:szCs w:val="24"/>
              </w:rPr>
              <w:fldChar w:fldCharType="separate"/>
            </w:r>
            <w:r w:rsidR="00061B78">
              <w:rPr>
                <w:i/>
                <w:iCs/>
                <w:noProof/>
                <w:sz w:val="24"/>
                <w:szCs w:val="24"/>
              </w:rPr>
              <w:t>38</w:t>
            </w:r>
            <w:r w:rsidRPr="004B1674">
              <w:rPr>
                <w:i/>
                <w:iCs/>
                <w:sz w:val="24"/>
                <w:szCs w:val="24"/>
              </w:rPr>
              <w:fldChar w:fldCharType="end"/>
            </w:r>
            <w:r w:rsidRPr="004B1674">
              <w:rPr>
                <w:i/>
                <w:iCs/>
              </w:rPr>
              <w:t>/</w:t>
            </w:r>
            <w:r w:rsidRPr="004B1674">
              <w:rPr>
                <w:i/>
                <w:iCs/>
                <w:sz w:val="24"/>
                <w:szCs w:val="24"/>
              </w:rPr>
              <w:fldChar w:fldCharType="begin"/>
            </w:r>
            <w:r w:rsidRPr="004B1674">
              <w:rPr>
                <w:i/>
                <w:iCs/>
              </w:rPr>
              <w:instrText>NUMPAGES</w:instrText>
            </w:r>
            <w:r w:rsidRPr="004B1674">
              <w:rPr>
                <w:i/>
                <w:iCs/>
                <w:sz w:val="24"/>
                <w:szCs w:val="24"/>
              </w:rPr>
              <w:fldChar w:fldCharType="separate"/>
            </w:r>
            <w:r w:rsidR="00061B78">
              <w:rPr>
                <w:i/>
                <w:iCs/>
                <w:noProof/>
                <w:sz w:val="24"/>
                <w:szCs w:val="24"/>
              </w:rPr>
              <w:t>40</w:t>
            </w:r>
            <w:r w:rsidRPr="004B1674">
              <w:rPr>
                <w:i/>
                <w:iCs/>
                <w:sz w:val="24"/>
                <w:szCs w:val="24"/>
              </w:rPr>
              <w:fldChar w:fldCharType="end"/>
            </w:r>
          </w:p>
        </w:sdtContent>
      </w:sdt>
    </w:sdtContent>
  </w:sdt>
  <w:p w14:paraId="3AEE7098" w14:textId="14CAAA6C" w:rsidR="00915AE0" w:rsidRPr="00F933C1" w:rsidRDefault="00F933C1" w:rsidP="00F933C1">
    <w:pPr>
      <w:ind w:firstLine="720"/>
      <w:jc w:val="center"/>
      <w:rPr>
        <w:rFonts w:asciiTheme="majorBidi" w:hAnsiTheme="majorBidi" w:cstheme="majorBidi"/>
        <w:b/>
        <w:bCs/>
        <w:i/>
        <w:iCs/>
        <w:color w:val="000000" w:themeColor="text1"/>
      </w:rPr>
    </w:pPr>
    <w:r w:rsidRPr="00F933C1">
      <w:rPr>
        <w:rFonts w:asciiTheme="majorBidi" w:hAnsiTheme="majorBidi" w:cstheme="majorBidi"/>
        <w:b/>
        <w:bCs/>
        <w:i/>
        <w:iCs/>
        <w:color w:val="000000" w:themeColor="text1"/>
      </w:rPr>
      <w:t>Projet de gestion de pharmacie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63953" w14:textId="77777777" w:rsidR="00BB0273" w:rsidRDefault="00BB0273">
      <w:pPr>
        <w:spacing w:after="0" w:line="240" w:lineRule="auto"/>
      </w:pPr>
      <w:r>
        <w:separator/>
      </w:r>
    </w:p>
  </w:footnote>
  <w:footnote w:type="continuationSeparator" w:id="0">
    <w:p w14:paraId="7381EBE5" w14:textId="77777777" w:rsidR="00BB0273" w:rsidRDefault="00BB02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15472" w14:textId="0A9DC3F4" w:rsidR="00915AE0" w:rsidRPr="00D11FCF" w:rsidRDefault="00EF2656" w:rsidP="005006FD">
    <w:pPr>
      <w:spacing w:before="14"/>
      <w:ind w:left="20"/>
      <w:rPr>
        <w:rFonts w:ascii="Tw Cen MT" w:hAnsi="Tw Cen MT"/>
        <w:b/>
        <w:sz w:val="16"/>
      </w:rPr>
    </w:pPr>
    <w:r>
      <w:rPr>
        <w:noProof/>
      </w:rPr>
      <w:drawing>
        <wp:anchor distT="0" distB="0" distL="114300" distR="114300" simplePos="0" relativeHeight="251657216" behindDoc="0" locked="0" layoutInCell="1" allowOverlap="1" wp14:anchorId="61732947" wp14:editId="57808833">
          <wp:simplePos x="0" y="0"/>
          <wp:positionH relativeFrom="column">
            <wp:posOffset>-838200</wp:posOffset>
          </wp:positionH>
          <wp:positionV relativeFrom="paragraph">
            <wp:posOffset>-228600</wp:posOffset>
          </wp:positionV>
          <wp:extent cx="7438755" cy="602663"/>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38755" cy="6026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rFonts w:ascii="Tw Cen MT" w:hAnsi="Tw Cen MT"/>
        <w:noProof/>
        <w:color w:val="F3642C" w:themeColor="text2"/>
      </w:rPr>
      <w:pict w14:anchorId="5AD25DB8">
        <v:shapetype id="_x0000_t202" coordsize="21600,21600" o:spt="202" path="m,l,21600r21600,l21600,xe">
          <v:stroke joinstyle="miter"/>
          <v:path gradientshapeok="t" o:connecttype="rect"/>
        </v:shapetype>
        <v:shape id="_x0000_s1026" type="#_x0000_t202" style="position:absolute;left:0;text-align:left;margin-left:457.8pt;margin-top:29pt;width:83.55pt;height:10.95pt;z-index:-251658240;mso-position-horizontal-relative:page;mso-position-vertical-relative:page" filled="f" stroked="f">
          <v:textbox style="mso-next-textbox:#_x0000_s1026" inset="0,0,0,0">
            <w:txbxContent>
              <w:p w14:paraId="0EAFCF54" w14:textId="46492456" w:rsidR="00A37ABA" w:rsidRPr="00D11FCF" w:rsidRDefault="00A37ABA" w:rsidP="00A37ABA">
                <w:pPr>
                  <w:spacing w:before="14"/>
                  <w:ind w:left="20"/>
                  <w:rPr>
                    <w:rFonts w:ascii="Tw Cen MT" w:hAnsi="Tw Cen MT"/>
                    <w:b/>
                    <w:sz w:val="16"/>
                  </w:rPr>
                </w:pPr>
                <w:r w:rsidRPr="00D11FCF">
                  <w:rPr>
                    <w:rFonts w:ascii="Tw Cen MT" w:hAnsi="Tw Cen MT"/>
                    <w:b/>
                    <w:color w:val="212121"/>
                    <w:sz w:val="16"/>
                  </w:rPr>
                  <w:t>EL</w:t>
                </w:r>
                <w:r w:rsidRPr="00D11FCF">
                  <w:rPr>
                    <w:rFonts w:ascii="Tw Cen MT" w:hAnsi="Tw Cen MT"/>
                    <w:b/>
                    <w:color w:val="212121"/>
                    <w:spacing w:val="7"/>
                    <w:sz w:val="16"/>
                  </w:rPr>
                  <w:t xml:space="preserve"> </w:t>
                </w:r>
                <w:r w:rsidRPr="00D11FCF">
                  <w:rPr>
                    <w:rFonts w:ascii="Tw Cen MT" w:hAnsi="Tw Cen MT"/>
                    <w:b/>
                    <w:color w:val="212121"/>
                    <w:sz w:val="16"/>
                  </w:rPr>
                  <w:t>HOUSNI Youssef</w:t>
                </w:r>
              </w:p>
            </w:txbxContent>
          </v:textbox>
          <w10:wrap anchorx="page" anchory="page"/>
        </v:shape>
      </w:pict>
    </w:r>
    <w:r w:rsidR="005006FD" w:rsidRPr="00D11FCF">
      <w:rPr>
        <w:rFonts w:ascii="Tw Cen MT" w:hAnsi="Tw Cen MT"/>
        <w:b/>
        <w:color w:val="212121"/>
        <w:sz w:val="16"/>
      </w:rPr>
      <w:t>Développement</w:t>
    </w:r>
    <w:r w:rsidR="005006FD" w:rsidRPr="00D11FCF">
      <w:rPr>
        <w:rFonts w:ascii="Tw Cen MT" w:hAnsi="Tw Cen MT"/>
        <w:b/>
        <w:color w:val="212121"/>
        <w:spacing w:val="-4"/>
        <w:sz w:val="16"/>
      </w:rPr>
      <w:t xml:space="preserve"> </w:t>
    </w:r>
    <w:r w:rsidR="005006FD" w:rsidRPr="00D11FCF">
      <w:rPr>
        <w:rFonts w:ascii="Tw Cen MT" w:hAnsi="Tw Cen MT"/>
        <w:b/>
        <w:color w:val="212121"/>
        <w:sz w:val="16"/>
      </w:rPr>
      <w:t>d'une</w:t>
    </w:r>
    <w:r w:rsidR="005006FD" w:rsidRPr="00D11FCF">
      <w:rPr>
        <w:rFonts w:ascii="Tw Cen MT" w:hAnsi="Tw Cen MT"/>
        <w:b/>
        <w:color w:val="212121"/>
        <w:spacing w:val="-5"/>
        <w:sz w:val="16"/>
      </w:rPr>
      <w:t xml:space="preserve"> </w:t>
    </w:r>
    <w:r w:rsidR="00891598" w:rsidRPr="00D11FCF">
      <w:rPr>
        <w:rFonts w:ascii="Tw Cen MT" w:hAnsi="Tw Cen MT"/>
        <w:b/>
        <w:color w:val="212121"/>
        <w:sz w:val="16"/>
      </w:rPr>
      <w:t xml:space="preserve">Application mobile pour la digitalisation du secteur de la santé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04BE"/>
    <w:multiLevelType w:val="hybridMultilevel"/>
    <w:tmpl w:val="203CE046"/>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 w15:restartNumberingAfterBreak="0">
    <w:nsid w:val="08403E0E"/>
    <w:multiLevelType w:val="hybridMultilevel"/>
    <w:tmpl w:val="CB421BE4"/>
    <w:lvl w:ilvl="0" w:tplc="380C0001">
      <w:start w:val="1"/>
      <w:numFmt w:val="bullet"/>
      <w:lvlText w:val=""/>
      <w:lvlJc w:val="left"/>
      <w:pPr>
        <w:ind w:left="1440" w:hanging="360"/>
      </w:pPr>
      <w:rPr>
        <w:rFonts w:ascii="Symbol" w:hAnsi="Symbol" w:hint="default"/>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2" w15:restartNumberingAfterBreak="0">
    <w:nsid w:val="0D6E605A"/>
    <w:multiLevelType w:val="hybridMultilevel"/>
    <w:tmpl w:val="59440A0E"/>
    <w:lvl w:ilvl="0" w:tplc="380C0001">
      <w:start w:val="1"/>
      <w:numFmt w:val="bullet"/>
      <w:lvlText w:val=""/>
      <w:lvlJc w:val="left"/>
      <w:pPr>
        <w:ind w:left="1440" w:hanging="360"/>
      </w:pPr>
      <w:rPr>
        <w:rFonts w:ascii="Symbol" w:hAnsi="Symbol" w:hint="default"/>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3" w15:restartNumberingAfterBreak="0">
    <w:nsid w:val="0D940699"/>
    <w:multiLevelType w:val="hybridMultilevel"/>
    <w:tmpl w:val="A4E0D7A4"/>
    <w:lvl w:ilvl="0" w:tplc="0C348660">
      <w:numFmt w:val="bullet"/>
      <w:lvlText w:val="-"/>
      <w:lvlJc w:val="left"/>
      <w:pPr>
        <w:ind w:left="2160" w:hanging="360"/>
      </w:pPr>
      <w:rPr>
        <w:rFonts w:ascii="Times New Roman" w:eastAsiaTheme="minorHAnsi" w:hAnsi="Times New Roman" w:cs="Times New Roman" w:hint="default"/>
      </w:rPr>
    </w:lvl>
    <w:lvl w:ilvl="1" w:tplc="380C0003" w:tentative="1">
      <w:start w:val="1"/>
      <w:numFmt w:val="bullet"/>
      <w:lvlText w:val="o"/>
      <w:lvlJc w:val="left"/>
      <w:pPr>
        <w:ind w:left="2880" w:hanging="360"/>
      </w:pPr>
      <w:rPr>
        <w:rFonts w:ascii="Courier New" w:hAnsi="Courier New" w:cs="Courier New" w:hint="default"/>
      </w:rPr>
    </w:lvl>
    <w:lvl w:ilvl="2" w:tplc="380C0005" w:tentative="1">
      <w:start w:val="1"/>
      <w:numFmt w:val="bullet"/>
      <w:lvlText w:val=""/>
      <w:lvlJc w:val="left"/>
      <w:pPr>
        <w:ind w:left="3600" w:hanging="360"/>
      </w:pPr>
      <w:rPr>
        <w:rFonts w:ascii="Wingdings" w:hAnsi="Wingdings" w:hint="default"/>
      </w:rPr>
    </w:lvl>
    <w:lvl w:ilvl="3" w:tplc="380C0001" w:tentative="1">
      <w:start w:val="1"/>
      <w:numFmt w:val="bullet"/>
      <w:lvlText w:val=""/>
      <w:lvlJc w:val="left"/>
      <w:pPr>
        <w:ind w:left="4320" w:hanging="360"/>
      </w:pPr>
      <w:rPr>
        <w:rFonts w:ascii="Symbol" w:hAnsi="Symbol" w:hint="default"/>
      </w:rPr>
    </w:lvl>
    <w:lvl w:ilvl="4" w:tplc="380C0003" w:tentative="1">
      <w:start w:val="1"/>
      <w:numFmt w:val="bullet"/>
      <w:lvlText w:val="o"/>
      <w:lvlJc w:val="left"/>
      <w:pPr>
        <w:ind w:left="5040" w:hanging="360"/>
      </w:pPr>
      <w:rPr>
        <w:rFonts w:ascii="Courier New" w:hAnsi="Courier New" w:cs="Courier New" w:hint="default"/>
      </w:rPr>
    </w:lvl>
    <w:lvl w:ilvl="5" w:tplc="380C0005" w:tentative="1">
      <w:start w:val="1"/>
      <w:numFmt w:val="bullet"/>
      <w:lvlText w:val=""/>
      <w:lvlJc w:val="left"/>
      <w:pPr>
        <w:ind w:left="5760" w:hanging="360"/>
      </w:pPr>
      <w:rPr>
        <w:rFonts w:ascii="Wingdings" w:hAnsi="Wingdings" w:hint="default"/>
      </w:rPr>
    </w:lvl>
    <w:lvl w:ilvl="6" w:tplc="380C0001" w:tentative="1">
      <w:start w:val="1"/>
      <w:numFmt w:val="bullet"/>
      <w:lvlText w:val=""/>
      <w:lvlJc w:val="left"/>
      <w:pPr>
        <w:ind w:left="6480" w:hanging="360"/>
      </w:pPr>
      <w:rPr>
        <w:rFonts w:ascii="Symbol" w:hAnsi="Symbol" w:hint="default"/>
      </w:rPr>
    </w:lvl>
    <w:lvl w:ilvl="7" w:tplc="380C0003" w:tentative="1">
      <w:start w:val="1"/>
      <w:numFmt w:val="bullet"/>
      <w:lvlText w:val="o"/>
      <w:lvlJc w:val="left"/>
      <w:pPr>
        <w:ind w:left="7200" w:hanging="360"/>
      </w:pPr>
      <w:rPr>
        <w:rFonts w:ascii="Courier New" w:hAnsi="Courier New" w:cs="Courier New" w:hint="default"/>
      </w:rPr>
    </w:lvl>
    <w:lvl w:ilvl="8" w:tplc="380C0005" w:tentative="1">
      <w:start w:val="1"/>
      <w:numFmt w:val="bullet"/>
      <w:lvlText w:val=""/>
      <w:lvlJc w:val="left"/>
      <w:pPr>
        <w:ind w:left="7920" w:hanging="360"/>
      </w:pPr>
      <w:rPr>
        <w:rFonts w:ascii="Wingdings" w:hAnsi="Wingdings" w:hint="default"/>
      </w:rPr>
    </w:lvl>
  </w:abstractNum>
  <w:abstractNum w:abstractNumId="4" w15:restartNumberingAfterBreak="0">
    <w:nsid w:val="0FDC0BA4"/>
    <w:multiLevelType w:val="hybridMultilevel"/>
    <w:tmpl w:val="ABD0EAA4"/>
    <w:lvl w:ilvl="0" w:tplc="214EFB3A">
      <w:start w:val="1"/>
      <w:numFmt w:val="decimal"/>
      <w:lvlText w:val="[%1]"/>
      <w:lvlJc w:val="left"/>
      <w:pPr>
        <w:ind w:left="549" w:hanging="396"/>
      </w:pPr>
      <w:rPr>
        <w:rFonts w:ascii="Cambria" w:eastAsia="Cambria" w:hAnsi="Cambria" w:cs="Cambria" w:hint="default"/>
        <w:w w:val="92"/>
        <w:sz w:val="24"/>
        <w:szCs w:val="24"/>
        <w:lang w:val="fr-FR" w:eastAsia="en-US" w:bidi="ar-SA"/>
      </w:rPr>
    </w:lvl>
    <w:lvl w:ilvl="1" w:tplc="8C9EFC4C">
      <w:start w:val="1"/>
      <w:numFmt w:val="decimal"/>
      <w:lvlText w:val="[%2]"/>
      <w:lvlJc w:val="left"/>
      <w:pPr>
        <w:ind w:left="609" w:hanging="339"/>
      </w:pPr>
      <w:rPr>
        <w:rFonts w:ascii="Cambria" w:eastAsia="Cambria" w:hAnsi="Cambria" w:cs="Cambria" w:hint="default"/>
        <w:w w:val="92"/>
        <w:sz w:val="24"/>
        <w:szCs w:val="24"/>
        <w:lang w:val="fr-FR" w:eastAsia="en-US" w:bidi="ar-SA"/>
      </w:rPr>
    </w:lvl>
    <w:lvl w:ilvl="2" w:tplc="9D0EB6BE">
      <w:numFmt w:val="bullet"/>
      <w:lvlText w:val="•"/>
      <w:lvlJc w:val="left"/>
      <w:pPr>
        <w:ind w:left="1702" w:hanging="339"/>
      </w:pPr>
      <w:rPr>
        <w:rFonts w:hint="default"/>
        <w:lang w:val="fr-FR" w:eastAsia="en-US" w:bidi="ar-SA"/>
      </w:rPr>
    </w:lvl>
    <w:lvl w:ilvl="3" w:tplc="0B0667EC">
      <w:numFmt w:val="bullet"/>
      <w:lvlText w:val="•"/>
      <w:lvlJc w:val="left"/>
      <w:pPr>
        <w:ind w:left="2804" w:hanging="339"/>
      </w:pPr>
      <w:rPr>
        <w:rFonts w:hint="default"/>
        <w:lang w:val="fr-FR" w:eastAsia="en-US" w:bidi="ar-SA"/>
      </w:rPr>
    </w:lvl>
    <w:lvl w:ilvl="4" w:tplc="47EE07F6">
      <w:numFmt w:val="bullet"/>
      <w:lvlText w:val="•"/>
      <w:lvlJc w:val="left"/>
      <w:pPr>
        <w:ind w:left="3906" w:hanging="339"/>
      </w:pPr>
      <w:rPr>
        <w:rFonts w:hint="default"/>
        <w:lang w:val="fr-FR" w:eastAsia="en-US" w:bidi="ar-SA"/>
      </w:rPr>
    </w:lvl>
    <w:lvl w:ilvl="5" w:tplc="EAF43F50">
      <w:numFmt w:val="bullet"/>
      <w:lvlText w:val="•"/>
      <w:lvlJc w:val="left"/>
      <w:pPr>
        <w:ind w:left="5008" w:hanging="339"/>
      </w:pPr>
      <w:rPr>
        <w:rFonts w:hint="default"/>
        <w:lang w:val="fr-FR" w:eastAsia="en-US" w:bidi="ar-SA"/>
      </w:rPr>
    </w:lvl>
    <w:lvl w:ilvl="6" w:tplc="68BC7CD8">
      <w:numFmt w:val="bullet"/>
      <w:lvlText w:val="•"/>
      <w:lvlJc w:val="left"/>
      <w:pPr>
        <w:ind w:left="6111" w:hanging="339"/>
      </w:pPr>
      <w:rPr>
        <w:rFonts w:hint="default"/>
        <w:lang w:val="fr-FR" w:eastAsia="en-US" w:bidi="ar-SA"/>
      </w:rPr>
    </w:lvl>
    <w:lvl w:ilvl="7" w:tplc="EA7E84FE">
      <w:numFmt w:val="bullet"/>
      <w:lvlText w:val="•"/>
      <w:lvlJc w:val="left"/>
      <w:pPr>
        <w:ind w:left="7213" w:hanging="339"/>
      </w:pPr>
      <w:rPr>
        <w:rFonts w:hint="default"/>
        <w:lang w:val="fr-FR" w:eastAsia="en-US" w:bidi="ar-SA"/>
      </w:rPr>
    </w:lvl>
    <w:lvl w:ilvl="8" w:tplc="7A78B776">
      <w:numFmt w:val="bullet"/>
      <w:lvlText w:val="•"/>
      <w:lvlJc w:val="left"/>
      <w:pPr>
        <w:ind w:left="8315" w:hanging="339"/>
      </w:pPr>
      <w:rPr>
        <w:rFonts w:hint="default"/>
        <w:lang w:val="fr-FR" w:eastAsia="en-US" w:bidi="ar-SA"/>
      </w:rPr>
    </w:lvl>
  </w:abstractNum>
  <w:abstractNum w:abstractNumId="5" w15:restartNumberingAfterBreak="0">
    <w:nsid w:val="1A863AD5"/>
    <w:multiLevelType w:val="hybridMultilevel"/>
    <w:tmpl w:val="3796E6BC"/>
    <w:lvl w:ilvl="0" w:tplc="380C0001">
      <w:start w:val="1"/>
      <w:numFmt w:val="bullet"/>
      <w:lvlText w:val=""/>
      <w:lvlJc w:val="left"/>
      <w:pPr>
        <w:ind w:left="1440" w:hanging="360"/>
      </w:pPr>
      <w:rPr>
        <w:rFonts w:ascii="Symbol" w:hAnsi="Symbol" w:hint="default"/>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6" w15:restartNumberingAfterBreak="0">
    <w:nsid w:val="1EB23EE2"/>
    <w:multiLevelType w:val="hybridMultilevel"/>
    <w:tmpl w:val="9058FCB6"/>
    <w:lvl w:ilvl="0" w:tplc="0C348660">
      <w:numFmt w:val="bullet"/>
      <w:lvlText w:val="-"/>
      <w:lvlJc w:val="left"/>
      <w:pPr>
        <w:ind w:left="2160" w:hanging="360"/>
      </w:pPr>
      <w:rPr>
        <w:rFonts w:ascii="Times New Roman" w:eastAsiaTheme="minorHAnsi" w:hAnsi="Times New Roman" w:cs="Times New Roman" w:hint="default"/>
      </w:rPr>
    </w:lvl>
    <w:lvl w:ilvl="1" w:tplc="380C0003" w:tentative="1">
      <w:start w:val="1"/>
      <w:numFmt w:val="bullet"/>
      <w:lvlText w:val="o"/>
      <w:lvlJc w:val="left"/>
      <w:pPr>
        <w:ind w:left="2880" w:hanging="360"/>
      </w:pPr>
      <w:rPr>
        <w:rFonts w:ascii="Courier New" w:hAnsi="Courier New" w:cs="Courier New" w:hint="default"/>
      </w:rPr>
    </w:lvl>
    <w:lvl w:ilvl="2" w:tplc="380C0005" w:tentative="1">
      <w:start w:val="1"/>
      <w:numFmt w:val="bullet"/>
      <w:lvlText w:val=""/>
      <w:lvlJc w:val="left"/>
      <w:pPr>
        <w:ind w:left="3600" w:hanging="360"/>
      </w:pPr>
      <w:rPr>
        <w:rFonts w:ascii="Wingdings" w:hAnsi="Wingdings" w:hint="default"/>
      </w:rPr>
    </w:lvl>
    <w:lvl w:ilvl="3" w:tplc="380C0001" w:tentative="1">
      <w:start w:val="1"/>
      <w:numFmt w:val="bullet"/>
      <w:lvlText w:val=""/>
      <w:lvlJc w:val="left"/>
      <w:pPr>
        <w:ind w:left="4320" w:hanging="360"/>
      </w:pPr>
      <w:rPr>
        <w:rFonts w:ascii="Symbol" w:hAnsi="Symbol" w:hint="default"/>
      </w:rPr>
    </w:lvl>
    <w:lvl w:ilvl="4" w:tplc="380C0003" w:tentative="1">
      <w:start w:val="1"/>
      <w:numFmt w:val="bullet"/>
      <w:lvlText w:val="o"/>
      <w:lvlJc w:val="left"/>
      <w:pPr>
        <w:ind w:left="5040" w:hanging="360"/>
      </w:pPr>
      <w:rPr>
        <w:rFonts w:ascii="Courier New" w:hAnsi="Courier New" w:cs="Courier New" w:hint="default"/>
      </w:rPr>
    </w:lvl>
    <w:lvl w:ilvl="5" w:tplc="380C0005" w:tentative="1">
      <w:start w:val="1"/>
      <w:numFmt w:val="bullet"/>
      <w:lvlText w:val=""/>
      <w:lvlJc w:val="left"/>
      <w:pPr>
        <w:ind w:left="5760" w:hanging="360"/>
      </w:pPr>
      <w:rPr>
        <w:rFonts w:ascii="Wingdings" w:hAnsi="Wingdings" w:hint="default"/>
      </w:rPr>
    </w:lvl>
    <w:lvl w:ilvl="6" w:tplc="380C0001" w:tentative="1">
      <w:start w:val="1"/>
      <w:numFmt w:val="bullet"/>
      <w:lvlText w:val=""/>
      <w:lvlJc w:val="left"/>
      <w:pPr>
        <w:ind w:left="6480" w:hanging="360"/>
      </w:pPr>
      <w:rPr>
        <w:rFonts w:ascii="Symbol" w:hAnsi="Symbol" w:hint="default"/>
      </w:rPr>
    </w:lvl>
    <w:lvl w:ilvl="7" w:tplc="380C0003" w:tentative="1">
      <w:start w:val="1"/>
      <w:numFmt w:val="bullet"/>
      <w:lvlText w:val="o"/>
      <w:lvlJc w:val="left"/>
      <w:pPr>
        <w:ind w:left="7200" w:hanging="360"/>
      </w:pPr>
      <w:rPr>
        <w:rFonts w:ascii="Courier New" w:hAnsi="Courier New" w:cs="Courier New" w:hint="default"/>
      </w:rPr>
    </w:lvl>
    <w:lvl w:ilvl="8" w:tplc="380C0005" w:tentative="1">
      <w:start w:val="1"/>
      <w:numFmt w:val="bullet"/>
      <w:lvlText w:val=""/>
      <w:lvlJc w:val="left"/>
      <w:pPr>
        <w:ind w:left="7920" w:hanging="360"/>
      </w:pPr>
      <w:rPr>
        <w:rFonts w:ascii="Wingdings" w:hAnsi="Wingdings" w:hint="default"/>
      </w:rPr>
    </w:lvl>
  </w:abstractNum>
  <w:abstractNum w:abstractNumId="7" w15:restartNumberingAfterBreak="0">
    <w:nsid w:val="25B955B8"/>
    <w:multiLevelType w:val="hybridMultilevel"/>
    <w:tmpl w:val="934C53BA"/>
    <w:lvl w:ilvl="0" w:tplc="380C0001">
      <w:start w:val="1"/>
      <w:numFmt w:val="bullet"/>
      <w:lvlText w:val=""/>
      <w:lvlJc w:val="left"/>
      <w:pPr>
        <w:ind w:left="1440" w:hanging="360"/>
      </w:pPr>
      <w:rPr>
        <w:rFonts w:ascii="Symbol" w:hAnsi="Symbol" w:hint="default"/>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8" w15:restartNumberingAfterBreak="0">
    <w:nsid w:val="276D4D31"/>
    <w:multiLevelType w:val="hybridMultilevel"/>
    <w:tmpl w:val="3490D4CA"/>
    <w:lvl w:ilvl="0" w:tplc="380C0001">
      <w:start w:val="1"/>
      <w:numFmt w:val="bullet"/>
      <w:lvlText w:val=""/>
      <w:lvlJc w:val="left"/>
      <w:pPr>
        <w:ind w:left="1800" w:hanging="360"/>
      </w:pPr>
      <w:rPr>
        <w:rFonts w:ascii="Symbol" w:hAnsi="Symbol" w:hint="default"/>
      </w:rPr>
    </w:lvl>
    <w:lvl w:ilvl="1" w:tplc="380C0003" w:tentative="1">
      <w:start w:val="1"/>
      <w:numFmt w:val="bullet"/>
      <w:lvlText w:val="o"/>
      <w:lvlJc w:val="left"/>
      <w:pPr>
        <w:ind w:left="2520" w:hanging="360"/>
      </w:pPr>
      <w:rPr>
        <w:rFonts w:ascii="Courier New" w:hAnsi="Courier New" w:cs="Courier New" w:hint="default"/>
      </w:rPr>
    </w:lvl>
    <w:lvl w:ilvl="2" w:tplc="380C0005" w:tentative="1">
      <w:start w:val="1"/>
      <w:numFmt w:val="bullet"/>
      <w:lvlText w:val=""/>
      <w:lvlJc w:val="left"/>
      <w:pPr>
        <w:ind w:left="3240" w:hanging="360"/>
      </w:pPr>
      <w:rPr>
        <w:rFonts w:ascii="Wingdings" w:hAnsi="Wingdings" w:hint="default"/>
      </w:rPr>
    </w:lvl>
    <w:lvl w:ilvl="3" w:tplc="380C0001" w:tentative="1">
      <w:start w:val="1"/>
      <w:numFmt w:val="bullet"/>
      <w:lvlText w:val=""/>
      <w:lvlJc w:val="left"/>
      <w:pPr>
        <w:ind w:left="3960" w:hanging="360"/>
      </w:pPr>
      <w:rPr>
        <w:rFonts w:ascii="Symbol" w:hAnsi="Symbol" w:hint="default"/>
      </w:rPr>
    </w:lvl>
    <w:lvl w:ilvl="4" w:tplc="380C0003" w:tentative="1">
      <w:start w:val="1"/>
      <w:numFmt w:val="bullet"/>
      <w:lvlText w:val="o"/>
      <w:lvlJc w:val="left"/>
      <w:pPr>
        <w:ind w:left="4680" w:hanging="360"/>
      </w:pPr>
      <w:rPr>
        <w:rFonts w:ascii="Courier New" w:hAnsi="Courier New" w:cs="Courier New" w:hint="default"/>
      </w:rPr>
    </w:lvl>
    <w:lvl w:ilvl="5" w:tplc="380C0005" w:tentative="1">
      <w:start w:val="1"/>
      <w:numFmt w:val="bullet"/>
      <w:lvlText w:val=""/>
      <w:lvlJc w:val="left"/>
      <w:pPr>
        <w:ind w:left="5400" w:hanging="360"/>
      </w:pPr>
      <w:rPr>
        <w:rFonts w:ascii="Wingdings" w:hAnsi="Wingdings" w:hint="default"/>
      </w:rPr>
    </w:lvl>
    <w:lvl w:ilvl="6" w:tplc="380C0001" w:tentative="1">
      <w:start w:val="1"/>
      <w:numFmt w:val="bullet"/>
      <w:lvlText w:val=""/>
      <w:lvlJc w:val="left"/>
      <w:pPr>
        <w:ind w:left="6120" w:hanging="360"/>
      </w:pPr>
      <w:rPr>
        <w:rFonts w:ascii="Symbol" w:hAnsi="Symbol" w:hint="default"/>
      </w:rPr>
    </w:lvl>
    <w:lvl w:ilvl="7" w:tplc="380C0003" w:tentative="1">
      <w:start w:val="1"/>
      <w:numFmt w:val="bullet"/>
      <w:lvlText w:val="o"/>
      <w:lvlJc w:val="left"/>
      <w:pPr>
        <w:ind w:left="6840" w:hanging="360"/>
      </w:pPr>
      <w:rPr>
        <w:rFonts w:ascii="Courier New" w:hAnsi="Courier New" w:cs="Courier New" w:hint="default"/>
      </w:rPr>
    </w:lvl>
    <w:lvl w:ilvl="8" w:tplc="380C0005" w:tentative="1">
      <w:start w:val="1"/>
      <w:numFmt w:val="bullet"/>
      <w:lvlText w:val=""/>
      <w:lvlJc w:val="left"/>
      <w:pPr>
        <w:ind w:left="7560" w:hanging="360"/>
      </w:pPr>
      <w:rPr>
        <w:rFonts w:ascii="Wingdings" w:hAnsi="Wingdings" w:hint="default"/>
      </w:rPr>
    </w:lvl>
  </w:abstractNum>
  <w:abstractNum w:abstractNumId="9" w15:restartNumberingAfterBreak="0">
    <w:nsid w:val="2B5B6C89"/>
    <w:multiLevelType w:val="multilevel"/>
    <w:tmpl w:val="D2ACBB8A"/>
    <w:lvl w:ilvl="0">
      <w:start w:val="1"/>
      <w:numFmt w:val="upperRoman"/>
      <w:pStyle w:val="Titre1"/>
      <w:lvlText w:val="%1."/>
      <w:lvlJc w:val="left"/>
      <w:pPr>
        <w:ind w:left="0" w:firstLine="0"/>
      </w:pPr>
    </w:lvl>
    <w:lvl w:ilvl="1">
      <w:start w:val="1"/>
      <w:numFmt w:val="upperLetter"/>
      <w:pStyle w:val="Titre2"/>
      <w:lvlText w:val="%2."/>
      <w:lvlJc w:val="left"/>
      <w:pPr>
        <w:ind w:left="720" w:firstLine="0"/>
      </w:pPr>
      <w:rPr>
        <w:b/>
        <w:bCs/>
        <w:sz w:val="24"/>
        <w:szCs w:val="24"/>
      </w:rPr>
    </w:lvl>
    <w:lvl w:ilvl="2">
      <w:start w:val="1"/>
      <w:numFmt w:val="decimal"/>
      <w:pStyle w:val="Titre3"/>
      <w:lvlText w:val="%3."/>
      <w:lvlJc w:val="left"/>
      <w:pPr>
        <w:ind w:left="1440" w:firstLine="0"/>
      </w:pPr>
      <w:rPr>
        <w:b/>
        <w:bCs w:val="0"/>
        <w:i w:val="0"/>
        <w:iCs/>
        <w:color w:val="auto"/>
      </w:rPr>
    </w:lvl>
    <w:lvl w:ilvl="3">
      <w:start w:val="1"/>
      <w:numFmt w:val="lowerLetter"/>
      <w:pStyle w:val="Titre4"/>
      <w:lvlText w:val="%4)"/>
      <w:lvlJc w:val="left"/>
      <w:pPr>
        <w:ind w:left="2160" w:firstLine="0"/>
      </w:pPr>
      <w:rPr>
        <w:b/>
        <w:bCs w:val="0"/>
        <w:i w:val="0"/>
        <w:iCs w:val="0"/>
        <w:color w:val="auto"/>
        <w:sz w:val="24"/>
        <w:szCs w:val="24"/>
      </w:r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0" w15:restartNumberingAfterBreak="0">
    <w:nsid w:val="2D281E40"/>
    <w:multiLevelType w:val="hybridMultilevel"/>
    <w:tmpl w:val="7816485C"/>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1" w15:restartNumberingAfterBreak="0">
    <w:nsid w:val="2FBD182A"/>
    <w:multiLevelType w:val="hybridMultilevel"/>
    <w:tmpl w:val="12A0E556"/>
    <w:lvl w:ilvl="0" w:tplc="380C0001">
      <w:start w:val="1"/>
      <w:numFmt w:val="bullet"/>
      <w:lvlText w:val=""/>
      <w:lvlJc w:val="left"/>
      <w:pPr>
        <w:ind w:left="1440" w:hanging="360"/>
      </w:pPr>
      <w:rPr>
        <w:rFonts w:ascii="Symbol" w:hAnsi="Symbol" w:hint="default"/>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12" w15:restartNumberingAfterBreak="0">
    <w:nsid w:val="32D95ED3"/>
    <w:multiLevelType w:val="hybridMultilevel"/>
    <w:tmpl w:val="DA2A3C94"/>
    <w:lvl w:ilvl="0" w:tplc="380C0001">
      <w:start w:val="1"/>
      <w:numFmt w:val="bullet"/>
      <w:lvlText w:val=""/>
      <w:lvlJc w:val="left"/>
      <w:pPr>
        <w:ind w:left="720" w:hanging="360"/>
      </w:pPr>
      <w:rPr>
        <w:rFonts w:ascii="Symbol" w:hAnsi="Symbol" w:hint="default"/>
      </w:rPr>
    </w:lvl>
    <w:lvl w:ilvl="1" w:tplc="380C0001">
      <w:start w:val="1"/>
      <w:numFmt w:val="bullet"/>
      <w:lvlText w:val=""/>
      <w:lvlJc w:val="left"/>
      <w:pPr>
        <w:ind w:left="1440" w:hanging="360"/>
      </w:pPr>
      <w:rPr>
        <w:rFonts w:ascii="Symbol" w:hAnsi="Symbol"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3" w15:restartNumberingAfterBreak="0">
    <w:nsid w:val="360E6515"/>
    <w:multiLevelType w:val="hybridMultilevel"/>
    <w:tmpl w:val="637E4A92"/>
    <w:lvl w:ilvl="0" w:tplc="0C348660">
      <w:numFmt w:val="bullet"/>
      <w:lvlText w:val="-"/>
      <w:lvlJc w:val="left"/>
      <w:pPr>
        <w:ind w:left="2160" w:hanging="360"/>
      </w:pPr>
      <w:rPr>
        <w:rFonts w:ascii="Times New Roman" w:eastAsiaTheme="minorHAnsi" w:hAnsi="Times New Roman" w:cs="Times New Roman" w:hint="default"/>
      </w:rPr>
    </w:lvl>
    <w:lvl w:ilvl="1" w:tplc="380C0003" w:tentative="1">
      <w:start w:val="1"/>
      <w:numFmt w:val="bullet"/>
      <w:lvlText w:val="o"/>
      <w:lvlJc w:val="left"/>
      <w:pPr>
        <w:ind w:left="2880" w:hanging="360"/>
      </w:pPr>
      <w:rPr>
        <w:rFonts w:ascii="Courier New" w:hAnsi="Courier New" w:cs="Courier New" w:hint="default"/>
      </w:rPr>
    </w:lvl>
    <w:lvl w:ilvl="2" w:tplc="380C0005" w:tentative="1">
      <w:start w:val="1"/>
      <w:numFmt w:val="bullet"/>
      <w:lvlText w:val=""/>
      <w:lvlJc w:val="left"/>
      <w:pPr>
        <w:ind w:left="3600" w:hanging="360"/>
      </w:pPr>
      <w:rPr>
        <w:rFonts w:ascii="Wingdings" w:hAnsi="Wingdings" w:hint="default"/>
      </w:rPr>
    </w:lvl>
    <w:lvl w:ilvl="3" w:tplc="380C0001" w:tentative="1">
      <w:start w:val="1"/>
      <w:numFmt w:val="bullet"/>
      <w:lvlText w:val=""/>
      <w:lvlJc w:val="left"/>
      <w:pPr>
        <w:ind w:left="4320" w:hanging="360"/>
      </w:pPr>
      <w:rPr>
        <w:rFonts w:ascii="Symbol" w:hAnsi="Symbol" w:hint="default"/>
      </w:rPr>
    </w:lvl>
    <w:lvl w:ilvl="4" w:tplc="380C0003" w:tentative="1">
      <w:start w:val="1"/>
      <w:numFmt w:val="bullet"/>
      <w:lvlText w:val="o"/>
      <w:lvlJc w:val="left"/>
      <w:pPr>
        <w:ind w:left="5040" w:hanging="360"/>
      </w:pPr>
      <w:rPr>
        <w:rFonts w:ascii="Courier New" w:hAnsi="Courier New" w:cs="Courier New" w:hint="default"/>
      </w:rPr>
    </w:lvl>
    <w:lvl w:ilvl="5" w:tplc="380C0005" w:tentative="1">
      <w:start w:val="1"/>
      <w:numFmt w:val="bullet"/>
      <w:lvlText w:val=""/>
      <w:lvlJc w:val="left"/>
      <w:pPr>
        <w:ind w:left="5760" w:hanging="360"/>
      </w:pPr>
      <w:rPr>
        <w:rFonts w:ascii="Wingdings" w:hAnsi="Wingdings" w:hint="default"/>
      </w:rPr>
    </w:lvl>
    <w:lvl w:ilvl="6" w:tplc="380C0001" w:tentative="1">
      <w:start w:val="1"/>
      <w:numFmt w:val="bullet"/>
      <w:lvlText w:val=""/>
      <w:lvlJc w:val="left"/>
      <w:pPr>
        <w:ind w:left="6480" w:hanging="360"/>
      </w:pPr>
      <w:rPr>
        <w:rFonts w:ascii="Symbol" w:hAnsi="Symbol" w:hint="default"/>
      </w:rPr>
    </w:lvl>
    <w:lvl w:ilvl="7" w:tplc="380C0003" w:tentative="1">
      <w:start w:val="1"/>
      <w:numFmt w:val="bullet"/>
      <w:lvlText w:val="o"/>
      <w:lvlJc w:val="left"/>
      <w:pPr>
        <w:ind w:left="7200" w:hanging="360"/>
      </w:pPr>
      <w:rPr>
        <w:rFonts w:ascii="Courier New" w:hAnsi="Courier New" w:cs="Courier New" w:hint="default"/>
      </w:rPr>
    </w:lvl>
    <w:lvl w:ilvl="8" w:tplc="380C0005" w:tentative="1">
      <w:start w:val="1"/>
      <w:numFmt w:val="bullet"/>
      <w:lvlText w:val=""/>
      <w:lvlJc w:val="left"/>
      <w:pPr>
        <w:ind w:left="7920" w:hanging="360"/>
      </w:pPr>
      <w:rPr>
        <w:rFonts w:ascii="Wingdings" w:hAnsi="Wingdings" w:hint="default"/>
      </w:rPr>
    </w:lvl>
  </w:abstractNum>
  <w:abstractNum w:abstractNumId="14" w15:restartNumberingAfterBreak="0">
    <w:nsid w:val="45F34680"/>
    <w:multiLevelType w:val="hybridMultilevel"/>
    <w:tmpl w:val="B2B2C5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1AF6227"/>
    <w:multiLevelType w:val="hybridMultilevel"/>
    <w:tmpl w:val="7F52EB66"/>
    <w:lvl w:ilvl="0" w:tplc="6A7A5FD4">
      <w:start w:val="1"/>
      <w:numFmt w:val="decimal"/>
      <w:lvlText w:val="[%1]"/>
      <w:lvlJc w:val="left"/>
      <w:pPr>
        <w:ind w:left="356" w:hanging="355"/>
      </w:pPr>
      <w:rPr>
        <w:rFonts w:ascii="Times New Roman" w:eastAsia="Times New Roman" w:hAnsi="Times New Roman" w:cs="Times New Roman" w:hint="default"/>
        <w:w w:val="99"/>
        <w:sz w:val="25"/>
        <w:szCs w:val="25"/>
        <w:lang w:val="fr-FR" w:eastAsia="en-US" w:bidi="ar-SA"/>
      </w:rPr>
    </w:lvl>
    <w:lvl w:ilvl="1" w:tplc="DD383944">
      <w:numFmt w:val="bullet"/>
      <w:lvlText w:val="•"/>
      <w:lvlJc w:val="left"/>
      <w:pPr>
        <w:ind w:left="1375" w:hanging="355"/>
      </w:pPr>
      <w:rPr>
        <w:rFonts w:hint="default"/>
        <w:lang w:val="fr-FR" w:eastAsia="en-US" w:bidi="ar-SA"/>
      </w:rPr>
    </w:lvl>
    <w:lvl w:ilvl="2" w:tplc="303CBE5C">
      <w:numFmt w:val="bullet"/>
      <w:lvlText w:val="•"/>
      <w:lvlJc w:val="left"/>
      <w:pPr>
        <w:ind w:left="2388" w:hanging="355"/>
      </w:pPr>
      <w:rPr>
        <w:rFonts w:hint="default"/>
        <w:lang w:val="fr-FR" w:eastAsia="en-US" w:bidi="ar-SA"/>
      </w:rPr>
    </w:lvl>
    <w:lvl w:ilvl="3" w:tplc="68783848">
      <w:numFmt w:val="bullet"/>
      <w:lvlText w:val="•"/>
      <w:lvlJc w:val="left"/>
      <w:pPr>
        <w:ind w:left="3400" w:hanging="355"/>
      </w:pPr>
      <w:rPr>
        <w:rFonts w:hint="default"/>
        <w:lang w:val="fr-FR" w:eastAsia="en-US" w:bidi="ar-SA"/>
      </w:rPr>
    </w:lvl>
    <w:lvl w:ilvl="4" w:tplc="A2FE7562">
      <w:numFmt w:val="bullet"/>
      <w:lvlText w:val="•"/>
      <w:lvlJc w:val="left"/>
      <w:pPr>
        <w:ind w:left="4413" w:hanging="355"/>
      </w:pPr>
      <w:rPr>
        <w:rFonts w:hint="default"/>
        <w:lang w:val="fr-FR" w:eastAsia="en-US" w:bidi="ar-SA"/>
      </w:rPr>
    </w:lvl>
    <w:lvl w:ilvl="5" w:tplc="B980EBB2">
      <w:numFmt w:val="bullet"/>
      <w:lvlText w:val="•"/>
      <w:lvlJc w:val="left"/>
      <w:pPr>
        <w:ind w:left="5426" w:hanging="355"/>
      </w:pPr>
      <w:rPr>
        <w:rFonts w:hint="default"/>
        <w:lang w:val="fr-FR" w:eastAsia="en-US" w:bidi="ar-SA"/>
      </w:rPr>
    </w:lvl>
    <w:lvl w:ilvl="6" w:tplc="C1B27A98">
      <w:numFmt w:val="bullet"/>
      <w:lvlText w:val="•"/>
      <w:lvlJc w:val="left"/>
      <w:pPr>
        <w:ind w:left="6438" w:hanging="355"/>
      </w:pPr>
      <w:rPr>
        <w:rFonts w:hint="default"/>
        <w:lang w:val="fr-FR" w:eastAsia="en-US" w:bidi="ar-SA"/>
      </w:rPr>
    </w:lvl>
    <w:lvl w:ilvl="7" w:tplc="BCC44538">
      <w:numFmt w:val="bullet"/>
      <w:lvlText w:val="•"/>
      <w:lvlJc w:val="left"/>
      <w:pPr>
        <w:ind w:left="7451" w:hanging="355"/>
      </w:pPr>
      <w:rPr>
        <w:rFonts w:hint="default"/>
        <w:lang w:val="fr-FR" w:eastAsia="en-US" w:bidi="ar-SA"/>
      </w:rPr>
    </w:lvl>
    <w:lvl w:ilvl="8" w:tplc="E6A6198A">
      <w:numFmt w:val="bullet"/>
      <w:lvlText w:val="•"/>
      <w:lvlJc w:val="left"/>
      <w:pPr>
        <w:ind w:left="8464" w:hanging="355"/>
      </w:pPr>
      <w:rPr>
        <w:rFonts w:hint="default"/>
        <w:lang w:val="fr-FR" w:eastAsia="en-US" w:bidi="ar-SA"/>
      </w:rPr>
    </w:lvl>
  </w:abstractNum>
  <w:abstractNum w:abstractNumId="16" w15:restartNumberingAfterBreak="0">
    <w:nsid w:val="702F7F36"/>
    <w:multiLevelType w:val="hybridMultilevel"/>
    <w:tmpl w:val="4ED223EC"/>
    <w:lvl w:ilvl="0" w:tplc="380C0009">
      <w:start w:val="1"/>
      <w:numFmt w:val="bullet"/>
      <w:lvlText w:val=""/>
      <w:lvlJc w:val="left"/>
      <w:pPr>
        <w:ind w:left="720" w:hanging="360"/>
      </w:pPr>
      <w:rPr>
        <w:rFonts w:ascii="Wingdings" w:hAnsi="Wingdings" w:hint="default"/>
      </w:rPr>
    </w:lvl>
    <w:lvl w:ilvl="1" w:tplc="380C0001">
      <w:start w:val="1"/>
      <w:numFmt w:val="bullet"/>
      <w:lvlText w:val=""/>
      <w:lvlJc w:val="left"/>
      <w:pPr>
        <w:ind w:left="1440" w:hanging="360"/>
      </w:pPr>
      <w:rPr>
        <w:rFonts w:ascii="Symbol" w:hAnsi="Symbol" w:hint="default"/>
      </w:rPr>
    </w:lvl>
    <w:lvl w:ilvl="2" w:tplc="380C0005">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7" w15:restartNumberingAfterBreak="0">
    <w:nsid w:val="76DD4190"/>
    <w:multiLevelType w:val="hybridMultilevel"/>
    <w:tmpl w:val="E722A9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34787793">
    <w:abstractNumId w:val="9"/>
  </w:num>
  <w:num w:numId="2" w16cid:durableId="5280328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82399652">
    <w:abstractNumId w:val="17"/>
  </w:num>
  <w:num w:numId="4" w16cid:durableId="1716388424">
    <w:abstractNumId w:val="14"/>
  </w:num>
  <w:num w:numId="5" w16cid:durableId="2069956872">
    <w:abstractNumId w:val="5"/>
  </w:num>
  <w:num w:numId="6" w16cid:durableId="1569029014">
    <w:abstractNumId w:val="0"/>
  </w:num>
  <w:num w:numId="7" w16cid:durableId="2088108306">
    <w:abstractNumId w:val="12"/>
  </w:num>
  <w:num w:numId="8" w16cid:durableId="1466771783">
    <w:abstractNumId w:val="13"/>
  </w:num>
  <w:num w:numId="9" w16cid:durableId="463816718">
    <w:abstractNumId w:val="3"/>
  </w:num>
  <w:num w:numId="10" w16cid:durableId="77220385">
    <w:abstractNumId w:val="6"/>
  </w:num>
  <w:num w:numId="11" w16cid:durableId="180822579">
    <w:abstractNumId w:val="11"/>
  </w:num>
  <w:num w:numId="12" w16cid:durableId="1189832560">
    <w:abstractNumId w:val="2"/>
  </w:num>
  <w:num w:numId="13" w16cid:durableId="865632165">
    <w:abstractNumId w:val="7"/>
  </w:num>
  <w:num w:numId="14" w16cid:durableId="274363112">
    <w:abstractNumId w:val="16"/>
  </w:num>
  <w:num w:numId="15" w16cid:durableId="895311355">
    <w:abstractNumId w:val="10"/>
  </w:num>
  <w:num w:numId="16" w16cid:durableId="855774329">
    <w:abstractNumId w:val="1"/>
  </w:num>
  <w:num w:numId="17" w16cid:durableId="712462755">
    <w:abstractNumId w:val="8"/>
  </w:num>
  <w:num w:numId="18" w16cid:durableId="75127657">
    <w:abstractNumId w:val="9"/>
  </w:num>
  <w:num w:numId="19" w16cid:durableId="1509713106">
    <w:abstractNumId w:val="9"/>
  </w:num>
  <w:num w:numId="20" w16cid:durableId="1448962054">
    <w:abstractNumId w:val="9"/>
  </w:num>
  <w:num w:numId="21" w16cid:durableId="690569852">
    <w:abstractNumId w:val="9"/>
  </w:num>
  <w:num w:numId="22" w16cid:durableId="541551259">
    <w:abstractNumId w:val="15"/>
  </w:num>
  <w:num w:numId="23" w16cid:durableId="1987663410">
    <w:abstractNumId w:val="4"/>
  </w:num>
  <w:num w:numId="24" w16cid:durableId="165096300">
    <w:abstractNumId w:val="9"/>
  </w:num>
  <w:num w:numId="25" w16cid:durableId="205006037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335309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20"/>
  <w:hyphenationZone w:val="425"/>
  <w:characterSpacingControl w:val="doNotCompress"/>
  <w:hdrShapeDefaults>
    <o:shapedefaults v:ext="edit" spidmax="2073"/>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02B59"/>
    <w:rsid w:val="000004D3"/>
    <w:rsid w:val="00000B2E"/>
    <w:rsid w:val="00000E53"/>
    <w:rsid w:val="00001EC4"/>
    <w:rsid w:val="00002125"/>
    <w:rsid w:val="00002F8C"/>
    <w:rsid w:val="000032D1"/>
    <w:rsid w:val="000040C4"/>
    <w:rsid w:val="000048DD"/>
    <w:rsid w:val="00004FAF"/>
    <w:rsid w:val="00005280"/>
    <w:rsid w:val="000052A6"/>
    <w:rsid w:val="0000576B"/>
    <w:rsid w:val="000065E1"/>
    <w:rsid w:val="00007EED"/>
    <w:rsid w:val="00010380"/>
    <w:rsid w:val="00010A9C"/>
    <w:rsid w:val="000110E5"/>
    <w:rsid w:val="00011F37"/>
    <w:rsid w:val="000127F5"/>
    <w:rsid w:val="00012996"/>
    <w:rsid w:val="00012BC5"/>
    <w:rsid w:val="00012F3E"/>
    <w:rsid w:val="00014244"/>
    <w:rsid w:val="00014A9A"/>
    <w:rsid w:val="000153F8"/>
    <w:rsid w:val="00016138"/>
    <w:rsid w:val="00016846"/>
    <w:rsid w:val="00020083"/>
    <w:rsid w:val="000218F3"/>
    <w:rsid w:val="00021D4B"/>
    <w:rsid w:val="00021EE1"/>
    <w:rsid w:val="0002202E"/>
    <w:rsid w:val="00022550"/>
    <w:rsid w:val="000233FA"/>
    <w:rsid w:val="000239CA"/>
    <w:rsid w:val="000247A6"/>
    <w:rsid w:val="00024857"/>
    <w:rsid w:val="00024896"/>
    <w:rsid w:val="00025527"/>
    <w:rsid w:val="00025ABA"/>
    <w:rsid w:val="00026948"/>
    <w:rsid w:val="000270E5"/>
    <w:rsid w:val="000272D6"/>
    <w:rsid w:val="000274C3"/>
    <w:rsid w:val="0002780D"/>
    <w:rsid w:val="0003061D"/>
    <w:rsid w:val="00030699"/>
    <w:rsid w:val="000306FA"/>
    <w:rsid w:val="00030918"/>
    <w:rsid w:val="00030D12"/>
    <w:rsid w:val="00030F37"/>
    <w:rsid w:val="00031090"/>
    <w:rsid w:val="0003178A"/>
    <w:rsid w:val="00031A9A"/>
    <w:rsid w:val="00031D6F"/>
    <w:rsid w:val="0003210C"/>
    <w:rsid w:val="0003223F"/>
    <w:rsid w:val="00032289"/>
    <w:rsid w:val="00033057"/>
    <w:rsid w:val="000351D9"/>
    <w:rsid w:val="00035443"/>
    <w:rsid w:val="000357DE"/>
    <w:rsid w:val="0003599B"/>
    <w:rsid w:val="00036D65"/>
    <w:rsid w:val="000373F7"/>
    <w:rsid w:val="00040633"/>
    <w:rsid w:val="00040F38"/>
    <w:rsid w:val="0004149D"/>
    <w:rsid w:val="00041E0A"/>
    <w:rsid w:val="00042659"/>
    <w:rsid w:val="000429C2"/>
    <w:rsid w:val="00042DF8"/>
    <w:rsid w:val="0004313D"/>
    <w:rsid w:val="0004435E"/>
    <w:rsid w:val="00044409"/>
    <w:rsid w:val="00044561"/>
    <w:rsid w:val="00044F70"/>
    <w:rsid w:val="000452F4"/>
    <w:rsid w:val="000456F1"/>
    <w:rsid w:val="0004581F"/>
    <w:rsid w:val="00045C51"/>
    <w:rsid w:val="000464C4"/>
    <w:rsid w:val="0004677B"/>
    <w:rsid w:val="00047B75"/>
    <w:rsid w:val="00047C16"/>
    <w:rsid w:val="00050A0A"/>
    <w:rsid w:val="00050CAE"/>
    <w:rsid w:val="00050F36"/>
    <w:rsid w:val="0005144A"/>
    <w:rsid w:val="00052095"/>
    <w:rsid w:val="00052349"/>
    <w:rsid w:val="00052CF1"/>
    <w:rsid w:val="00053297"/>
    <w:rsid w:val="00053551"/>
    <w:rsid w:val="00053D31"/>
    <w:rsid w:val="00054F48"/>
    <w:rsid w:val="0005510B"/>
    <w:rsid w:val="0005525E"/>
    <w:rsid w:val="00055A80"/>
    <w:rsid w:val="00056635"/>
    <w:rsid w:val="00056B34"/>
    <w:rsid w:val="00056DCE"/>
    <w:rsid w:val="00060AEB"/>
    <w:rsid w:val="000612A5"/>
    <w:rsid w:val="00061B78"/>
    <w:rsid w:val="000622A7"/>
    <w:rsid w:val="000622ED"/>
    <w:rsid w:val="0006294F"/>
    <w:rsid w:val="00062DDF"/>
    <w:rsid w:val="00062F66"/>
    <w:rsid w:val="00063E5D"/>
    <w:rsid w:val="000641F9"/>
    <w:rsid w:val="000650BF"/>
    <w:rsid w:val="00066C58"/>
    <w:rsid w:val="000676D1"/>
    <w:rsid w:val="00067C0A"/>
    <w:rsid w:val="00067D42"/>
    <w:rsid w:val="000700E9"/>
    <w:rsid w:val="000708A3"/>
    <w:rsid w:val="000713BD"/>
    <w:rsid w:val="00071C6D"/>
    <w:rsid w:val="00072773"/>
    <w:rsid w:val="0007426F"/>
    <w:rsid w:val="00074336"/>
    <w:rsid w:val="000773F7"/>
    <w:rsid w:val="000776B3"/>
    <w:rsid w:val="00077D87"/>
    <w:rsid w:val="0008214B"/>
    <w:rsid w:val="000822EF"/>
    <w:rsid w:val="0008291D"/>
    <w:rsid w:val="000831B7"/>
    <w:rsid w:val="00084ADD"/>
    <w:rsid w:val="00086464"/>
    <w:rsid w:val="00086741"/>
    <w:rsid w:val="00090065"/>
    <w:rsid w:val="0009083D"/>
    <w:rsid w:val="0009115B"/>
    <w:rsid w:val="00091253"/>
    <w:rsid w:val="00091BB8"/>
    <w:rsid w:val="00091C62"/>
    <w:rsid w:val="00092120"/>
    <w:rsid w:val="00092A7D"/>
    <w:rsid w:val="00093380"/>
    <w:rsid w:val="00093661"/>
    <w:rsid w:val="00093F60"/>
    <w:rsid w:val="00094394"/>
    <w:rsid w:val="000946BA"/>
    <w:rsid w:val="00094AEC"/>
    <w:rsid w:val="00094F90"/>
    <w:rsid w:val="0009573B"/>
    <w:rsid w:val="000958A9"/>
    <w:rsid w:val="00095BA6"/>
    <w:rsid w:val="00097850"/>
    <w:rsid w:val="0009797F"/>
    <w:rsid w:val="000A0400"/>
    <w:rsid w:val="000A0FFD"/>
    <w:rsid w:val="000A127C"/>
    <w:rsid w:val="000A166F"/>
    <w:rsid w:val="000A2EC9"/>
    <w:rsid w:val="000A3A6E"/>
    <w:rsid w:val="000A48BC"/>
    <w:rsid w:val="000A500A"/>
    <w:rsid w:val="000A604D"/>
    <w:rsid w:val="000A74A3"/>
    <w:rsid w:val="000A7BF5"/>
    <w:rsid w:val="000B1763"/>
    <w:rsid w:val="000B17A4"/>
    <w:rsid w:val="000B2703"/>
    <w:rsid w:val="000B3EF1"/>
    <w:rsid w:val="000B4404"/>
    <w:rsid w:val="000B4662"/>
    <w:rsid w:val="000B4A09"/>
    <w:rsid w:val="000B56EB"/>
    <w:rsid w:val="000B5DE8"/>
    <w:rsid w:val="000B602F"/>
    <w:rsid w:val="000B627C"/>
    <w:rsid w:val="000B6521"/>
    <w:rsid w:val="000B780A"/>
    <w:rsid w:val="000C0371"/>
    <w:rsid w:val="000C061E"/>
    <w:rsid w:val="000C07E3"/>
    <w:rsid w:val="000C0AC2"/>
    <w:rsid w:val="000C1135"/>
    <w:rsid w:val="000C1C8B"/>
    <w:rsid w:val="000C1E83"/>
    <w:rsid w:val="000C2C3A"/>
    <w:rsid w:val="000C32D2"/>
    <w:rsid w:val="000C38A9"/>
    <w:rsid w:val="000C4171"/>
    <w:rsid w:val="000C4586"/>
    <w:rsid w:val="000C4930"/>
    <w:rsid w:val="000C4CFA"/>
    <w:rsid w:val="000C4E0B"/>
    <w:rsid w:val="000C5603"/>
    <w:rsid w:val="000C5D78"/>
    <w:rsid w:val="000C6E4F"/>
    <w:rsid w:val="000D019F"/>
    <w:rsid w:val="000D0531"/>
    <w:rsid w:val="000D1109"/>
    <w:rsid w:val="000D1435"/>
    <w:rsid w:val="000D1895"/>
    <w:rsid w:val="000D2AA3"/>
    <w:rsid w:val="000D2C07"/>
    <w:rsid w:val="000D2CDA"/>
    <w:rsid w:val="000D2CEB"/>
    <w:rsid w:val="000D2D2E"/>
    <w:rsid w:val="000D319D"/>
    <w:rsid w:val="000D3739"/>
    <w:rsid w:val="000D37F6"/>
    <w:rsid w:val="000D43D5"/>
    <w:rsid w:val="000D4729"/>
    <w:rsid w:val="000D4885"/>
    <w:rsid w:val="000D4C6E"/>
    <w:rsid w:val="000D4F24"/>
    <w:rsid w:val="000D5209"/>
    <w:rsid w:val="000D5F99"/>
    <w:rsid w:val="000D6B5D"/>
    <w:rsid w:val="000D6F8F"/>
    <w:rsid w:val="000D7ADC"/>
    <w:rsid w:val="000D7B39"/>
    <w:rsid w:val="000E0842"/>
    <w:rsid w:val="000E11A2"/>
    <w:rsid w:val="000E138D"/>
    <w:rsid w:val="000E14F9"/>
    <w:rsid w:val="000E20B4"/>
    <w:rsid w:val="000E2831"/>
    <w:rsid w:val="000E29FC"/>
    <w:rsid w:val="000E2A36"/>
    <w:rsid w:val="000E35CC"/>
    <w:rsid w:val="000E4DC0"/>
    <w:rsid w:val="000E597A"/>
    <w:rsid w:val="000E6F60"/>
    <w:rsid w:val="000E6FDD"/>
    <w:rsid w:val="000E7953"/>
    <w:rsid w:val="000E7B6F"/>
    <w:rsid w:val="000F0023"/>
    <w:rsid w:val="000F00AF"/>
    <w:rsid w:val="000F00FA"/>
    <w:rsid w:val="000F10BC"/>
    <w:rsid w:val="000F152E"/>
    <w:rsid w:val="000F2231"/>
    <w:rsid w:val="000F3061"/>
    <w:rsid w:val="000F3186"/>
    <w:rsid w:val="000F344B"/>
    <w:rsid w:val="000F34AD"/>
    <w:rsid w:val="000F448E"/>
    <w:rsid w:val="000F452E"/>
    <w:rsid w:val="000F49D6"/>
    <w:rsid w:val="000F54B6"/>
    <w:rsid w:val="000F560D"/>
    <w:rsid w:val="000F5724"/>
    <w:rsid w:val="000F57F1"/>
    <w:rsid w:val="000F58E9"/>
    <w:rsid w:val="000F6322"/>
    <w:rsid w:val="000F671C"/>
    <w:rsid w:val="000F6B4D"/>
    <w:rsid w:val="000F7AAD"/>
    <w:rsid w:val="000F7D52"/>
    <w:rsid w:val="000F7F30"/>
    <w:rsid w:val="00100229"/>
    <w:rsid w:val="0010025B"/>
    <w:rsid w:val="0010048E"/>
    <w:rsid w:val="001011B0"/>
    <w:rsid w:val="001013B6"/>
    <w:rsid w:val="00102408"/>
    <w:rsid w:val="0010271D"/>
    <w:rsid w:val="00102997"/>
    <w:rsid w:val="00102FB5"/>
    <w:rsid w:val="00103C46"/>
    <w:rsid w:val="001045C3"/>
    <w:rsid w:val="00104632"/>
    <w:rsid w:val="0010571C"/>
    <w:rsid w:val="001062B9"/>
    <w:rsid w:val="00106A15"/>
    <w:rsid w:val="00107423"/>
    <w:rsid w:val="00107C4A"/>
    <w:rsid w:val="00110840"/>
    <w:rsid w:val="00110AC1"/>
    <w:rsid w:val="00110CC7"/>
    <w:rsid w:val="00110DC6"/>
    <w:rsid w:val="001119E3"/>
    <w:rsid w:val="00111BFF"/>
    <w:rsid w:val="00111DED"/>
    <w:rsid w:val="00111F22"/>
    <w:rsid w:val="00112063"/>
    <w:rsid w:val="001128F3"/>
    <w:rsid w:val="00112DA8"/>
    <w:rsid w:val="001135FF"/>
    <w:rsid w:val="00113669"/>
    <w:rsid w:val="0011387E"/>
    <w:rsid w:val="00113E20"/>
    <w:rsid w:val="00114D55"/>
    <w:rsid w:val="00114E6E"/>
    <w:rsid w:val="0011585C"/>
    <w:rsid w:val="00115908"/>
    <w:rsid w:val="00117DCF"/>
    <w:rsid w:val="0012002E"/>
    <w:rsid w:val="00120031"/>
    <w:rsid w:val="001203D5"/>
    <w:rsid w:val="001207C9"/>
    <w:rsid w:val="00120CE0"/>
    <w:rsid w:val="001210F6"/>
    <w:rsid w:val="00122388"/>
    <w:rsid w:val="00122A4E"/>
    <w:rsid w:val="00123407"/>
    <w:rsid w:val="001235DC"/>
    <w:rsid w:val="00123617"/>
    <w:rsid w:val="00123658"/>
    <w:rsid w:val="001242C5"/>
    <w:rsid w:val="001248A4"/>
    <w:rsid w:val="00124FE2"/>
    <w:rsid w:val="001266F3"/>
    <w:rsid w:val="0012716D"/>
    <w:rsid w:val="001278D5"/>
    <w:rsid w:val="001307F0"/>
    <w:rsid w:val="00130A7D"/>
    <w:rsid w:val="00130AEE"/>
    <w:rsid w:val="0013133A"/>
    <w:rsid w:val="00131B04"/>
    <w:rsid w:val="00131CFB"/>
    <w:rsid w:val="00131D30"/>
    <w:rsid w:val="001325B8"/>
    <w:rsid w:val="00132F6C"/>
    <w:rsid w:val="0013333E"/>
    <w:rsid w:val="00133524"/>
    <w:rsid w:val="00133643"/>
    <w:rsid w:val="00134238"/>
    <w:rsid w:val="00134522"/>
    <w:rsid w:val="00134D5D"/>
    <w:rsid w:val="00135067"/>
    <w:rsid w:val="001358C4"/>
    <w:rsid w:val="00135D61"/>
    <w:rsid w:val="00135D9E"/>
    <w:rsid w:val="00135E17"/>
    <w:rsid w:val="00135FB5"/>
    <w:rsid w:val="001365DA"/>
    <w:rsid w:val="0013675C"/>
    <w:rsid w:val="0013752E"/>
    <w:rsid w:val="0014193C"/>
    <w:rsid w:val="00143D27"/>
    <w:rsid w:val="0014513F"/>
    <w:rsid w:val="00145254"/>
    <w:rsid w:val="00145426"/>
    <w:rsid w:val="001459C3"/>
    <w:rsid w:val="00150177"/>
    <w:rsid w:val="00151BED"/>
    <w:rsid w:val="00152511"/>
    <w:rsid w:val="0015259C"/>
    <w:rsid w:val="001529AA"/>
    <w:rsid w:val="00152D06"/>
    <w:rsid w:val="001533CF"/>
    <w:rsid w:val="001538F1"/>
    <w:rsid w:val="00153A45"/>
    <w:rsid w:val="0015483A"/>
    <w:rsid w:val="00154AD4"/>
    <w:rsid w:val="001559E3"/>
    <w:rsid w:val="00155F6F"/>
    <w:rsid w:val="00157022"/>
    <w:rsid w:val="0015776C"/>
    <w:rsid w:val="001577C9"/>
    <w:rsid w:val="00157F16"/>
    <w:rsid w:val="00160107"/>
    <w:rsid w:val="001621AE"/>
    <w:rsid w:val="00162CA3"/>
    <w:rsid w:val="0016382D"/>
    <w:rsid w:val="00163DBB"/>
    <w:rsid w:val="001644DF"/>
    <w:rsid w:val="00165954"/>
    <w:rsid w:val="001659F4"/>
    <w:rsid w:val="00165A42"/>
    <w:rsid w:val="00165F9C"/>
    <w:rsid w:val="00166C09"/>
    <w:rsid w:val="00167626"/>
    <w:rsid w:val="00167CF9"/>
    <w:rsid w:val="00170C69"/>
    <w:rsid w:val="00170D1F"/>
    <w:rsid w:val="00172D10"/>
    <w:rsid w:val="00173675"/>
    <w:rsid w:val="00173C46"/>
    <w:rsid w:val="00175776"/>
    <w:rsid w:val="001757E7"/>
    <w:rsid w:val="00175878"/>
    <w:rsid w:val="00175B1D"/>
    <w:rsid w:val="00175E7B"/>
    <w:rsid w:val="001768FE"/>
    <w:rsid w:val="00176D55"/>
    <w:rsid w:val="00176DD9"/>
    <w:rsid w:val="00176EC0"/>
    <w:rsid w:val="001807A5"/>
    <w:rsid w:val="00180837"/>
    <w:rsid w:val="00180D36"/>
    <w:rsid w:val="00180F42"/>
    <w:rsid w:val="00181775"/>
    <w:rsid w:val="001824E5"/>
    <w:rsid w:val="00182B98"/>
    <w:rsid w:val="00182C9F"/>
    <w:rsid w:val="00183F46"/>
    <w:rsid w:val="001843D7"/>
    <w:rsid w:val="001844D0"/>
    <w:rsid w:val="001855FE"/>
    <w:rsid w:val="00185B69"/>
    <w:rsid w:val="00186191"/>
    <w:rsid w:val="00186A78"/>
    <w:rsid w:val="00187624"/>
    <w:rsid w:val="00187712"/>
    <w:rsid w:val="00187A3C"/>
    <w:rsid w:val="00191954"/>
    <w:rsid w:val="0019230B"/>
    <w:rsid w:val="001927CD"/>
    <w:rsid w:val="00192D05"/>
    <w:rsid w:val="00193B2A"/>
    <w:rsid w:val="0019425F"/>
    <w:rsid w:val="001948AF"/>
    <w:rsid w:val="001950EA"/>
    <w:rsid w:val="00195B27"/>
    <w:rsid w:val="001961E2"/>
    <w:rsid w:val="00196677"/>
    <w:rsid w:val="00196DD1"/>
    <w:rsid w:val="0019703F"/>
    <w:rsid w:val="00197110"/>
    <w:rsid w:val="0019799E"/>
    <w:rsid w:val="00197C40"/>
    <w:rsid w:val="00197F16"/>
    <w:rsid w:val="001A09CA"/>
    <w:rsid w:val="001A0B18"/>
    <w:rsid w:val="001A14DE"/>
    <w:rsid w:val="001A1645"/>
    <w:rsid w:val="001A1777"/>
    <w:rsid w:val="001A2155"/>
    <w:rsid w:val="001A329F"/>
    <w:rsid w:val="001A3ECE"/>
    <w:rsid w:val="001A40E9"/>
    <w:rsid w:val="001A45E8"/>
    <w:rsid w:val="001A460B"/>
    <w:rsid w:val="001A48EB"/>
    <w:rsid w:val="001A4DE9"/>
    <w:rsid w:val="001A5459"/>
    <w:rsid w:val="001A5CAB"/>
    <w:rsid w:val="001A62EB"/>
    <w:rsid w:val="001A6A9B"/>
    <w:rsid w:val="001A6E26"/>
    <w:rsid w:val="001A6F9A"/>
    <w:rsid w:val="001A731C"/>
    <w:rsid w:val="001A795E"/>
    <w:rsid w:val="001A7F8D"/>
    <w:rsid w:val="001B0218"/>
    <w:rsid w:val="001B0DCF"/>
    <w:rsid w:val="001B0E82"/>
    <w:rsid w:val="001B1080"/>
    <w:rsid w:val="001B1263"/>
    <w:rsid w:val="001B1549"/>
    <w:rsid w:val="001B1BA1"/>
    <w:rsid w:val="001B51E4"/>
    <w:rsid w:val="001B5FBE"/>
    <w:rsid w:val="001B667D"/>
    <w:rsid w:val="001B7C07"/>
    <w:rsid w:val="001C1008"/>
    <w:rsid w:val="001C148A"/>
    <w:rsid w:val="001C248F"/>
    <w:rsid w:val="001C25F9"/>
    <w:rsid w:val="001C2A34"/>
    <w:rsid w:val="001C36AA"/>
    <w:rsid w:val="001C3818"/>
    <w:rsid w:val="001C3B93"/>
    <w:rsid w:val="001C420E"/>
    <w:rsid w:val="001C484B"/>
    <w:rsid w:val="001C4A78"/>
    <w:rsid w:val="001C4DCB"/>
    <w:rsid w:val="001C583A"/>
    <w:rsid w:val="001C585E"/>
    <w:rsid w:val="001C5C5A"/>
    <w:rsid w:val="001C62C8"/>
    <w:rsid w:val="001C6447"/>
    <w:rsid w:val="001C6485"/>
    <w:rsid w:val="001C6632"/>
    <w:rsid w:val="001C69F4"/>
    <w:rsid w:val="001C6C2A"/>
    <w:rsid w:val="001C7276"/>
    <w:rsid w:val="001C7422"/>
    <w:rsid w:val="001C7C84"/>
    <w:rsid w:val="001D0E20"/>
    <w:rsid w:val="001D0E72"/>
    <w:rsid w:val="001D2092"/>
    <w:rsid w:val="001D24AF"/>
    <w:rsid w:val="001D2F00"/>
    <w:rsid w:val="001D4857"/>
    <w:rsid w:val="001D4D68"/>
    <w:rsid w:val="001D4F8F"/>
    <w:rsid w:val="001D5181"/>
    <w:rsid w:val="001D58DA"/>
    <w:rsid w:val="001D5BFE"/>
    <w:rsid w:val="001D6E09"/>
    <w:rsid w:val="001D73ED"/>
    <w:rsid w:val="001E0D1D"/>
    <w:rsid w:val="001E1EF5"/>
    <w:rsid w:val="001E2682"/>
    <w:rsid w:val="001E3484"/>
    <w:rsid w:val="001E3688"/>
    <w:rsid w:val="001E3EA5"/>
    <w:rsid w:val="001E6AA2"/>
    <w:rsid w:val="001E7727"/>
    <w:rsid w:val="001E7796"/>
    <w:rsid w:val="001F00E4"/>
    <w:rsid w:val="001F04B9"/>
    <w:rsid w:val="001F1015"/>
    <w:rsid w:val="001F1F6E"/>
    <w:rsid w:val="001F2874"/>
    <w:rsid w:val="001F2E58"/>
    <w:rsid w:val="001F381B"/>
    <w:rsid w:val="001F40CA"/>
    <w:rsid w:val="001F4350"/>
    <w:rsid w:val="001F4682"/>
    <w:rsid w:val="001F494C"/>
    <w:rsid w:val="001F53FB"/>
    <w:rsid w:val="001F63C4"/>
    <w:rsid w:val="001F6FC6"/>
    <w:rsid w:val="001F76D7"/>
    <w:rsid w:val="002001BA"/>
    <w:rsid w:val="0020033E"/>
    <w:rsid w:val="002015DB"/>
    <w:rsid w:val="002015E9"/>
    <w:rsid w:val="002017F4"/>
    <w:rsid w:val="002019A7"/>
    <w:rsid w:val="0020230C"/>
    <w:rsid w:val="0020283D"/>
    <w:rsid w:val="002039B7"/>
    <w:rsid w:val="002039BB"/>
    <w:rsid w:val="00203BEA"/>
    <w:rsid w:val="002059BC"/>
    <w:rsid w:val="002067B6"/>
    <w:rsid w:val="00206967"/>
    <w:rsid w:val="00206C22"/>
    <w:rsid w:val="00206D91"/>
    <w:rsid w:val="00207AC7"/>
    <w:rsid w:val="00210215"/>
    <w:rsid w:val="00210651"/>
    <w:rsid w:val="002111B1"/>
    <w:rsid w:val="00211CEF"/>
    <w:rsid w:val="00213144"/>
    <w:rsid w:val="00213B74"/>
    <w:rsid w:val="0021401E"/>
    <w:rsid w:val="002143B7"/>
    <w:rsid w:val="002145AF"/>
    <w:rsid w:val="00214A69"/>
    <w:rsid w:val="00214D97"/>
    <w:rsid w:val="002158D9"/>
    <w:rsid w:val="002161B0"/>
    <w:rsid w:val="00217697"/>
    <w:rsid w:val="00217797"/>
    <w:rsid w:val="0021787C"/>
    <w:rsid w:val="002200EC"/>
    <w:rsid w:val="00220765"/>
    <w:rsid w:val="0022137D"/>
    <w:rsid w:val="002222B8"/>
    <w:rsid w:val="00222D29"/>
    <w:rsid w:val="00223804"/>
    <w:rsid w:val="00223DDE"/>
    <w:rsid w:val="00224754"/>
    <w:rsid w:val="00224986"/>
    <w:rsid w:val="00224E77"/>
    <w:rsid w:val="00226279"/>
    <w:rsid w:val="0022684D"/>
    <w:rsid w:val="00226DB2"/>
    <w:rsid w:val="00230710"/>
    <w:rsid w:val="0023150D"/>
    <w:rsid w:val="002322D1"/>
    <w:rsid w:val="00232B11"/>
    <w:rsid w:val="0023301D"/>
    <w:rsid w:val="0023332E"/>
    <w:rsid w:val="0023352C"/>
    <w:rsid w:val="00234D53"/>
    <w:rsid w:val="002350E7"/>
    <w:rsid w:val="00235111"/>
    <w:rsid w:val="0023538A"/>
    <w:rsid w:val="002353D7"/>
    <w:rsid w:val="00235851"/>
    <w:rsid w:val="00236CA8"/>
    <w:rsid w:val="002374D9"/>
    <w:rsid w:val="002401FC"/>
    <w:rsid w:val="002402D4"/>
    <w:rsid w:val="002419ED"/>
    <w:rsid w:val="00241B96"/>
    <w:rsid w:val="00241F0B"/>
    <w:rsid w:val="00242825"/>
    <w:rsid w:val="00242A30"/>
    <w:rsid w:val="00242B41"/>
    <w:rsid w:val="002431D7"/>
    <w:rsid w:val="002437E4"/>
    <w:rsid w:val="00243CAC"/>
    <w:rsid w:val="0024428F"/>
    <w:rsid w:val="00244674"/>
    <w:rsid w:val="00244D6B"/>
    <w:rsid w:val="00245885"/>
    <w:rsid w:val="00246479"/>
    <w:rsid w:val="00246717"/>
    <w:rsid w:val="00247443"/>
    <w:rsid w:val="002500BA"/>
    <w:rsid w:val="00250391"/>
    <w:rsid w:val="00250961"/>
    <w:rsid w:val="00250A90"/>
    <w:rsid w:val="0025197A"/>
    <w:rsid w:val="00251B9E"/>
    <w:rsid w:val="00252D3D"/>
    <w:rsid w:val="00253460"/>
    <w:rsid w:val="00253D04"/>
    <w:rsid w:val="00253D57"/>
    <w:rsid w:val="00253D59"/>
    <w:rsid w:val="00254284"/>
    <w:rsid w:val="002542D6"/>
    <w:rsid w:val="0025480A"/>
    <w:rsid w:val="00254999"/>
    <w:rsid w:val="002551AE"/>
    <w:rsid w:val="00255530"/>
    <w:rsid w:val="00256076"/>
    <w:rsid w:val="00256505"/>
    <w:rsid w:val="00256C81"/>
    <w:rsid w:val="00256CC4"/>
    <w:rsid w:val="0025702A"/>
    <w:rsid w:val="00257C66"/>
    <w:rsid w:val="00260E5B"/>
    <w:rsid w:val="00261833"/>
    <w:rsid w:val="00262495"/>
    <w:rsid w:val="00262934"/>
    <w:rsid w:val="00262B73"/>
    <w:rsid w:val="00264002"/>
    <w:rsid w:val="00264410"/>
    <w:rsid w:val="00264AB9"/>
    <w:rsid w:val="00264BAE"/>
    <w:rsid w:val="00264C41"/>
    <w:rsid w:val="0026539C"/>
    <w:rsid w:val="0026549D"/>
    <w:rsid w:val="00266225"/>
    <w:rsid w:val="0026735F"/>
    <w:rsid w:val="00267386"/>
    <w:rsid w:val="00267A88"/>
    <w:rsid w:val="00267B54"/>
    <w:rsid w:val="00267C36"/>
    <w:rsid w:val="00270618"/>
    <w:rsid w:val="002713D0"/>
    <w:rsid w:val="0027197C"/>
    <w:rsid w:val="00271B0D"/>
    <w:rsid w:val="00271FE2"/>
    <w:rsid w:val="00273422"/>
    <w:rsid w:val="00274A78"/>
    <w:rsid w:val="002767F7"/>
    <w:rsid w:val="00276942"/>
    <w:rsid w:val="002770AE"/>
    <w:rsid w:val="00277242"/>
    <w:rsid w:val="00277E9E"/>
    <w:rsid w:val="002807F5"/>
    <w:rsid w:val="00280F35"/>
    <w:rsid w:val="00281297"/>
    <w:rsid w:val="00281406"/>
    <w:rsid w:val="00281F77"/>
    <w:rsid w:val="00282A68"/>
    <w:rsid w:val="00284597"/>
    <w:rsid w:val="00284A9E"/>
    <w:rsid w:val="00284C32"/>
    <w:rsid w:val="0028527C"/>
    <w:rsid w:val="00285CF2"/>
    <w:rsid w:val="002863F3"/>
    <w:rsid w:val="00286614"/>
    <w:rsid w:val="002866E6"/>
    <w:rsid w:val="00287D07"/>
    <w:rsid w:val="00291057"/>
    <w:rsid w:val="002912F6"/>
    <w:rsid w:val="002913BC"/>
    <w:rsid w:val="002928D0"/>
    <w:rsid w:val="00292B66"/>
    <w:rsid w:val="00293421"/>
    <w:rsid w:val="0029432B"/>
    <w:rsid w:val="00294B0F"/>
    <w:rsid w:val="00294DF8"/>
    <w:rsid w:val="00294E8E"/>
    <w:rsid w:val="00295452"/>
    <w:rsid w:val="002957AD"/>
    <w:rsid w:val="00295B1A"/>
    <w:rsid w:val="00296202"/>
    <w:rsid w:val="00297BBB"/>
    <w:rsid w:val="002A01FA"/>
    <w:rsid w:val="002A1285"/>
    <w:rsid w:val="002A1A23"/>
    <w:rsid w:val="002A2E02"/>
    <w:rsid w:val="002A2F82"/>
    <w:rsid w:val="002A3067"/>
    <w:rsid w:val="002A3624"/>
    <w:rsid w:val="002A38E9"/>
    <w:rsid w:val="002A3943"/>
    <w:rsid w:val="002A3DEB"/>
    <w:rsid w:val="002A3F87"/>
    <w:rsid w:val="002A4662"/>
    <w:rsid w:val="002A4FF8"/>
    <w:rsid w:val="002A5BA9"/>
    <w:rsid w:val="002A6214"/>
    <w:rsid w:val="002A6A9D"/>
    <w:rsid w:val="002A6BD4"/>
    <w:rsid w:val="002A6C86"/>
    <w:rsid w:val="002A7336"/>
    <w:rsid w:val="002A74BB"/>
    <w:rsid w:val="002B06E5"/>
    <w:rsid w:val="002B0847"/>
    <w:rsid w:val="002B0A37"/>
    <w:rsid w:val="002B168B"/>
    <w:rsid w:val="002B18EC"/>
    <w:rsid w:val="002B2B90"/>
    <w:rsid w:val="002B2DE3"/>
    <w:rsid w:val="002B39FD"/>
    <w:rsid w:val="002B3BEC"/>
    <w:rsid w:val="002B4A02"/>
    <w:rsid w:val="002B4D9C"/>
    <w:rsid w:val="002B5B28"/>
    <w:rsid w:val="002B6101"/>
    <w:rsid w:val="002B68B1"/>
    <w:rsid w:val="002B79E1"/>
    <w:rsid w:val="002C179B"/>
    <w:rsid w:val="002C21C7"/>
    <w:rsid w:val="002C227D"/>
    <w:rsid w:val="002C2480"/>
    <w:rsid w:val="002C28DC"/>
    <w:rsid w:val="002C2928"/>
    <w:rsid w:val="002C30FC"/>
    <w:rsid w:val="002C3355"/>
    <w:rsid w:val="002C4826"/>
    <w:rsid w:val="002C4D56"/>
    <w:rsid w:val="002C537E"/>
    <w:rsid w:val="002C538E"/>
    <w:rsid w:val="002C5AD7"/>
    <w:rsid w:val="002C618D"/>
    <w:rsid w:val="002C6296"/>
    <w:rsid w:val="002C7A14"/>
    <w:rsid w:val="002D02AA"/>
    <w:rsid w:val="002D075F"/>
    <w:rsid w:val="002D1FAF"/>
    <w:rsid w:val="002D22E0"/>
    <w:rsid w:val="002D2D02"/>
    <w:rsid w:val="002D3477"/>
    <w:rsid w:val="002D36D3"/>
    <w:rsid w:val="002D3ABB"/>
    <w:rsid w:val="002D4240"/>
    <w:rsid w:val="002D52A5"/>
    <w:rsid w:val="002D5DF7"/>
    <w:rsid w:val="002D5F02"/>
    <w:rsid w:val="002D744E"/>
    <w:rsid w:val="002D7591"/>
    <w:rsid w:val="002E211D"/>
    <w:rsid w:val="002E2F45"/>
    <w:rsid w:val="002E3EF4"/>
    <w:rsid w:val="002E401B"/>
    <w:rsid w:val="002E42EF"/>
    <w:rsid w:val="002E44E0"/>
    <w:rsid w:val="002E4F16"/>
    <w:rsid w:val="002E4F5E"/>
    <w:rsid w:val="002E5349"/>
    <w:rsid w:val="002E5C57"/>
    <w:rsid w:val="002E6569"/>
    <w:rsid w:val="002E7272"/>
    <w:rsid w:val="002E7540"/>
    <w:rsid w:val="002E7761"/>
    <w:rsid w:val="002E7E7E"/>
    <w:rsid w:val="002F0446"/>
    <w:rsid w:val="002F0E9C"/>
    <w:rsid w:val="002F0F93"/>
    <w:rsid w:val="002F1224"/>
    <w:rsid w:val="002F129C"/>
    <w:rsid w:val="002F12BB"/>
    <w:rsid w:val="002F20BE"/>
    <w:rsid w:val="002F2281"/>
    <w:rsid w:val="002F23A1"/>
    <w:rsid w:val="002F2DBA"/>
    <w:rsid w:val="002F3F82"/>
    <w:rsid w:val="002F4456"/>
    <w:rsid w:val="002F5A85"/>
    <w:rsid w:val="002F6482"/>
    <w:rsid w:val="002F7AFF"/>
    <w:rsid w:val="002F7D33"/>
    <w:rsid w:val="00300A2E"/>
    <w:rsid w:val="00300F93"/>
    <w:rsid w:val="003020D3"/>
    <w:rsid w:val="00303BAE"/>
    <w:rsid w:val="00305420"/>
    <w:rsid w:val="0030592F"/>
    <w:rsid w:val="00307D3E"/>
    <w:rsid w:val="00310CF0"/>
    <w:rsid w:val="0031141D"/>
    <w:rsid w:val="00311E5F"/>
    <w:rsid w:val="003136F6"/>
    <w:rsid w:val="00313A58"/>
    <w:rsid w:val="00313EAE"/>
    <w:rsid w:val="00314407"/>
    <w:rsid w:val="00314894"/>
    <w:rsid w:val="003148A5"/>
    <w:rsid w:val="003149F1"/>
    <w:rsid w:val="00315E3B"/>
    <w:rsid w:val="003165F3"/>
    <w:rsid w:val="0031772A"/>
    <w:rsid w:val="00321969"/>
    <w:rsid w:val="00321F9E"/>
    <w:rsid w:val="00322077"/>
    <w:rsid w:val="0032209A"/>
    <w:rsid w:val="00322502"/>
    <w:rsid w:val="00322D68"/>
    <w:rsid w:val="0032321E"/>
    <w:rsid w:val="003243D2"/>
    <w:rsid w:val="00324758"/>
    <w:rsid w:val="00324F88"/>
    <w:rsid w:val="0032542B"/>
    <w:rsid w:val="00326D56"/>
    <w:rsid w:val="0032707C"/>
    <w:rsid w:val="00327312"/>
    <w:rsid w:val="0032748D"/>
    <w:rsid w:val="00327702"/>
    <w:rsid w:val="00330453"/>
    <w:rsid w:val="003309A0"/>
    <w:rsid w:val="0033204C"/>
    <w:rsid w:val="00332462"/>
    <w:rsid w:val="00332ED4"/>
    <w:rsid w:val="00333454"/>
    <w:rsid w:val="003337FF"/>
    <w:rsid w:val="00333B44"/>
    <w:rsid w:val="003342D0"/>
    <w:rsid w:val="00335135"/>
    <w:rsid w:val="0033686C"/>
    <w:rsid w:val="00336AAB"/>
    <w:rsid w:val="00336F77"/>
    <w:rsid w:val="00337623"/>
    <w:rsid w:val="0033796C"/>
    <w:rsid w:val="00340486"/>
    <w:rsid w:val="003414E4"/>
    <w:rsid w:val="003416FF"/>
    <w:rsid w:val="00341FA7"/>
    <w:rsid w:val="003422AA"/>
    <w:rsid w:val="003425A5"/>
    <w:rsid w:val="0034435C"/>
    <w:rsid w:val="003443DF"/>
    <w:rsid w:val="003449F9"/>
    <w:rsid w:val="00344EF2"/>
    <w:rsid w:val="00346070"/>
    <w:rsid w:val="00346723"/>
    <w:rsid w:val="003472C1"/>
    <w:rsid w:val="00347581"/>
    <w:rsid w:val="003506E3"/>
    <w:rsid w:val="0035085A"/>
    <w:rsid w:val="003515E5"/>
    <w:rsid w:val="0035204A"/>
    <w:rsid w:val="00352BEA"/>
    <w:rsid w:val="003533BC"/>
    <w:rsid w:val="003567A3"/>
    <w:rsid w:val="00356C36"/>
    <w:rsid w:val="00356D66"/>
    <w:rsid w:val="00357423"/>
    <w:rsid w:val="00357B1C"/>
    <w:rsid w:val="00357DF7"/>
    <w:rsid w:val="00360926"/>
    <w:rsid w:val="00360940"/>
    <w:rsid w:val="00360EDB"/>
    <w:rsid w:val="00361851"/>
    <w:rsid w:val="00361EC0"/>
    <w:rsid w:val="003629D4"/>
    <w:rsid w:val="00362EEB"/>
    <w:rsid w:val="00363470"/>
    <w:rsid w:val="00363A3B"/>
    <w:rsid w:val="00364224"/>
    <w:rsid w:val="00364281"/>
    <w:rsid w:val="00365E8A"/>
    <w:rsid w:val="00366621"/>
    <w:rsid w:val="0036666B"/>
    <w:rsid w:val="00366C6E"/>
    <w:rsid w:val="00366D86"/>
    <w:rsid w:val="0036710E"/>
    <w:rsid w:val="0037019F"/>
    <w:rsid w:val="003705F8"/>
    <w:rsid w:val="003706F0"/>
    <w:rsid w:val="003720C2"/>
    <w:rsid w:val="00373A6F"/>
    <w:rsid w:val="0037447E"/>
    <w:rsid w:val="00374C02"/>
    <w:rsid w:val="00375911"/>
    <w:rsid w:val="00375BCF"/>
    <w:rsid w:val="003761E7"/>
    <w:rsid w:val="00376DBA"/>
    <w:rsid w:val="00377F78"/>
    <w:rsid w:val="00380936"/>
    <w:rsid w:val="00381BFF"/>
    <w:rsid w:val="00382482"/>
    <w:rsid w:val="003828A1"/>
    <w:rsid w:val="00382C4C"/>
    <w:rsid w:val="00382CC2"/>
    <w:rsid w:val="00383B3E"/>
    <w:rsid w:val="0038596F"/>
    <w:rsid w:val="003865BB"/>
    <w:rsid w:val="0038692D"/>
    <w:rsid w:val="00386CA3"/>
    <w:rsid w:val="00386F2D"/>
    <w:rsid w:val="00390246"/>
    <w:rsid w:val="003907D5"/>
    <w:rsid w:val="00390980"/>
    <w:rsid w:val="003912D8"/>
    <w:rsid w:val="003915C0"/>
    <w:rsid w:val="00391809"/>
    <w:rsid w:val="00391DB3"/>
    <w:rsid w:val="00392960"/>
    <w:rsid w:val="00394814"/>
    <w:rsid w:val="00395B44"/>
    <w:rsid w:val="00396357"/>
    <w:rsid w:val="00396C5C"/>
    <w:rsid w:val="003974FF"/>
    <w:rsid w:val="003A0548"/>
    <w:rsid w:val="003A0C94"/>
    <w:rsid w:val="003A10A7"/>
    <w:rsid w:val="003A216E"/>
    <w:rsid w:val="003A2E5F"/>
    <w:rsid w:val="003A34AC"/>
    <w:rsid w:val="003A37E9"/>
    <w:rsid w:val="003A51C2"/>
    <w:rsid w:val="003A5494"/>
    <w:rsid w:val="003A5499"/>
    <w:rsid w:val="003A5F9E"/>
    <w:rsid w:val="003A6149"/>
    <w:rsid w:val="003A66A7"/>
    <w:rsid w:val="003A678A"/>
    <w:rsid w:val="003A6C1B"/>
    <w:rsid w:val="003A6E06"/>
    <w:rsid w:val="003A722E"/>
    <w:rsid w:val="003A74CD"/>
    <w:rsid w:val="003A77E6"/>
    <w:rsid w:val="003A781F"/>
    <w:rsid w:val="003A7DC4"/>
    <w:rsid w:val="003A7DCD"/>
    <w:rsid w:val="003B0A15"/>
    <w:rsid w:val="003B10CF"/>
    <w:rsid w:val="003B1BB9"/>
    <w:rsid w:val="003B1F0F"/>
    <w:rsid w:val="003B2295"/>
    <w:rsid w:val="003B22AF"/>
    <w:rsid w:val="003B22C7"/>
    <w:rsid w:val="003B32DC"/>
    <w:rsid w:val="003B3527"/>
    <w:rsid w:val="003B3612"/>
    <w:rsid w:val="003B49D4"/>
    <w:rsid w:val="003B4DEB"/>
    <w:rsid w:val="003B54A2"/>
    <w:rsid w:val="003B5AD1"/>
    <w:rsid w:val="003B62A0"/>
    <w:rsid w:val="003B6615"/>
    <w:rsid w:val="003B6A2E"/>
    <w:rsid w:val="003B6D1A"/>
    <w:rsid w:val="003B7CC6"/>
    <w:rsid w:val="003C172E"/>
    <w:rsid w:val="003C179D"/>
    <w:rsid w:val="003C19E0"/>
    <w:rsid w:val="003C1A4D"/>
    <w:rsid w:val="003C21C5"/>
    <w:rsid w:val="003C2504"/>
    <w:rsid w:val="003C3141"/>
    <w:rsid w:val="003C3AA8"/>
    <w:rsid w:val="003C3EAF"/>
    <w:rsid w:val="003C40F4"/>
    <w:rsid w:val="003C5F2E"/>
    <w:rsid w:val="003C620F"/>
    <w:rsid w:val="003C66DE"/>
    <w:rsid w:val="003C6B98"/>
    <w:rsid w:val="003C6E60"/>
    <w:rsid w:val="003C7293"/>
    <w:rsid w:val="003C758C"/>
    <w:rsid w:val="003D099B"/>
    <w:rsid w:val="003D13F8"/>
    <w:rsid w:val="003D17D4"/>
    <w:rsid w:val="003D1F36"/>
    <w:rsid w:val="003D27F4"/>
    <w:rsid w:val="003D3246"/>
    <w:rsid w:val="003D57A6"/>
    <w:rsid w:val="003D66C0"/>
    <w:rsid w:val="003D6A39"/>
    <w:rsid w:val="003D7FA2"/>
    <w:rsid w:val="003E01AA"/>
    <w:rsid w:val="003E040B"/>
    <w:rsid w:val="003E0676"/>
    <w:rsid w:val="003E0DFA"/>
    <w:rsid w:val="003E13EC"/>
    <w:rsid w:val="003E158D"/>
    <w:rsid w:val="003E19EB"/>
    <w:rsid w:val="003E2865"/>
    <w:rsid w:val="003E31D4"/>
    <w:rsid w:val="003E513D"/>
    <w:rsid w:val="003E5381"/>
    <w:rsid w:val="003E70C1"/>
    <w:rsid w:val="003E710A"/>
    <w:rsid w:val="003E72DA"/>
    <w:rsid w:val="003E7441"/>
    <w:rsid w:val="003F06FE"/>
    <w:rsid w:val="003F26B7"/>
    <w:rsid w:val="003F27D2"/>
    <w:rsid w:val="003F2C5C"/>
    <w:rsid w:val="003F2F23"/>
    <w:rsid w:val="003F3293"/>
    <w:rsid w:val="003F456A"/>
    <w:rsid w:val="003F514B"/>
    <w:rsid w:val="003F54E8"/>
    <w:rsid w:val="003F6252"/>
    <w:rsid w:val="003F6606"/>
    <w:rsid w:val="003F6B16"/>
    <w:rsid w:val="003F6DE9"/>
    <w:rsid w:val="003F7AF1"/>
    <w:rsid w:val="0040007F"/>
    <w:rsid w:val="004003F0"/>
    <w:rsid w:val="00400AC8"/>
    <w:rsid w:val="00400ED9"/>
    <w:rsid w:val="004016C1"/>
    <w:rsid w:val="00401814"/>
    <w:rsid w:val="004025D1"/>
    <w:rsid w:val="00402BA2"/>
    <w:rsid w:val="00402D67"/>
    <w:rsid w:val="00404DE1"/>
    <w:rsid w:val="0040547E"/>
    <w:rsid w:val="00406416"/>
    <w:rsid w:val="00406F4D"/>
    <w:rsid w:val="004078F1"/>
    <w:rsid w:val="00407C54"/>
    <w:rsid w:val="00407F76"/>
    <w:rsid w:val="0041053B"/>
    <w:rsid w:val="00410BF3"/>
    <w:rsid w:val="004116F8"/>
    <w:rsid w:val="004118CC"/>
    <w:rsid w:val="00412DEF"/>
    <w:rsid w:val="00413647"/>
    <w:rsid w:val="00413C4E"/>
    <w:rsid w:val="0041407E"/>
    <w:rsid w:val="00414B85"/>
    <w:rsid w:val="00416152"/>
    <w:rsid w:val="004161D3"/>
    <w:rsid w:val="00416695"/>
    <w:rsid w:val="00416FDE"/>
    <w:rsid w:val="00417728"/>
    <w:rsid w:val="0042139A"/>
    <w:rsid w:val="0042153A"/>
    <w:rsid w:val="00421986"/>
    <w:rsid w:val="00422C85"/>
    <w:rsid w:val="0042325A"/>
    <w:rsid w:val="004245FE"/>
    <w:rsid w:val="0042512B"/>
    <w:rsid w:val="004253B6"/>
    <w:rsid w:val="00425CB7"/>
    <w:rsid w:val="00425D5D"/>
    <w:rsid w:val="00426B65"/>
    <w:rsid w:val="00426F60"/>
    <w:rsid w:val="004270FB"/>
    <w:rsid w:val="00427EBE"/>
    <w:rsid w:val="00427FF4"/>
    <w:rsid w:val="004309D2"/>
    <w:rsid w:val="004313DF"/>
    <w:rsid w:val="00431806"/>
    <w:rsid w:val="00431C0F"/>
    <w:rsid w:val="004320E2"/>
    <w:rsid w:val="00432735"/>
    <w:rsid w:val="00432B5E"/>
    <w:rsid w:val="00433529"/>
    <w:rsid w:val="00433748"/>
    <w:rsid w:val="00434840"/>
    <w:rsid w:val="004349E5"/>
    <w:rsid w:val="004354B9"/>
    <w:rsid w:val="004358C1"/>
    <w:rsid w:val="004366EA"/>
    <w:rsid w:val="00436C87"/>
    <w:rsid w:val="004379DE"/>
    <w:rsid w:val="00437DA1"/>
    <w:rsid w:val="004403BC"/>
    <w:rsid w:val="00440691"/>
    <w:rsid w:val="0044084B"/>
    <w:rsid w:val="00441031"/>
    <w:rsid w:val="004416BF"/>
    <w:rsid w:val="00441B23"/>
    <w:rsid w:val="00441E45"/>
    <w:rsid w:val="00442617"/>
    <w:rsid w:val="004427F9"/>
    <w:rsid w:val="00442A44"/>
    <w:rsid w:val="0044359C"/>
    <w:rsid w:val="00444FA7"/>
    <w:rsid w:val="00445941"/>
    <w:rsid w:val="004460BE"/>
    <w:rsid w:val="00446D20"/>
    <w:rsid w:val="00447A00"/>
    <w:rsid w:val="00450031"/>
    <w:rsid w:val="004505A0"/>
    <w:rsid w:val="004519B7"/>
    <w:rsid w:val="0045218F"/>
    <w:rsid w:val="004525D1"/>
    <w:rsid w:val="00452CCE"/>
    <w:rsid w:val="00452F72"/>
    <w:rsid w:val="004532C6"/>
    <w:rsid w:val="00453A7C"/>
    <w:rsid w:val="00455776"/>
    <w:rsid w:val="004559CD"/>
    <w:rsid w:val="00455A44"/>
    <w:rsid w:val="00455FFB"/>
    <w:rsid w:val="004561F3"/>
    <w:rsid w:val="004570B0"/>
    <w:rsid w:val="00457438"/>
    <w:rsid w:val="00457483"/>
    <w:rsid w:val="004574FD"/>
    <w:rsid w:val="004601E6"/>
    <w:rsid w:val="00460A42"/>
    <w:rsid w:val="004611E1"/>
    <w:rsid w:val="00461769"/>
    <w:rsid w:val="00462597"/>
    <w:rsid w:val="004627E5"/>
    <w:rsid w:val="00463351"/>
    <w:rsid w:val="00463BE9"/>
    <w:rsid w:val="0046418A"/>
    <w:rsid w:val="004643A4"/>
    <w:rsid w:val="00464B74"/>
    <w:rsid w:val="00464D47"/>
    <w:rsid w:val="00465B58"/>
    <w:rsid w:val="00465EDB"/>
    <w:rsid w:val="004679E2"/>
    <w:rsid w:val="00467D23"/>
    <w:rsid w:val="004700C0"/>
    <w:rsid w:val="004703BF"/>
    <w:rsid w:val="00470BA4"/>
    <w:rsid w:val="004715A5"/>
    <w:rsid w:val="00471B52"/>
    <w:rsid w:val="00471BBB"/>
    <w:rsid w:val="00472856"/>
    <w:rsid w:val="00473247"/>
    <w:rsid w:val="00474251"/>
    <w:rsid w:val="0047459F"/>
    <w:rsid w:val="00476079"/>
    <w:rsid w:val="004760E4"/>
    <w:rsid w:val="00477159"/>
    <w:rsid w:val="00477FCC"/>
    <w:rsid w:val="00480869"/>
    <w:rsid w:val="00480BCB"/>
    <w:rsid w:val="0048182D"/>
    <w:rsid w:val="00481F3A"/>
    <w:rsid w:val="004826B3"/>
    <w:rsid w:val="004830EA"/>
    <w:rsid w:val="00483ABE"/>
    <w:rsid w:val="00483E69"/>
    <w:rsid w:val="00484284"/>
    <w:rsid w:val="00484485"/>
    <w:rsid w:val="004845B1"/>
    <w:rsid w:val="0048487B"/>
    <w:rsid w:val="00485D76"/>
    <w:rsid w:val="0048600D"/>
    <w:rsid w:val="00486C17"/>
    <w:rsid w:val="00487867"/>
    <w:rsid w:val="00487D5D"/>
    <w:rsid w:val="0049098E"/>
    <w:rsid w:val="00490C96"/>
    <w:rsid w:val="00490CA2"/>
    <w:rsid w:val="00490F77"/>
    <w:rsid w:val="004912C1"/>
    <w:rsid w:val="00492669"/>
    <w:rsid w:val="00492CC6"/>
    <w:rsid w:val="00493294"/>
    <w:rsid w:val="00494A58"/>
    <w:rsid w:val="00495453"/>
    <w:rsid w:val="00495C7F"/>
    <w:rsid w:val="004960CD"/>
    <w:rsid w:val="004974D3"/>
    <w:rsid w:val="004978C8"/>
    <w:rsid w:val="004A0C90"/>
    <w:rsid w:val="004A0D22"/>
    <w:rsid w:val="004A0D25"/>
    <w:rsid w:val="004A1010"/>
    <w:rsid w:val="004A13D9"/>
    <w:rsid w:val="004A2A5C"/>
    <w:rsid w:val="004A2DA1"/>
    <w:rsid w:val="004A2F8B"/>
    <w:rsid w:val="004A35CB"/>
    <w:rsid w:val="004A459E"/>
    <w:rsid w:val="004A4954"/>
    <w:rsid w:val="004A5032"/>
    <w:rsid w:val="004A52B1"/>
    <w:rsid w:val="004A5E30"/>
    <w:rsid w:val="004A613A"/>
    <w:rsid w:val="004A62D1"/>
    <w:rsid w:val="004A6B4A"/>
    <w:rsid w:val="004A78E1"/>
    <w:rsid w:val="004B010C"/>
    <w:rsid w:val="004B1674"/>
    <w:rsid w:val="004B1918"/>
    <w:rsid w:val="004B1D84"/>
    <w:rsid w:val="004B23C6"/>
    <w:rsid w:val="004B29CA"/>
    <w:rsid w:val="004B3DAC"/>
    <w:rsid w:val="004B47F7"/>
    <w:rsid w:val="004B4BBF"/>
    <w:rsid w:val="004B522E"/>
    <w:rsid w:val="004B5324"/>
    <w:rsid w:val="004B56B2"/>
    <w:rsid w:val="004B671C"/>
    <w:rsid w:val="004B6C60"/>
    <w:rsid w:val="004B6E1F"/>
    <w:rsid w:val="004B705C"/>
    <w:rsid w:val="004B7527"/>
    <w:rsid w:val="004C0F0D"/>
    <w:rsid w:val="004C0F8F"/>
    <w:rsid w:val="004C105B"/>
    <w:rsid w:val="004C13E8"/>
    <w:rsid w:val="004C146C"/>
    <w:rsid w:val="004C1724"/>
    <w:rsid w:val="004C1A02"/>
    <w:rsid w:val="004C1C40"/>
    <w:rsid w:val="004C2C69"/>
    <w:rsid w:val="004C30F3"/>
    <w:rsid w:val="004C323D"/>
    <w:rsid w:val="004C3C95"/>
    <w:rsid w:val="004C427F"/>
    <w:rsid w:val="004C4870"/>
    <w:rsid w:val="004C54E4"/>
    <w:rsid w:val="004C5BB0"/>
    <w:rsid w:val="004C60F0"/>
    <w:rsid w:val="004C657F"/>
    <w:rsid w:val="004C6643"/>
    <w:rsid w:val="004C7B73"/>
    <w:rsid w:val="004D1300"/>
    <w:rsid w:val="004D1B05"/>
    <w:rsid w:val="004D1C27"/>
    <w:rsid w:val="004D1C69"/>
    <w:rsid w:val="004D1E1E"/>
    <w:rsid w:val="004D29A2"/>
    <w:rsid w:val="004D34AD"/>
    <w:rsid w:val="004D40ED"/>
    <w:rsid w:val="004D48B0"/>
    <w:rsid w:val="004D50DB"/>
    <w:rsid w:val="004D5E20"/>
    <w:rsid w:val="004D781E"/>
    <w:rsid w:val="004D792D"/>
    <w:rsid w:val="004D7E71"/>
    <w:rsid w:val="004E0475"/>
    <w:rsid w:val="004E1AE1"/>
    <w:rsid w:val="004E2348"/>
    <w:rsid w:val="004E305A"/>
    <w:rsid w:val="004E37E5"/>
    <w:rsid w:val="004E46F2"/>
    <w:rsid w:val="004E4FD7"/>
    <w:rsid w:val="004E52D7"/>
    <w:rsid w:val="004E547A"/>
    <w:rsid w:val="004E65ED"/>
    <w:rsid w:val="004E7908"/>
    <w:rsid w:val="004E7BC7"/>
    <w:rsid w:val="004E7E5F"/>
    <w:rsid w:val="004F0F1E"/>
    <w:rsid w:val="004F1109"/>
    <w:rsid w:val="004F1980"/>
    <w:rsid w:val="004F2577"/>
    <w:rsid w:val="004F259A"/>
    <w:rsid w:val="004F2787"/>
    <w:rsid w:val="004F475A"/>
    <w:rsid w:val="004F53E9"/>
    <w:rsid w:val="004F5BCD"/>
    <w:rsid w:val="004F6094"/>
    <w:rsid w:val="004F6E1E"/>
    <w:rsid w:val="004F7382"/>
    <w:rsid w:val="005000CF"/>
    <w:rsid w:val="005006FD"/>
    <w:rsid w:val="0050075F"/>
    <w:rsid w:val="0050208B"/>
    <w:rsid w:val="00503247"/>
    <w:rsid w:val="005048E6"/>
    <w:rsid w:val="00504C01"/>
    <w:rsid w:val="00504DA2"/>
    <w:rsid w:val="00505004"/>
    <w:rsid w:val="00506413"/>
    <w:rsid w:val="0050646F"/>
    <w:rsid w:val="00506A24"/>
    <w:rsid w:val="00506BFC"/>
    <w:rsid w:val="00507379"/>
    <w:rsid w:val="0051001F"/>
    <w:rsid w:val="00510235"/>
    <w:rsid w:val="005103D7"/>
    <w:rsid w:val="0051145E"/>
    <w:rsid w:val="00511BB9"/>
    <w:rsid w:val="00512624"/>
    <w:rsid w:val="005132D3"/>
    <w:rsid w:val="005147ED"/>
    <w:rsid w:val="00514C42"/>
    <w:rsid w:val="00514D88"/>
    <w:rsid w:val="005159FF"/>
    <w:rsid w:val="00515E81"/>
    <w:rsid w:val="00515FF7"/>
    <w:rsid w:val="00516F58"/>
    <w:rsid w:val="00516FC7"/>
    <w:rsid w:val="00517147"/>
    <w:rsid w:val="0051730D"/>
    <w:rsid w:val="00517790"/>
    <w:rsid w:val="0052057F"/>
    <w:rsid w:val="00520DFF"/>
    <w:rsid w:val="005215C5"/>
    <w:rsid w:val="00521B0E"/>
    <w:rsid w:val="00522921"/>
    <w:rsid w:val="00522F86"/>
    <w:rsid w:val="00523223"/>
    <w:rsid w:val="005233C8"/>
    <w:rsid w:val="00523452"/>
    <w:rsid w:val="0052408E"/>
    <w:rsid w:val="0052472F"/>
    <w:rsid w:val="00525313"/>
    <w:rsid w:val="0052599F"/>
    <w:rsid w:val="00525B82"/>
    <w:rsid w:val="00525BE8"/>
    <w:rsid w:val="0052602D"/>
    <w:rsid w:val="00526C75"/>
    <w:rsid w:val="00530AEC"/>
    <w:rsid w:val="00530B8C"/>
    <w:rsid w:val="00531B33"/>
    <w:rsid w:val="0053272D"/>
    <w:rsid w:val="00532EAF"/>
    <w:rsid w:val="00533196"/>
    <w:rsid w:val="005334BF"/>
    <w:rsid w:val="005344B1"/>
    <w:rsid w:val="0053454B"/>
    <w:rsid w:val="0053489E"/>
    <w:rsid w:val="00535028"/>
    <w:rsid w:val="0053561C"/>
    <w:rsid w:val="00535AE6"/>
    <w:rsid w:val="00535D7E"/>
    <w:rsid w:val="00535D83"/>
    <w:rsid w:val="005360A2"/>
    <w:rsid w:val="005372C5"/>
    <w:rsid w:val="00537981"/>
    <w:rsid w:val="00537F5C"/>
    <w:rsid w:val="00540189"/>
    <w:rsid w:val="005402FC"/>
    <w:rsid w:val="0054034B"/>
    <w:rsid w:val="00540694"/>
    <w:rsid w:val="00541AF1"/>
    <w:rsid w:val="00541D4E"/>
    <w:rsid w:val="00541F43"/>
    <w:rsid w:val="00543DAE"/>
    <w:rsid w:val="0054433E"/>
    <w:rsid w:val="00544621"/>
    <w:rsid w:val="00544F0B"/>
    <w:rsid w:val="00545583"/>
    <w:rsid w:val="00546198"/>
    <w:rsid w:val="005466BF"/>
    <w:rsid w:val="005468AC"/>
    <w:rsid w:val="00546E11"/>
    <w:rsid w:val="0054757F"/>
    <w:rsid w:val="00551141"/>
    <w:rsid w:val="005512C8"/>
    <w:rsid w:val="005513BB"/>
    <w:rsid w:val="00551A40"/>
    <w:rsid w:val="00551BED"/>
    <w:rsid w:val="00552C08"/>
    <w:rsid w:val="00552D29"/>
    <w:rsid w:val="005539B8"/>
    <w:rsid w:val="00553FC9"/>
    <w:rsid w:val="005552B5"/>
    <w:rsid w:val="00555841"/>
    <w:rsid w:val="005558DD"/>
    <w:rsid w:val="005567BC"/>
    <w:rsid w:val="00556AB2"/>
    <w:rsid w:val="00557B8B"/>
    <w:rsid w:val="00560EDC"/>
    <w:rsid w:val="00563AA8"/>
    <w:rsid w:val="00563EF7"/>
    <w:rsid w:val="0056427D"/>
    <w:rsid w:val="00565E44"/>
    <w:rsid w:val="00566756"/>
    <w:rsid w:val="00566A66"/>
    <w:rsid w:val="00567283"/>
    <w:rsid w:val="00567355"/>
    <w:rsid w:val="0056745F"/>
    <w:rsid w:val="0056776B"/>
    <w:rsid w:val="00567A15"/>
    <w:rsid w:val="00567C78"/>
    <w:rsid w:val="00570136"/>
    <w:rsid w:val="00570AA2"/>
    <w:rsid w:val="00571429"/>
    <w:rsid w:val="00571E8D"/>
    <w:rsid w:val="0057225B"/>
    <w:rsid w:val="00573A89"/>
    <w:rsid w:val="00573DEC"/>
    <w:rsid w:val="00573F28"/>
    <w:rsid w:val="00575A89"/>
    <w:rsid w:val="00575B3C"/>
    <w:rsid w:val="00576468"/>
    <w:rsid w:val="00576D2A"/>
    <w:rsid w:val="00577D33"/>
    <w:rsid w:val="00580AC5"/>
    <w:rsid w:val="005810A1"/>
    <w:rsid w:val="00581538"/>
    <w:rsid w:val="00582642"/>
    <w:rsid w:val="00582B8D"/>
    <w:rsid w:val="00582F49"/>
    <w:rsid w:val="0058316F"/>
    <w:rsid w:val="00583717"/>
    <w:rsid w:val="00583A85"/>
    <w:rsid w:val="00583F4C"/>
    <w:rsid w:val="00584469"/>
    <w:rsid w:val="005844A7"/>
    <w:rsid w:val="00584B4D"/>
    <w:rsid w:val="00584B7E"/>
    <w:rsid w:val="0058525B"/>
    <w:rsid w:val="00585C03"/>
    <w:rsid w:val="00585C4A"/>
    <w:rsid w:val="005868AD"/>
    <w:rsid w:val="00586E64"/>
    <w:rsid w:val="00586FC5"/>
    <w:rsid w:val="005876D9"/>
    <w:rsid w:val="00587B94"/>
    <w:rsid w:val="00587FC2"/>
    <w:rsid w:val="005901AF"/>
    <w:rsid w:val="00590DD7"/>
    <w:rsid w:val="00591196"/>
    <w:rsid w:val="005912A9"/>
    <w:rsid w:val="00591491"/>
    <w:rsid w:val="00591D73"/>
    <w:rsid w:val="00591F14"/>
    <w:rsid w:val="005929B0"/>
    <w:rsid w:val="00593425"/>
    <w:rsid w:val="00593621"/>
    <w:rsid w:val="00593798"/>
    <w:rsid w:val="005941A8"/>
    <w:rsid w:val="005948F7"/>
    <w:rsid w:val="00594A82"/>
    <w:rsid w:val="005951B0"/>
    <w:rsid w:val="0059558F"/>
    <w:rsid w:val="00596239"/>
    <w:rsid w:val="00596731"/>
    <w:rsid w:val="00597044"/>
    <w:rsid w:val="00597CD9"/>
    <w:rsid w:val="005A2791"/>
    <w:rsid w:val="005A2CB1"/>
    <w:rsid w:val="005A35C0"/>
    <w:rsid w:val="005A3A17"/>
    <w:rsid w:val="005A3FA0"/>
    <w:rsid w:val="005A423F"/>
    <w:rsid w:val="005A531B"/>
    <w:rsid w:val="005A6B9B"/>
    <w:rsid w:val="005A7B43"/>
    <w:rsid w:val="005A7DF6"/>
    <w:rsid w:val="005B09FE"/>
    <w:rsid w:val="005B12A0"/>
    <w:rsid w:val="005B1B23"/>
    <w:rsid w:val="005B216C"/>
    <w:rsid w:val="005B2CF3"/>
    <w:rsid w:val="005B3074"/>
    <w:rsid w:val="005B3CA4"/>
    <w:rsid w:val="005B4303"/>
    <w:rsid w:val="005B4AD2"/>
    <w:rsid w:val="005B4E8D"/>
    <w:rsid w:val="005B5DD0"/>
    <w:rsid w:val="005B68A6"/>
    <w:rsid w:val="005B7147"/>
    <w:rsid w:val="005B75FD"/>
    <w:rsid w:val="005C1B90"/>
    <w:rsid w:val="005C3AE6"/>
    <w:rsid w:val="005C4B14"/>
    <w:rsid w:val="005C51F8"/>
    <w:rsid w:val="005C5310"/>
    <w:rsid w:val="005C5912"/>
    <w:rsid w:val="005C6F5A"/>
    <w:rsid w:val="005C77DC"/>
    <w:rsid w:val="005C7BBE"/>
    <w:rsid w:val="005C7E73"/>
    <w:rsid w:val="005D0612"/>
    <w:rsid w:val="005D0A5C"/>
    <w:rsid w:val="005D120C"/>
    <w:rsid w:val="005D1975"/>
    <w:rsid w:val="005D26FE"/>
    <w:rsid w:val="005D2AC1"/>
    <w:rsid w:val="005D327D"/>
    <w:rsid w:val="005D3813"/>
    <w:rsid w:val="005D3FFE"/>
    <w:rsid w:val="005D4714"/>
    <w:rsid w:val="005D5742"/>
    <w:rsid w:val="005D5FE9"/>
    <w:rsid w:val="005D7233"/>
    <w:rsid w:val="005D726A"/>
    <w:rsid w:val="005D7462"/>
    <w:rsid w:val="005D7C6F"/>
    <w:rsid w:val="005E0084"/>
    <w:rsid w:val="005E03D3"/>
    <w:rsid w:val="005E076E"/>
    <w:rsid w:val="005E0920"/>
    <w:rsid w:val="005E2015"/>
    <w:rsid w:val="005E22E2"/>
    <w:rsid w:val="005E39CA"/>
    <w:rsid w:val="005E3F0D"/>
    <w:rsid w:val="005E5325"/>
    <w:rsid w:val="005E5570"/>
    <w:rsid w:val="005E5B3D"/>
    <w:rsid w:val="005E5BC0"/>
    <w:rsid w:val="005E5F3D"/>
    <w:rsid w:val="005E6115"/>
    <w:rsid w:val="005E6859"/>
    <w:rsid w:val="005E6977"/>
    <w:rsid w:val="005E6A66"/>
    <w:rsid w:val="005F0718"/>
    <w:rsid w:val="005F124E"/>
    <w:rsid w:val="005F1979"/>
    <w:rsid w:val="005F2E04"/>
    <w:rsid w:val="005F2E56"/>
    <w:rsid w:val="005F30F4"/>
    <w:rsid w:val="005F3565"/>
    <w:rsid w:val="005F5485"/>
    <w:rsid w:val="005F551C"/>
    <w:rsid w:val="005F5A8F"/>
    <w:rsid w:val="005F5ACE"/>
    <w:rsid w:val="005F6390"/>
    <w:rsid w:val="005F63A0"/>
    <w:rsid w:val="005F6AE2"/>
    <w:rsid w:val="005F6C0C"/>
    <w:rsid w:val="005F6F03"/>
    <w:rsid w:val="005F6F63"/>
    <w:rsid w:val="005F7200"/>
    <w:rsid w:val="005F7D82"/>
    <w:rsid w:val="00601412"/>
    <w:rsid w:val="006014DB"/>
    <w:rsid w:val="00602A14"/>
    <w:rsid w:val="006045B0"/>
    <w:rsid w:val="00604D30"/>
    <w:rsid w:val="0060630C"/>
    <w:rsid w:val="006065E2"/>
    <w:rsid w:val="00606831"/>
    <w:rsid w:val="006070FA"/>
    <w:rsid w:val="00607161"/>
    <w:rsid w:val="00607363"/>
    <w:rsid w:val="006074FA"/>
    <w:rsid w:val="006079CB"/>
    <w:rsid w:val="00607BCC"/>
    <w:rsid w:val="00610964"/>
    <w:rsid w:val="00610A9E"/>
    <w:rsid w:val="00611228"/>
    <w:rsid w:val="00611AD7"/>
    <w:rsid w:val="00611B54"/>
    <w:rsid w:val="00611C3C"/>
    <w:rsid w:val="00612049"/>
    <w:rsid w:val="006122D5"/>
    <w:rsid w:val="0061310A"/>
    <w:rsid w:val="00614723"/>
    <w:rsid w:val="00614B9C"/>
    <w:rsid w:val="00614BD2"/>
    <w:rsid w:val="00614E66"/>
    <w:rsid w:val="00616881"/>
    <w:rsid w:val="00616976"/>
    <w:rsid w:val="006174BB"/>
    <w:rsid w:val="006174E7"/>
    <w:rsid w:val="006175CE"/>
    <w:rsid w:val="006176C1"/>
    <w:rsid w:val="00617769"/>
    <w:rsid w:val="00617BC3"/>
    <w:rsid w:val="00617E83"/>
    <w:rsid w:val="00620169"/>
    <w:rsid w:val="00620CA6"/>
    <w:rsid w:val="00621DC2"/>
    <w:rsid w:val="00622461"/>
    <w:rsid w:val="00622983"/>
    <w:rsid w:val="006229DD"/>
    <w:rsid w:val="00623DB8"/>
    <w:rsid w:val="0062535E"/>
    <w:rsid w:val="006268C8"/>
    <w:rsid w:val="0062691B"/>
    <w:rsid w:val="00626AE4"/>
    <w:rsid w:val="006272B3"/>
    <w:rsid w:val="00627695"/>
    <w:rsid w:val="00627781"/>
    <w:rsid w:val="006314DD"/>
    <w:rsid w:val="00632DFD"/>
    <w:rsid w:val="00633E2F"/>
    <w:rsid w:val="006353E0"/>
    <w:rsid w:val="006357DB"/>
    <w:rsid w:val="00635964"/>
    <w:rsid w:val="00635E15"/>
    <w:rsid w:val="006369FA"/>
    <w:rsid w:val="006370B3"/>
    <w:rsid w:val="00637533"/>
    <w:rsid w:val="00637EA2"/>
    <w:rsid w:val="00641837"/>
    <w:rsid w:val="00641ED0"/>
    <w:rsid w:val="0064223C"/>
    <w:rsid w:val="00643254"/>
    <w:rsid w:val="006444AE"/>
    <w:rsid w:val="00644811"/>
    <w:rsid w:val="00644A19"/>
    <w:rsid w:val="00645824"/>
    <w:rsid w:val="0064594D"/>
    <w:rsid w:val="00646285"/>
    <w:rsid w:val="006477FD"/>
    <w:rsid w:val="006500DE"/>
    <w:rsid w:val="00650AAE"/>
    <w:rsid w:val="00650D5B"/>
    <w:rsid w:val="00651084"/>
    <w:rsid w:val="00651187"/>
    <w:rsid w:val="0065142A"/>
    <w:rsid w:val="006522C1"/>
    <w:rsid w:val="006525E9"/>
    <w:rsid w:val="006528AF"/>
    <w:rsid w:val="00652B90"/>
    <w:rsid w:val="0065329A"/>
    <w:rsid w:val="006537B7"/>
    <w:rsid w:val="00653D1C"/>
    <w:rsid w:val="00653F3B"/>
    <w:rsid w:val="006547D1"/>
    <w:rsid w:val="006553C2"/>
    <w:rsid w:val="006555F4"/>
    <w:rsid w:val="00655A54"/>
    <w:rsid w:val="00655EA4"/>
    <w:rsid w:val="006560A0"/>
    <w:rsid w:val="006564E2"/>
    <w:rsid w:val="00656AFC"/>
    <w:rsid w:val="00656D30"/>
    <w:rsid w:val="0065770C"/>
    <w:rsid w:val="00657BC3"/>
    <w:rsid w:val="006604D3"/>
    <w:rsid w:val="00660A1F"/>
    <w:rsid w:val="00660FFA"/>
    <w:rsid w:val="006617D3"/>
    <w:rsid w:val="006639F3"/>
    <w:rsid w:val="00663A4E"/>
    <w:rsid w:val="006642E0"/>
    <w:rsid w:val="0066453D"/>
    <w:rsid w:val="00664F1A"/>
    <w:rsid w:val="006655AA"/>
    <w:rsid w:val="00666875"/>
    <w:rsid w:val="00666BF9"/>
    <w:rsid w:val="00666C42"/>
    <w:rsid w:val="0066791B"/>
    <w:rsid w:val="0067082B"/>
    <w:rsid w:val="00670CCF"/>
    <w:rsid w:val="00671694"/>
    <w:rsid w:val="00671701"/>
    <w:rsid w:val="00672C7E"/>
    <w:rsid w:val="00672FC4"/>
    <w:rsid w:val="006734F1"/>
    <w:rsid w:val="00673E0F"/>
    <w:rsid w:val="00673E29"/>
    <w:rsid w:val="0067448E"/>
    <w:rsid w:val="00674BAE"/>
    <w:rsid w:val="00675FCA"/>
    <w:rsid w:val="00676249"/>
    <w:rsid w:val="00677544"/>
    <w:rsid w:val="00680953"/>
    <w:rsid w:val="00680B92"/>
    <w:rsid w:val="006817C8"/>
    <w:rsid w:val="006843FE"/>
    <w:rsid w:val="0068524F"/>
    <w:rsid w:val="00686308"/>
    <w:rsid w:val="006865A4"/>
    <w:rsid w:val="00686B23"/>
    <w:rsid w:val="00686B54"/>
    <w:rsid w:val="00686DAC"/>
    <w:rsid w:val="00686FCB"/>
    <w:rsid w:val="00690325"/>
    <w:rsid w:val="00690D8E"/>
    <w:rsid w:val="006916A2"/>
    <w:rsid w:val="00691A0B"/>
    <w:rsid w:val="00691C14"/>
    <w:rsid w:val="006927CD"/>
    <w:rsid w:val="00692B1C"/>
    <w:rsid w:val="00692DCE"/>
    <w:rsid w:val="00692FEE"/>
    <w:rsid w:val="00693C3A"/>
    <w:rsid w:val="00694133"/>
    <w:rsid w:val="00694455"/>
    <w:rsid w:val="0069595B"/>
    <w:rsid w:val="00695C12"/>
    <w:rsid w:val="006961EB"/>
    <w:rsid w:val="00696457"/>
    <w:rsid w:val="00696E51"/>
    <w:rsid w:val="006978E1"/>
    <w:rsid w:val="006A03EA"/>
    <w:rsid w:val="006A144E"/>
    <w:rsid w:val="006A19C8"/>
    <w:rsid w:val="006A2045"/>
    <w:rsid w:val="006A3600"/>
    <w:rsid w:val="006A3B39"/>
    <w:rsid w:val="006A48A8"/>
    <w:rsid w:val="006A4AED"/>
    <w:rsid w:val="006A5909"/>
    <w:rsid w:val="006A5AD2"/>
    <w:rsid w:val="006A6EE7"/>
    <w:rsid w:val="006A709F"/>
    <w:rsid w:val="006A766F"/>
    <w:rsid w:val="006A77EA"/>
    <w:rsid w:val="006A79D0"/>
    <w:rsid w:val="006A7BDE"/>
    <w:rsid w:val="006B068A"/>
    <w:rsid w:val="006B0727"/>
    <w:rsid w:val="006B0C6B"/>
    <w:rsid w:val="006B0D5E"/>
    <w:rsid w:val="006B15A9"/>
    <w:rsid w:val="006B28B5"/>
    <w:rsid w:val="006B29B8"/>
    <w:rsid w:val="006B2B64"/>
    <w:rsid w:val="006B3F61"/>
    <w:rsid w:val="006B42D0"/>
    <w:rsid w:val="006B67BE"/>
    <w:rsid w:val="006B6DB3"/>
    <w:rsid w:val="006C0C49"/>
    <w:rsid w:val="006C1041"/>
    <w:rsid w:val="006C120F"/>
    <w:rsid w:val="006C18EA"/>
    <w:rsid w:val="006C1E2C"/>
    <w:rsid w:val="006C2591"/>
    <w:rsid w:val="006C390C"/>
    <w:rsid w:val="006C3924"/>
    <w:rsid w:val="006C41FF"/>
    <w:rsid w:val="006C48B7"/>
    <w:rsid w:val="006C5270"/>
    <w:rsid w:val="006C5746"/>
    <w:rsid w:val="006C58E1"/>
    <w:rsid w:val="006C6775"/>
    <w:rsid w:val="006C6B21"/>
    <w:rsid w:val="006C6BCB"/>
    <w:rsid w:val="006C7106"/>
    <w:rsid w:val="006C7BA6"/>
    <w:rsid w:val="006C7BF6"/>
    <w:rsid w:val="006C7C62"/>
    <w:rsid w:val="006D07D6"/>
    <w:rsid w:val="006D1155"/>
    <w:rsid w:val="006D18D2"/>
    <w:rsid w:val="006D19B9"/>
    <w:rsid w:val="006D3147"/>
    <w:rsid w:val="006D3522"/>
    <w:rsid w:val="006D3793"/>
    <w:rsid w:val="006D454D"/>
    <w:rsid w:val="006D4CEE"/>
    <w:rsid w:val="006D6002"/>
    <w:rsid w:val="006D61D8"/>
    <w:rsid w:val="006D6B89"/>
    <w:rsid w:val="006D714B"/>
    <w:rsid w:val="006D7559"/>
    <w:rsid w:val="006E03AC"/>
    <w:rsid w:val="006E0D1D"/>
    <w:rsid w:val="006E24E0"/>
    <w:rsid w:val="006E2645"/>
    <w:rsid w:val="006E2A77"/>
    <w:rsid w:val="006E38BF"/>
    <w:rsid w:val="006E3A9C"/>
    <w:rsid w:val="006E49E9"/>
    <w:rsid w:val="006E4C14"/>
    <w:rsid w:val="006E4C93"/>
    <w:rsid w:val="006E6645"/>
    <w:rsid w:val="006E6923"/>
    <w:rsid w:val="006E6AA8"/>
    <w:rsid w:val="006E7885"/>
    <w:rsid w:val="006E7EB7"/>
    <w:rsid w:val="006F0F07"/>
    <w:rsid w:val="006F3E96"/>
    <w:rsid w:val="006F3FAF"/>
    <w:rsid w:val="006F4049"/>
    <w:rsid w:val="006F5FAA"/>
    <w:rsid w:val="006F600C"/>
    <w:rsid w:val="006F6357"/>
    <w:rsid w:val="006F7408"/>
    <w:rsid w:val="006F7DC2"/>
    <w:rsid w:val="007005A2"/>
    <w:rsid w:val="00700E11"/>
    <w:rsid w:val="00700F8B"/>
    <w:rsid w:val="00701899"/>
    <w:rsid w:val="00702186"/>
    <w:rsid w:val="00702B59"/>
    <w:rsid w:val="00702D21"/>
    <w:rsid w:val="00702D8D"/>
    <w:rsid w:val="00703167"/>
    <w:rsid w:val="007031E8"/>
    <w:rsid w:val="00704D8B"/>
    <w:rsid w:val="0070539E"/>
    <w:rsid w:val="00705726"/>
    <w:rsid w:val="00705A70"/>
    <w:rsid w:val="00705FE1"/>
    <w:rsid w:val="007070CE"/>
    <w:rsid w:val="007076E1"/>
    <w:rsid w:val="00707AA8"/>
    <w:rsid w:val="00707DE3"/>
    <w:rsid w:val="00707EB5"/>
    <w:rsid w:val="00710336"/>
    <w:rsid w:val="007106D0"/>
    <w:rsid w:val="007116AF"/>
    <w:rsid w:val="0071172B"/>
    <w:rsid w:val="007126CD"/>
    <w:rsid w:val="007127A6"/>
    <w:rsid w:val="00713449"/>
    <w:rsid w:val="00713B7D"/>
    <w:rsid w:val="00713BBA"/>
    <w:rsid w:val="007143EA"/>
    <w:rsid w:val="007145D7"/>
    <w:rsid w:val="007156BA"/>
    <w:rsid w:val="007163B5"/>
    <w:rsid w:val="0071652C"/>
    <w:rsid w:val="007170DE"/>
    <w:rsid w:val="00717D7B"/>
    <w:rsid w:val="007201D9"/>
    <w:rsid w:val="00720802"/>
    <w:rsid w:val="00720AA9"/>
    <w:rsid w:val="007216C8"/>
    <w:rsid w:val="007233A6"/>
    <w:rsid w:val="007237DE"/>
    <w:rsid w:val="007244D4"/>
    <w:rsid w:val="007245B1"/>
    <w:rsid w:val="0072481F"/>
    <w:rsid w:val="00724B1B"/>
    <w:rsid w:val="007255C2"/>
    <w:rsid w:val="00725B34"/>
    <w:rsid w:val="00726CC1"/>
    <w:rsid w:val="0072729D"/>
    <w:rsid w:val="00727515"/>
    <w:rsid w:val="0072779A"/>
    <w:rsid w:val="007305D2"/>
    <w:rsid w:val="007305D4"/>
    <w:rsid w:val="00730884"/>
    <w:rsid w:val="00730B90"/>
    <w:rsid w:val="00730F47"/>
    <w:rsid w:val="007313FC"/>
    <w:rsid w:val="007315D3"/>
    <w:rsid w:val="00732598"/>
    <w:rsid w:val="00732698"/>
    <w:rsid w:val="00732A3A"/>
    <w:rsid w:val="007348C5"/>
    <w:rsid w:val="00736339"/>
    <w:rsid w:val="00736E3C"/>
    <w:rsid w:val="00737838"/>
    <w:rsid w:val="00737B57"/>
    <w:rsid w:val="00737CCC"/>
    <w:rsid w:val="00737EE3"/>
    <w:rsid w:val="00740477"/>
    <w:rsid w:val="0074072F"/>
    <w:rsid w:val="00740793"/>
    <w:rsid w:val="00740B7C"/>
    <w:rsid w:val="00740C98"/>
    <w:rsid w:val="00741D44"/>
    <w:rsid w:val="00741D9D"/>
    <w:rsid w:val="007420F4"/>
    <w:rsid w:val="0074216D"/>
    <w:rsid w:val="00743DC6"/>
    <w:rsid w:val="00743F83"/>
    <w:rsid w:val="007441FE"/>
    <w:rsid w:val="0074431A"/>
    <w:rsid w:val="0074484A"/>
    <w:rsid w:val="00744A60"/>
    <w:rsid w:val="00744B44"/>
    <w:rsid w:val="0074538D"/>
    <w:rsid w:val="00745D74"/>
    <w:rsid w:val="00745F7C"/>
    <w:rsid w:val="0074609C"/>
    <w:rsid w:val="00746967"/>
    <w:rsid w:val="00747AB1"/>
    <w:rsid w:val="007501A3"/>
    <w:rsid w:val="00750AD9"/>
    <w:rsid w:val="00751825"/>
    <w:rsid w:val="00751A26"/>
    <w:rsid w:val="00751B27"/>
    <w:rsid w:val="007525B7"/>
    <w:rsid w:val="00752B1F"/>
    <w:rsid w:val="00752B5F"/>
    <w:rsid w:val="00753667"/>
    <w:rsid w:val="007537C3"/>
    <w:rsid w:val="00753E50"/>
    <w:rsid w:val="0075471B"/>
    <w:rsid w:val="0075603D"/>
    <w:rsid w:val="00756ECB"/>
    <w:rsid w:val="007572D0"/>
    <w:rsid w:val="00757534"/>
    <w:rsid w:val="007575D4"/>
    <w:rsid w:val="00757A76"/>
    <w:rsid w:val="00757C9B"/>
    <w:rsid w:val="00760050"/>
    <w:rsid w:val="00762FC7"/>
    <w:rsid w:val="0076460F"/>
    <w:rsid w:val="00764D42"/>
    <w:rsid w:val="007652FB"/>
    <w:rsid w:val="00766934"/>
    <w:rsid w:val="007700D9"/>
    <w:rsid w:val="0077046F"/>
    <w:rsid w:val="007705A7"/>
    <w:rsid w:val="0077079E"/>
    <w:rsid w:val="00770942"/>
    <w:rsid w:val="00770B87"/>
    <w:rsid w:val="00770D40"/>
    <w:rsid w:val="007714D5"/>
    <w:rsid w:val="0077158B"/>
    <w:rsid w:val="00771DE1"/>
    <w:rsid w:val="00771F4B"/>
    <w:rsid w:val="0077215C"/>
    <w:rsid w:val="00772985"/>
    <w:rsid w:val="00772D64"/>
    <w:rsid w:val="007734AB"/>
    <w:rsid w:val="00775479"/>
    <w:rsid w:val="00775C18"/>
    <w:rsid w:val="00775C59"/>
    <w:rsid w:val="00776635"/>
    <w:rsid w:val="0077691A"/>
    <w:rsid w:val="007769DA"/>
    <w:rsid w:val="00776F8C"/>
    <w:rsid w:val="007774BE"/>
    <w:rsid w:val="00777A0A"/>
    <w:rsid w:val="0078022E"/>
    <w:rsid w:val="0078063D"/>
    <w:rsid w:val="007809E0"/>
    <w:rsid w:val="00781B39"/>
    <w:rsid w:val="00782353"/>
    <w:rsid w:val="00782B0E"/>
    <w:rsid w:val="007834D2"/>
    <w:rsid w:val="00783834"/>
    <w:rsid w:val="00783BC8"/>
    <w:rsid w:val="0078499B"/>
    <w:rsid w:val="00784E67"/>
    <w:rsid w:val="00785C0C"/>
    <w:rsid w:val="00786574"/>
    <w:rsid w:val="0078745B"/>
    <w:rsid w:val="0078747E"/>
    <w:rsid w:val="00790ED4"/>
    <w:rsid w:val="00791498"/>
    <w:rsid w:val="00791A2D"/>
    <w:rsid w:val="00792E64"/>
    <w:rsid w:val="00793925"/>
    <w:rsid w:val="007942E3"/>
    <w:rsid w:val="00794492"/>
    <w:rsid w:val="00794663"/>
    <w:rsid w:val="00794A3D"/>
    <w:rsid w:val="007952DA"/>
    <w:rsid w:val="00795B6B"/>
    <w:rsid w:val="00795BCC"/>
    <w:rsid w:val="007967F5"/>
    <w:rsid w:val="0079779E"/>
    <w:rsid w:val="007A0734"/>
    <w:rsid w:val="007A0886"/>
    <w:rsid w:val="007A140B"/>
    <w:rsid w:val="007A14B0"/>
    <w:rsid w:val="007A18D7"/>
    <w:rsid w:val="007A1BE7"/>
    <w:rsid w:val="007A1E57"/>
    <w:rsid w:val="007A1ED2"/>
    <w:rsid w:val="007A20BC"/>
    <w:rsid w:val="007A251F"/>
    <w:rsid w:val="007A3384"/>
    <w:rsid w:val="007A3ED9"/>
    <w:rsid w:val="007A5659"/>
    <w:rsid w:val="007A6668"/>
    <w:rsid w:val="007A6C29"/>
    <w:rsid w:val="007A6E10"/>
    <w:rsid w:val="007A7034"/>
    <w:rsid w:val="007B0365"/>
    <w:rsid w:val="007B14BF"/>
    <w:rsid w:val="007B1FB4"/>
    <w:rsid w:val="007B2518"/>
    <w:rsid w:val="007B2AFC"/>
    <w:rsid w:val="007B2F96"/>
    <w:rsid w:val="007B3169"/>
    <w:rsid w:val="007B33CF"/>
    <w:rsid w:val="007B4FE2"/>
    <w:rsid w:val="007B649F"/>
    <w:rsid w:val="007B6626"/>
    <w:rsid w:val="007B66EB"/>
    <w:rsid w:val="007B6845"/>
    <w:rsid w:val="007B696C"/>
    <w:rsid w:val="007B7369"/>
    <w:rsid w:val="007B7B99"/>
    <w:rsid w:val="007C095B"/>
    <w:rsid w:val="007C170E"/>
    <w:rsid w:val="007C1ABE"/>
    <w:rsid w:val="007C22E9"/>
    <w:rsid w:val="007C3FE9"/>
    <w:rsid w:val="007C41A7"/>
    <w:rsid w:val="007C4E18"/>
    <w:rsid w:val="007C4FFE"/>
    <w:rsid w:val="007C5509"/>
    <w:rsid w:val="007C5850"/>
    <w:rsid w:val="007C5954"/>
    <w:rsid w:val="007C5E4A"/>
    <w:rsid w:val="007C6CBA"/>
    <w:rsid w:val="007C71E3"/>
    <w:rsid w:val="007C7435"/>
    <w:rsid w:val="007D074E"/>
    <w:rsid w:val="007D0DBA"/>
    <w:rsid w:val="007D18BA"/>
    <w:rsid w:val="007D196B"/>
    <w:rsid w:val="007D26E1"/>
    <w:rsid w:val="007D2CE2"/>
    <w:rsid w:val="007D2D19"/>
    <w:rsid w:val="007D2DC9"/>
    <w:rsid w:val="007D39E1"/>
    <w:rsid w:val="007D3CF0"/>
    <w:rsid w:val="007D3D54"/>
    <w:rsid w:val="007D4ACD"/>
    <w:rsid w:val="007D54E7"/>
    <w:rsid w:val="007D5B20"/>
    <w:rsid w:val="007D5B2A"/>
    <w:rsid w:val="007D61C7"/>
    <w:rsid w:val="007D65B3"/>
    <w:rsid w:val="007D6734"/>
    <w:rsid w:val="007D732B"/>
    <w:rsid w:val="007D73B0"/>
    <w:rsid w:val="007D7CA3"/>
    <w:rsid w:val="007E0EC9"/>
    <w:rsid w:val="007E0F0A"/>
    <w:rsid w:val="007E17DF"/>
    <w:rsid w:val="007E189D"/>
    <w:rsid w:val="007E1C12"/>
    <w:rsid w:val="007E25A5"/>
    <w:rsid w:val="007E25C1"/>
    <w:rsid w:val="007E30B4"/>
    <w:rsid w:val="007E3CCB"/>
    <w:rsid w:val="007E4BCA"/>
    <w:rsid w:val="007E4C11"/>
    <w:rsid w:val="007E4ECC"/>
    <w:rsid w:val="007E5230"/>
    <w:rsid w:val="007E54D3"/>
    <w:rsid w:val="007E57C6"/>
    <w:rsid w:val="007E5BD6"/>
    <w:rsid w:val="007E621B"/>
    <w:rsid w:val="007E67F7"/>
    <w:rsid w:val="007E68D5"/>
    <w:rsid w:val="007E6AAE"/>
    <w:rsid w:val="007E6EF9"/>
    <w:rsid w:val="007E7D8F"/>
    <w:rsid w:val="007F0CDB"/>
    <w:rsid w:val="007F13E6"/>
    <w:rsid w:val="007F14F1"/>
    <w:rsid w:val="007F1978"/>
    <w:rsid w:val="007F1E8C"/>
    <w:rsid w:val="007F2598"/>
    <w:rsid w:val="007F25A5"/>
    <w:rsid w:val="007F25DC"/>
    <w:rsid w:val="007F2BE1"/>
    <w:rsid w:val="007F2FE5"/>
    <w:rsid w:val="007F3ACC"/>
    <w:rsid w:val="007F4640"/>
    <w:rsid w:val="007F48DB"/>
    <w:rsid w:val="007F52B8"/>
    <w:rsid w:val="007F5D8C"/>
    <w:rsid w:val="007F6489"/>
    <w:rsid w:val="007F65B5"/>
    <w:rsid w:val="007F66D9"/>
    <w:rsid w:val="007F6C64"/>
    <w:rsid w:val="007F7FF6"/>
    <w:rsid w:val="008011A5"/>
    <w:rsid w:val="0080209E"/>
    <w:rsid w:val="00802D4B"/>
    <w:rsid w:val="00803373"/>
    <w:rsid w:val="0080339B"/>
    <w:rsid w:val="008042AE"/>
    <w:rsid w:val="00804C5E"/>
    <w:rsid w:val="00810B02"/>
    <w:rsid w:val="00810DF1"/>
    <w:rsid w:val="00811C9E"/>
    <w:rsid w:val="0081263D"/>
    <w:rsid w:val="00812B8F"/>
    <w:rsid w:val="0081377E"/>
    <w:rsid w:val="00813B74"/>
    <w:rsid w:val="008140F8"/>
    <w:rsid w:val="00814297"/>
    <w:rsid w:val="00814322"/>
    <w:rsid w:val="00816383"/>
    <w:rsid w:val="00820207"/>
    <w:rsid w:val="008216F0"/>
    <w:rsid w:val="008220F0"/>
    <w:rsid w:val="0082324E"/>
    <w:rsid w:val="00823B1F"/>
    <w:rsid w:val="00823BC0"/>
    <w:rsid w:val="0082430B"/>
    <w:rsid w:val="00824314"/>
    <w:rsid w:val="00824D97"/>
    <w:rsid w:val="008255D0"/>
    <w:rsid w:val="0082649C"/>
    <w:rsid w:val="008278E9"/>
    <w:rsid w:val="00827948"/>
    <w:rsid w:val="00827984"/>
    <w:rsid w:val="00827C51"/>
    <w:rsid w:val="00827D58"/>
    <w:rsid w:val="00827FED"/>
    <w:rsid w:val="00830BE3"/>
    <w:rsid w:val="00830D51"/>
    <w:rsid w:val="00831062"/>
    <w:rsid w:val="0083137F"/>
    <w:rsid w:val="00831775"/>
    <w:rsid w:val="00831936"/>
    <w:rsid w:val="00832082"/>
    <w:rsid w:val="0083297E"/>
    <w:rsid w:val="008340CD"/>
    <w:rsid w:val="008344A5"/>
    <w:rsid w:val="00834A49"/>
    <w:rsid w:val="00834D88"/>
    <w:rsid w:val="00835AE3"/>
    <w:rsid w:val="00836017"/>
    <w:rsid w:val="0083686C"/>
    <w:rsid w:val="008371FF"/>
    <w:rsid w:val="00837678"/>
    <w:rsid w:val="00837928"/>
    <w:rsid w:val="00837999"/>
    <w:rsid w:val="0084067A"/>
    <w:rsid w:val="00841666"/>
    <w:rsid w:val="00841721"/>
    <w:rsid w:val="0084183A"/>
    <w:rsid w:val="00841BC1"/>
    <w:rsid w:val="0084578B"/>
    <w:rsid w:val="0084582E"/>
    <w:rsid w:val="008459D8"/>
    <w:rsid w:val="00845C4E"/>
    <w:rsid w:val="008501EC"/>
    <w:rsid w:val="00850E01"/>
    <w:rsid w:val="008515E7"/>
    <w:rsid w:val="008517C0"/>
    <w:rsid w:val="008519F2"/>
    <w:rsid w:val="00851A3A"/>
    <w:rsid w:val="008522F3"/>
    <w:rsid w:val="00852A8C"/>
    <w:rsid w:val="008534AB"/>
    <w:rsid w:val="008540C3"/>
    <w:rsid w:val="0085467A"/>
    <w:rsid w:val="00855614"/>
    <w:rsid w:val="0085572A"/>
    <w:rsid w:val="00855E68"/>
    <w:rsid w:val="00857364"/>
    <w:rsid w:val="008576F2"/>
    <w:rsid w:val="008577E1"/>
    <w:rsid w:val="008579F3"/>
    <w:rsid w:val="008604F6"/>
    <w:rsid w:val="0086097F"/>
    <w:rsid w:val="008616E4"/>
    <w:rsid w:val="00861DF3"/>
    <w:rsid w:val="00861EFD"/>
    <w:rsid w:val="008624D7"/>
    <w:rsid w:val="008632CB"/>
    <w:rsid w:val="00863ECD"/>
    <w:rsid w:val="008641EC"/>
    <w:rsid w:val="00864DF6"/>
    <w:rsid w:val="00864E3C"/>
    <w:rsid w:val="00864EFB"/>
    <w:rsid w:val="00864FB0"/>
    <w:rsid w:val="008654E8"/>
    <w:rsid w:val="00865F6B"/>
    <w:rsid w:val="0087086A"/>
    <w:rsid w:val="00870C44"/>
    <w:rsid w:val="0087163F"/>
    <w:rsid w:val="00872433"/>
    <w:rsid w:val="00872A78"/>
    <w:rsid w:val="00872A7B"/>
    <w:rsid w:val="00872E6A"/>
    <w:rsid w:val="008736F4"/>
    <w:rsid w:val="00874255"/>
    <w:rsid w:val="00874EB3"/>
    <w:rsid w:val="00875243"/>
    <w:rsid w:val="008758B8"/>
    <w:rsid w:val="008766E1"/>
    <w:rsid w:val="00876871"/>
    <w:rsid w:val="00876B93"/>
    <w:rsid w:val="0088033B"/>
    <w:rsid w:val="00880F7F"/>
    <w:rsid w:val="00880FAF"/>
    <w:rsid w:val="00880FB1"/>
    <w:rsid w:val="0088141C"/>
    <w:rsid w:val="00881993"/>
    <w:rsid w:val="00881B40"/>
    <w:rsid w:val="00881DA2"/>
    <w:rsid w:val="00882177"/>
    <w:rsid w:val="0088240B"/>
    <w:rsid w:val="00883B96"/>
    <w:rsid w:val="00883DEA"/>
    <w:rsid w:val="0088420F"/>
    <w:rsid w:val="0088489D"/>
    <w:rsid w:val="008850AD"/>
    <w:rsid w:val="00885F43"/>
    <w:rsid w:val="00886B40"/>
    <w:rsid w:val="008873A7"/>
    <w:rsid w:val="00887FEE"/>
    <w:rsid w:val="00890E16"/>
    <w:rsid w:val="00891598"/>
    <w:rsid w:val="00891A13"/>
    <w:rsid w:val="00892CC6"/>
    <w:rsid w:val="00893747"/>
    <w:rsid w:val="008945B5"/>
    <w:rsid w:val="00894DD6"/>
    <w:rsid w:val="0089505B"/>
    <w:rsid w:val="00896645"/>
    <w:rsid w:val="00896A69"/>
    <w:rsid w:val="00896BB7"/>
    <w:rsid w:val="00897A7E"/>
    <w:rsid w:val="008A0415"/>
    <w:rsid w:val="008A0E25"/>
    <w:rsid w:val="008A25CD"/>
    <w:rsid w:val="008A304F"/>
    <w:rsid w:val="008A34CC"/>
    <w:rsid w:val="008A3B77"/>
    <w:rsid w:val="008A3BE7"/>
    <w:rsid w:val="008A3CD2"/>
    <w:rsid w:val="008A4D49"/>
    <w:rsid w:val="008A5444"/>
    <w:rsid w:val="008A5FEB"/>
    <w:rsid w:val="008A6893"/>
    <w:rsid w:val="008A6C05"/>
    <w:rsid w:val="008A6DBA"/>
    <w:rsid w:val="008A6F3C"/>
    <w:rsid w:val="008A6F82"/>
    <w:rsid w:val="008A7EA5"/>
    <w:rsid w:val="008A7F56"/>
    <w:rsid w:val="008B0624"/>
    <w:rsid w:val="008B090C"/>
    <w:rsid w:val="008B10B5"/>
    <w:rsid w:val="008B1367"/>
    <w:rsid w:val="008B17A7"/>
    <w:rsid w:val="008B19C1"/>
    <w:rsid w:val="008B1B6C"/>
    <w:rsid w:val="008B1C6F"/>
    <w:rsid w:val="008B2A23"/>
    <w:rsid w:val="008B320A"/>
    <w:rsid w:val="008B35CD"/>
    <w:rsid w:val="008B3B60"/>
    <w:rsid w:val="008B4A4F"/>
    <w:rsid w:val="008B59BF"/>
    <w:rsid w:val="008B5BA1"/>
    <w:rsid w:val="008B5EE1"/>
    <w:rsid w:val="008B6964"/>
    <w:rsid w:val="008B6EB7"/>
    <w:rsid w:val="008C0115"/>
    <w:rsid w:val="008C1B58"/>
    <w:rsid w:val="008C2043"/>
    <w:rsid w:val="008C27B7"/>
    <w:rsid w:val="008C2B32"/>
    <w:rsid w:val="008C41D2"/>
    <w:rsid w:val="008C6361"/>
    <w:rsid w:val="008C72DD"/>
    <w:rsid w:val="008C778C"/>
    <w:rsid w:val="008C787E"/>
    <w:rsid w:val="008C7B2D"/>
    <w:rsid w:val="008D0832"/>
    <w:rsid w:val="008D094A"/>
    <w:rsid w:val="008D1D55"/>
    <w:rsid w:val="008D24BE"/>
    <w:rsid w:val="008D33A2"/>
    <w:rsid w:val="008D41AC"/>
    <w:rsid w:val="008D4406"/>
    <w:rsid w:val="008D4D9A"/>
    <w:rsid w:val="008D4EF7"/>
    <w:rsid w:val="008D533C"/>
    <w:rsid w:val="008D5C51"/>
    <w:rsid w:val="008D6167"/>
    <w:rsid w:val="008D61F9"/>
    <w:rsid w:val="008D6277"/>
    <w:rsid w:val="008D6599"/>
    <w:rsid w:val="008D6BE1"/>
    <w:rsid w:val="008D7497"/>
    <w:rsid w:val="008D7C4C"/>
    <w:rsid w:val="008E072E"/>
    <w:rsid w:val="008E0767"/>
    <w:rsid w:val="008E15DA"/>
    <w:rsid w:val="008E1A3D"/>
    <w:rsid w:val="008E1E2A"/>
    <w:rsid w:val="008E285E"/>
    <w:rsid w:val="008E2F02"/>
    <w:rsid w:val="008E31B3"/>
    <w:rsid w:val="008E3AF6"/>
    <w:rsid w:val="008E4665"/>
    <w:rsid w:val="008E4731"/>
    <w:rsid w:val="008E4BD0"/>
    <w:rsid w:val="008E4D5F"/>
    <w:rsid w:val="008E54AF"/>
    <w:rsid w:val="008E562B"/>
    <w:rsid w:val="008E584A"/>
    <w:rsid w:val="008E5AC0"/>
    <w:rsid w:val="008E5E85"/>
    <w:rsid w:val="008E6646"/>
    <w:rsid w:val="008E674F"/>
    <w:rsid w:val="008E78AD"/>
    <w:rsid w:val="008E7AA7"/>
    <w:rsid w:val="008F033D"/>
    <w:rsid w:val="008F0D7A"/>
    <w:rsid w:val="008F0E8C"/>
    <w:rsid w:val="008F15F5"/>
    <w:rsid w:val="008F1F4A"/>
    <w:rsid w:val="008F2354"/>
    <w:rsid w:val="008F25E3"/>
    <w:rsid w:val="008F2AAD"/>
    <w:rsid w:val="008F2EA0"/>
    <w:rsid w:val="008F3B34"/>
    <w:rsid w:val="008F3C4E"/>
    <w:rsid w:val="008F40F9"/>
    <w:rsid w:val="008F4746"/>
    <w:rsid w:val="008F4FF4"/>
    <w:rsid w:val="008F500B"/>
    <w:rsid w:val="008F5E2E"/>
    <w:rsid w:val="008F695D"/>
    <w:rsid w:val="008F6AA2"/>
    <w:rsid w:val="008F6B2E"/>
    <w:rsid w:val="008F7774"/>
    <w:rsid w:val="008F794B"/>
    <w:rsid w:val="008F7977"/>
    <w:rsid w:val="008F7E26"/>
    <w:rsid w:val="00900649"/>
    <w:rsid w:val="00900A6D"/>
    <w:rsid w:val="009014CC"/>
    <w:rsid w:val="00901939"/>
    <w:rsid w:val="00901AB2"/>
    <w:rsid w:val="00901F36"/>
    <w:rsid w:val="00902385"/>
    <w:rsid w:val="00904CA8"/>
    <w:rsid w:val="009056A3"/>
    <w:rsid w:val="00905D8D"/>
    <w:rsid w:val="00906654"/>
    <w:rsid w:val="009067DE"/>
    <w:rsid w:val="00906AFD"/>
    <w:rsid w:val="00906E34"/>
    <w:rsid w:val="00907D3E"/>
    <w:rsid w:val="00907F65"/>
    <w:rsid w:val="009100EC"/>
    <w:rsid w:val="00910445"/>
    <w:rsid w:val="009105B3"/>
    <w:rsid w:val="009107CA"/>
    <w:rsid w:val="00911216"/>
    <w:rsid w:val="00912D7C"/>
    <w:rsid w:val="00914C28"/>
    <w:rsid w:val="00914E18"/>
    <w:rsid w:val="00915491"/>
    <w:rsid w:val="00915AE0"/>
    <w:rsid w:val="00915E0E"/>
    <w:rsid w:val="0091714A"/>
    <w:rsid w:val="009175EB"/>
    <w:rsid w:val="00917A52"/>
    <w:rsid w:val="00917ABD"/>
    <w:rsid w:val="00917B00"/>
    <w:rsid w:val="00917EEE"/>
    <w:rsid w:val="00920324"/>
    <w:rsid w:val="00920449"/>
    <w:rsid w:val="00920902"/>
    <w:rsid w:val="00920A2F"/>
    <w:rsid w:val="00921BC2"/>
    <w:rsid w:val="00921D9A"/>
    <w:rsid w:val="0092372E"/>
    <w:rsid w:val="0092379F"/>
    <w:rsid w:val="00923FF3"/>
    <w:rsid w:val="00924187"/>
    <w:rsid w:val="00924348"/>
    <w:rsid w:val="0092569C"/>
    <w:rsid w:val="00925A90"/>
    <w:rsid w:val="00926999"/>
    <w:rsid w:val="009273C3"/>
    <w:rsid w:val="009303B4"/>
    <w:rsid w:val="00930DF6"/>
    <w:rsid w:val="00931E32"/>
    <w:rsid w:val="00931F6B"/>
    <w:rsid w:val="0093329B"/>
    <w:rsid w:val="0093365F"/>
    <w:rsid w:val="009339CC"/>
    <w:rsid w:val="009345E9"/>
    <w:rsid w:val="009352E5"/>
    <w:rsid w:val="00935541"/>
    <w:rsid w:val="009356B0"/>
    <w:rsid w:val="009356D1"/>
    <w:rsid w:val="009360B4"/>
    <w:rsid w:val="00936A49"/>
    <w:rsid w:val="00937DD9"/>
    <w:rsid w:val="0094006F"/>
    <w:rsid w:val="009409D9"/>
    <w:rsid w:val="00940DDD"/>
    <w:rsid w:val="00941940"/>
    <w:rsid w:val="009423BA"/>
    <w:rsid w:val="0094242E"/>
    <w:rsid w:val="009430E2"/>
    <w:rsid w:val="009431D9"/>
    <w:rsid w:val="00943E92"/>
    <w:rsid w:val="009440D8"/>
    <w:rsid w:val="00945644"/>
    <w:rsid w:val="0094570C"/>
    <w:rsid w:val="009467C9"/>
    <w:rsid w:val="0094770A"/>
    <w:rsid w:val="00947979"/>
    <w:rsid w:val="00947BBC"/>
    <w:rsid w:val="009507AF"/>
    <w:rsid w:val="00951283"/>
    <w:rsid w:val="00951F9B"/>
    <w:rsid w:val="00952BA3"/>
    <w:rsid w:val="00953961"/>
    <w:rsid w:val="009545E8"/>
    <w:rsid w:val="00954C33"/>
    <w:rsid w:val="009551CD"/>
    <w:rsid w:val="0095641A"/>
    <w:rsid w:val="00957922"/>
    <w:rsid w:val="0095798C"/>
    <w:rsid w:val="0096095C"/>
    <w:rsid w:val="0096164A"/>
    <w:rsid w:val="00962348"/>
    <w:rsid w:val="009624D9"/>
    <w:rsid w:val="009631F9"/>
    <w:rsid w:val="00963C69"/>
    <w:rsid w:val="009641FE"/>
    <w:rsid w:val="00964D89"/>
    <w:rsid w:val="00964D9B"/>
    <w:rsid w:val="00966688"/>
    <w:rsid w:val="009666B6"/>
    <w:rsid w:val="00966905"/>
    <w:rsid w:val="009675B3"/>
    <w:rsid w:val="00967A65"/>
    <w:rsid w:val="00967DD6"/>
    <w:rsid w:val="00967ED6"/>
    <w:rsid w:val="00970F11"/>
    <w:rsid w:val="00971065"/>
    <w:rsid w:val="00971A3F"/>
    <w:rsid w:val="009731B0"/>
    <w:rsid w:val="00974B50"/>
    <w:rsid w:val="00974BE1"/>
    <w:rsid w:val="009760B2"/>
    <w:rsid w:val="0097624E"/>
    <w:rsid w:val="00976A1F"/>
    <w:rsid w:val="00977245"/>
    <w:rsid w:val="00977D6E"/>
    <w:rsid w:val="009802EE"/>
    <w:rsid w:val="00980323"/>
    <w:rsid w:val="009805D9"/>
    <w:rsid w:val="00980689"/>
    <w:rsid w:val="00981A22"/>
    <w:rsid w:val="00981E99"/>
    <w:rsid w:val="009823B0"/>
    <w:rsid w:val="00982747"/>
    <w:rsid w:val="0098293E"/>
    <w:rsid w:val="00982A81"/>
    <w:rsid w:val="00982D01"/>
    <w:rsid w:val="00983025"/>
    <w:rsid w:val="00983468"/>
    <w:rsid w:val="009838C6"/>
    <w:rsid w:val="00983BBC"/>
    <w:rsid w:val="0098433D"/>
    <w:rsid w:val="0098546E"/>
    <w:rsid w:val="00986120"/>
    <w:rsid w:val="00986B73"/>
    <w:rsid w:val="00986ED6"/>
    <w:rsid w:val="00987264"/>
    <w:rsid w:val="00987850"/>
    <w:rsid w:val="00990550"/>
    <w:rsid w:val="0099120F"/>
    <w:rsid w:val="009922D2"/>
    <w:rsid w:val="00992488"/>
    <w:rsid w:val="00992519"/>
    <w:rsid w:val="00992A70"/>
    <w:rsid w:val="00992B44"/>
    <w:rsid w:val="00992B84"/>
    <w:rsid w:val="00992D95"/>
    <w:rsid w:val="009936C2"/>
    <w:rsid w:val="00993D03"/>
    <w:rsid w:val="009945C5"/>
    <w:rsid w:val="00994C04"/>
    <w:rsid w:val="00995049"/>
    <w:rsid w:val="009954A4"/>
    <w:rsid w:val="0099585A"/>
    <w:rsid w:val="00995960"/>
    <w:rsid w:val="0099635D"/>
    <w:rsid w:val="00996985"/>
    <w:rsid w:val="00996FE4"/>
    <w:rsid w:val="0099777C"/>
    <w:rsid w:val="00997E64"/>
    <w:rsid w:val="009A0315"/>
    <w:rsid w:val="009A05E9"/>
    <w:rsid w:val="009A1B58"/>
    <w:rsid w:val="009A1CE0"/>
    <w:rsid w:val="009A1D6B"/>
    <w:rsid w:val="009A23DB"/>
    <w:rsid w:val="009A25EF"/>
    <w:rsid w:val="009A2E0D"/>
    <w:rsid w:val="009A3305"/>
    <w:rsid w:val="009A3432"/>
    <w:rsid w:val="009A3CF1"/>
    <w:rsid w:val="009A3D2C"/>
    <w:rsid w:val="009A43C1"/>
    <w:rsid w:val="009A4D3F"/>
    <w:rsid w:val="009A4E60"/>
    <w:rsid w:val="009A4F86"/>
    <w:rsid w:val="009A50C1"/>
    <w:rsid w:val="009A52AC"/>
    <w:rsid w:val="009A619A"/>
    <w:rsid w:val="009A7979"/>
    <w:rsid w:val="009A79F8"/>
    <w:rsid w:val="009B14FE"/>
    <w:rsid w:val="009B1747"/>
    <w:rsid w:val="009B1CEB"/>
    <w:rsid w:val="009B23CC"/>
    <w:rsid w:val="009B2A60"/>
    <w:rsid w:val="009B2B3B"/>
    <w:rsid w:val="009B2FB5"/>
    <w:rsid w:val="009B3487"/>
    <w:rsid w:val="009B352C"/>
    <w:rsid w:val="009B3E7A"/>
    <w:rsid w:val="009B40C8"/>
    <w:rsid w:val="009B4B32"/>
    <w:rsid w:val="009B5CEC"/>
    <w:rsid w:val="009B6F98"/>
    <w:rsid w:val="009B6FFB"/>
    <w:rsid w:val="009B72C2"/>
    <w:rsid w:val="009C01B5"/>
    <w:rsid w:val="009C06E9"/>
    <w:rsid w:val="009C09C0"/>
    <w:rsid w:val="009C1205"/>
    <w:rsid w:val="009C12A1"/>
    <w:rsid w:val="009C18A9"/>
    <w:rsid w:val="009C1FED"/>
    <w:rsid w:val="009C2502"/>
    <w:rsid w:val="009C252A"/>
    <w:rsid w:val="009C2784"/>
    <w:rsid w:val="009C2A8D"/>
    <w:rsid w:val="009C2AB8"/>
    <w:rsid w:val="009C3FB9"/>
    <w:rsid w:val="009C539D"/>
    <w:rsid w:val="009C58EE"/>
    <w:rsid w:val="009C638D"/>
    <w:rsid w:val="009C6B92"/>
    <w:rsid w:val="009C6CB4"/>
    <w:rsid w:val="009C6D59"/>
    <w:rsid w:val="009C70EF"/>
    <w:rsid w:val="009D0F9F"/>
    <w:rsid w:val="009D20E7"/>
    <w:rsid w:val="009D3750"/>
    <w:rsid w:val="009D4598"/>
    <w:rsid w:val="009D5336"/>
    <w:rsid w:val="009D5EA3"/>
    <w:rsid w:val="009D6FC0"/>
    <w:rsid w:val="009D77EC"/>
    <w:rsid w:val="009D79E2"/>
    <w:rsid w:val="009D7B1C"/>
    <w:rsid w:val="009E02B6"/>
    <w:rsid w:val="009E0A36"/>
    <w:rsid w:val="009E0CC3"/>
    <w:rsid w:val="009E1D3D"/>
    <w:rsid w:val="009E1D5B"/>
    <w:rsid w:val="009E23C4"/>
    <w:rsid w:val="009E246D"/>
    <w:rsid w:val="009E24B8"/>
    <w:rsid w:val="009E3442"/>
    <w:rsid w:val="009E4DF2"/>
    <w:rsid w:val="009E57C9"/>
    <w:rsid w:val="009E5A84"/>
    <w:rsid w:val="009E5DA0"/>
    <w:rsid w:val="009E6306"/>
    <w:rsid w:val="009E6873"/>
    <w:rsid w:val="009E6BAB"/>
    <w:rsid w:val="009E6E4B"/>
    <w:rsid w:val="009E7335"/>
    <w:rsid w:val="009F08CB"/>
    <w:rsid w:val="009F1923"/>
    <w:rsid w:val="009F19AB"/>
    <w:rsid w:val="009F2951"/>
    <w:rsid w:val="009F2FE6"/>
    <w:rsid w:val="009F32DC"/>
    <w:rsid w:val="009F4094"/>
    <w:rsid w:val="009F4107"/>
    <w:rsid w:val="009F4E5B"/>
    <w:rsid w:val="009F5EE3"/>
    <w:rsid w:val="009F5FF0"/>
    <w:rsid w:val="009F6391"/>
    <w:rsid w:val="009F7A26"/>
    <w:rsid w:val="009F7CC9"/>
    <w:rsid w:val="00A00ABB"/>
    <w:rsid w:val="00A01178"/>
    <w:rsid w:val="00A01481"/>
    <w:rsid w:val="00A01768"/>
    <w:rsid w:val="00A0347B"/>
    <w:rsid w:val="00A034BA"/>
    <w:rsid w:val="00A03515"/>
    <w:rsid w:val="00A03DBD"/>
    <w:rsid w:val="00A040DD"/>
    <w:rsid w:val="00A051A3"/>
    <w:rsid w:val="00A051F8"/>
    <w:rsid w:val="00A06232"/>
    <w:rsid w:val="00A06B77"/>
    <w:rsid w:val="00A06C6D"/>
    <w:rsid w:val="00A0793D"/>
    <w:rsid w:val="00A07B57"/>
    <w:rsid w:val="00A07EC1"/>
    <w:rsid w:val="00A10C47"/>
    <w:rsid w:val="00A111F5"/>
    <w:rsid w:val="00A11AA1"/>
    <w:rsid w:val="00A11FC2"/>
    <w:rsid w:val="00A12D06"/>
    <w:rsid w:val="00A1420B"/>
    <w:rsid w:val="00A1483E"/>
    <w:rsid w:val="00A149DB"/>
    <w:rsid w:val="00A14DB8"/>
    <w:rsid w:val="00A14F8B"/>
    <w:rsid w:val="00A15478"/>
    <w:rsid w:val="00A15CA2"/>
    <w:rsid w:val="00A166BC"/>
    <w:rsid w:val="00A16B95"/>
    <w:rsid w:val="00A175C1"/>
    <w:rsid w:val="00A17755"/>
    <w:rsid w:val="00A20818"/>
    <w:rsid w:val="00A22A47"/>
    <w:rsid w:val="00A2311B"/>
    <w:rsid w:val="00A238B2"/>
    <w:rsid w:val="00A23C44"/>
    <w:rsid w:val="00A245B0"/>
    <w:rsid w:val="00A245E5"/>
    <w:rsid w:val="00A2577B"/>
    <w:rsid w:val="00A2594C"/>
    <w:rsid w:val="00A25F81"/>
    <w:rsid w:val="00A26E7B"/>
    <w:rsid w:val="00A27091"/>
    <w:rsid w:val="00A272E4"/>
    <w:rsid w:val="00A30880"/>
    <w:rsid w:val="00A30991"/>
    <w:rsid w:val="00A30FDF"/>
    <w:rsid w:val="00A3219C"/>
    <w:rsid w:val="00A32212"/>
    <w:rsid w:val="00A327E0"/>
    <w:rsid w:val="00A3381A"/>
    <w:rsid w:val="00A3480D"/>
    <w:rsid w:val="00A34EF4"/>
    <w:rsid w:val="00A356A1"/>
    <w:rsid w:val="00A36072"/>
    <w:rsid w:val="00A36139"/>
    <w:rsid w:val="00A37ABA"/>
    <w:rsid w:val="00A37B68"/>
    <w:rsid w:val="00A40AA9"/>
    <w:rsid w:val="00A40B00"/>
    <w:rsid w:val="00A41AEA"/>
    <w:rsid w:val="00A41C58"/>
    <w:rsid w:val="00A424C3"/>
    <w:rsid w:val="00A42A39"/>
    <w:rsid w:val="00A43931"/>
    <w:rsid w:val="00A4425D"/>
    <w:rsid w:val="00A44260"/>
    <w:rsid w:val="00A449A0"/>
    <w:rsid w:val="00A45018"/>
    <w:rsid w:val="00A45B11"/>
    <w:rsid w:val="00A46A02"/>
    <w:rsid w:val="00A47412"/>
    <w:rsid w:val="00A47970"/>
    <w:rsid w:val="00A47CDB"/>
    <w:rsid w:val="00A47E4C"/>
    <w:rsid w:val="00A47E80"/>
    <w:rsid w:val="00A50414"/>
    <w:rsid w:val="00A50590"/>
    <w:rsid w:val="00A5095F"/>
    <w:rsid w:val="00A51218"/>
    <w:rsid w:val="00A51376"/>
    <w:rsid w:val="00A51649"/>
    <w:rsid w:val="00A51942"/>
    <w:rsid w:val="00A51AA9"/>
    <w:rsid w:val="00A5330E"/>
    <w:rsid w:val="00A5349E"/>
    <w:rsid w:val="00A536D8"/>
    <w:rsid w:val="00A5371D"/>
    <w:rsid w:val="00A53C18"/>
    <w:rsid w:val="00A53C66"/>
    <w:rsid w:val="00A54956"/>
    <w:rsid w:val="00A55257"/>
    <w:rsid w:val="00A552D0"/>
    <w:rsid w:val="00A55ECC"/>
    <w:rsid w:val="00A57A42"/>
    <w:rsid w:val="00A57B91"/>
    <w:rsid w:val="00A61B28"/>
    <w:rsid w:val="00A625BF"/>
    <w:rsid w:val="00A62FF2"/>
    <w:rsid w:val="00A63B8C"/>
    <w:rsid w:val="00A64765"/>
    <w:rsid w:val="00A64CB3"/>
    <w:rsid w:val="00A65943"/>
    <w:rsid w:val="00A65A21"/>
    <w:rsid w:val="00A66DB9"/>
    <w:rsid w:val="00A66EA0"/>
    <w:rsid w:val="00A67A08"/>
    <w:rsid w:val="00A70517"/>
    <w:rsid w:val="00A70774"/>
    <w:rsid w:val="00A70DEF"/>
    <w:rsid w:val="00A71240"/>
    <w:rsid w:val="00A713FE"/>
    <w:rsid w:val="00A714DC"/>
    <w:rsid w:val="00A71A05"/>
    <w:rsid w:val="00A724BB"/>
    <w:rsid w:val="00A731FF"/>
    <w:rsid w:val="00A737D7"/>
    <w:rsid w:val="00A737EF"/>
    <w:rsid w:val="00A73A4D"/>
    <w:rsid w:val="00A73EEA"/>
    <w:rsid w:val="00A758C4"/>
    <w:rsid w:val="00A75DE6"/>
    <w:rsid w:val="00A76226"/>
    <w:rsid w:val="00A767A6"/>
    <w:rsid w:val="00A77BF2"/>
    <w:rsid w:val="00A77E52"/>
    <w:rsid w:val="00A8015C"/>
    <w:rsid w:val="00A805D3"/>
    <w:rsid w:val="00A80E8F"/>
    <w:rsid w:val="00A81735"/>
    <w:rsid w:val="00A81FBB"/>
    <w:rsid w:val="00A82191"/>
    <w:rsid w:val="00A821CE"/>
    <w:rsid w:val="00A821E2"/>
    <w:rsid w:val="00A8249E"/>
    <w:rsid w:val="00A8447C"/>
    <w:rsid w:val="00A84A32"/>
    <w:rsid w:val="00A84C23"/>
    <w:rsid w:val="00A8505C"/>
    <w:rsid w:val="00A85099"/>
    <w:rsid w:val="00A85F0E"/>
    <w:rsid w:val="00A85FD9"/>
    <w:rsid w:val="00A86703"/>
    <w:rsid w:val="00A86D11"/>
    <w:rsid w:val="00A87D0F"/>
    <w:rsid w:val="00A9103C"/>
    <w:rsid w:val="00A915C0"/>
    <w:rsid w:val="00A91FA9"/>
    <w:rsid w:val="00A9316C"/>
    <w:rsid w:val="00A9399F"/>
    <w:rsid w:val="00A93A00"/>
    <w:rsid w:val="00A93AE0"/>
    <w:rsid w:val="00A93D46"/>
    <w:rsid w:val="00A94018"/>
    <w:rsid w:val="00A9429F"/>
    <w:rsid w:val="00A94B1E"/>
    <w:rsid w:val="00A94BCF"/>
    <w:rsid w:val="00A94BE2"/>
    <w:rsid w:val="00A94D58"/>
    <w:rsid w:val="00A94F12"/>
    <w:rsid w:val="00A95287"/>
    <w:rsid w:val="00A95406"/>
    <w:rsid w:val="00A95B36"/>
    <w:rsid w:val="00A96151"/>
    <w:rsid w:val="00A96220"/>
    <w:rsid w:val="00A96E2A"/>
    <w:rsid w:val="00A97E36"/>
    <w:rsid w:val="00AA0128"/>
    <w:rsid w:val="00AA08FB"/>
    <w:rsid w:val="00AA0A9D"/>
    <w:rsid w:val="00AA155B"/>
    <w:rsid w:val="00AA16DD"/>
    <w:rsid w:val="00AA1EC8"/>
    <w:rsid w:val="00AA1F88"/>
    <w:rsid w:val="00AA254D"/>
    <w:rsid w:val="00AA2AD8"/>
    <w:rsid w:val="00AA2DF7"/>
    <w:rsid w:val="00AA2EC8"/>
    <w:rsid w:val="00AA3154"/>
    <w:rsid w:val="00AA3843"/>
    <w:rsid w:val="00AA3C01"/>
    <w:rsid w:val="00AA4236"/>
    <w:rsid w:val="00AA43F3"/>
    <w:rsid w:val="00AA49D3"/>
    <w:rsid w:val="00AA517B"/>
    <w:rsid w:val="00AA5AC0"/>
    <w:rsid w:val="00AA5D25"/>
    <w:rsid w:val="00AA6008"/>
    <w:rsid w:val="00AA67C9"/>
    <w:rsid w:val="00AA7285"/>
    <w:rsid w:val="00AB0C8C"/>
    <w:rsid w:val="00AB1A05"/>
    <w:rsid w:val="00AB1A2A"/>
    <w:rsid w:val="00AB1C65"/>
    <w:rsid w:val="00AB1F8A"/>
    <w:rsid w:val="00AB2AA9"/>
    <w:rsid w:val="00AB37EB"/>
    <w:rsid w:val="00AB3D49"/>
    <w:rsid w:val="00AB3FBF"/>
    <w:rsid w:val="00AB46E6"/>
    <w:rsid w:val="00AB4A74"/>
    <w:rsid w:val="00AB50F4"/>
    <w:rsid w:val="00AB513B"/>
    <w:rsid w:val="00AB525D"/>
    <w:rsid w:val="00AB6C00"/>
    <w:rsid w:val="00AB763F"/>
    <w:rsid w:val="00AC005F"/>
    <w:rsid w:val="00AC096F"/>
    <w:rsid w:val="00AC09B8"/>
    <w:rsid w:val="00AC11E4"/>
    <w:rsid w:val="00AC1461"/>
    <w:rsid w:val="00AC1DD0"/>
    <w:rsid w:val="00AC2410"/>
    <w:rsid w:val="00AC335A"/>
    <w:rsid w:val="00AC4144"/>
    <w:rsid w:val="00AC4A3B"/>
    <w:rsid w:val="00AC4B8C"/>
    <w:rsid w:val="00AC4E93"/>
    <w:rsid w:val="00AC592A"/>
    <w:rsid w:val="00AC713C"/>
    <w:rsid w:val="00AC7A34"/>
    <w:rsid w:val="00AD0034"/>
    <w:rsid w:val="00AD029F"/>
    <w:rsid w:val="00AD15C0"/>
    <w:rsid w:val="00AD15EF"/>
    <w:rsid w:val="00AD224B"/>
    <w:rsid w:val="00AD23B2"/>
    <w:rsid w:val="00AD2A85"/>
    <w:rsid w:val="00AD3FC7"/>
    <w:rsid w:val="00AD42B2"/>
    <w:rsid w:val="00AD47A5"/>
    <w:rsid w:val="00AD5510"/>
    <w:rsid w:val="00AD5C73"/>
    <w:rsid w:val="00AD5D76"/>
    <w:rsid w:val="00AD628B"/>
    <w:rsid w:val="00AD7680"/>
    <w:rsid w:val="00AE049E"/>
    <w:rsid w:val="00AE22A4"/>
    <w:rsid w:val="00AE22D7"/>
    <w:rsid w:val="00AE374E"/>
    <w:rsid w:val="00AE40AD"/>
    <w:rsid w:val="00AE4EDB"/>
    <w:rsid w:val="00AE4F40"/>
    <w:rsid w:val="00AE5BB3"/>
    <w:rsid w:val="00AE656F"/>
    <w:rsid w:val="00AE6CF8"/>
    <w:rsid w:val="00AE6D76"/>
    <w:rsid w:val="00AE71BC"/>
    <w:rsid w:val="00AE79E6"/>
    <w:rsid w:val="00AE7CA3"/>
    <w:rsid w:val="00AE7EB8"/>
    <w:rsid w:val="00AF04BB"/>
    <w:rsid w:val="00AF12B5"/>
    <w:rsid w:val="00AF2FD4"/>
    <w:rsid w:val="00AF32F5"/>
    <w:rsid w:val="00AF3387"/>
    <w:rsid w:val="00AF33F5"/>
    <w:rsid w:val="00AF405E"/>
    <w:rsid w:val="00AF4957"/>
    <w:rsid w:val="00AF5849"/>
    <w:rsid w:val="00AF6005"/>
    <w:rsid w:val="00AF6093"/>
    <w:rsid w:val="00AF6393"/>
    <w:rsid w:val="00AF6B2D"/>
    <w:rsid w:val="00AF7AC4"/>
    <w:rsid w:val="00B00A9B"/>
    <w:rsid w:val="00B01D7D"/>
    <w:rsid w:val="00B02281"/>
    <w:rsid w:val="00B035DD"/>
    <w:rsid w:val="00B03DCE"/>
    <w:rsid w:val="00B043FF"/>
    <w:rsid w:val="00B04772"/>
    <w:rsid w:val="00B06015"/>
    <w:rsid w:val="00B0661B"/>
    <w:rsid w:val="00B06CD7"/>
    <w:rsid w:val="00B06EF4"/>
    <w:rsid w:val="00B07BDE"/>
    <w:rsid w:val="00B07F95"/>
    <w:rsid w:val="00B07FFB"/>
    <w:rsid w:val="00B10E7C"/>
    <w:rsid w:val="00B114B3"/>
    <w:rsid w:val="00B1154A"/>
    <w:rsid w:val="00B11A4B"/>
    <w:rsid w:val="00B1206E"/>
    <w:rsid w:val="00B12689"/>
    <w:rsid w:val="00B1291F"/>
    <w:rsid w:val="00B1349C"/>
    <w:rsid w:val="00B13A4D"/>
    <w:rsid w:val="00B14980"/>
    <w:rsid w:val="00B1573F"/>
    <w:rsid w:val="00B16411"/>
    <w:rsid w:val="00B16A82"/>
    <w:rsid w:val="00B16E70"/>
    <w:rsid w:val="00B1721A"/>
    <w:rsid w:val="00B17496"/>
    <w:rsid w:val="00B2042D"/>
    <w:rsid w:val="00B2089B"/>
    <w:rsid w:val="00B2249D"/>
    <w:rsid w:val="00B224C6"/>
    <w:rsid w:val="00B230BB"/>
    <w:rsid w:val="00B230FD"/>
    <w:rsid w:val="00B232B5"/>
    <w:rsid w:val="00B235BA"/>
    <w:rsid w:val="00B2363E"/>
    <w:rsid w:val="00B23F38"/>
    <w:rsid w:val="00B2584C"/>
    <w:rsid w:val="00B25F7E"/>
    <w:rsid w:val="00B278D0"/>
    <w:rsid w:val="00B305FE"/>
    <w:rsid w:val="00B306B4"/>
    <w:rsid w:val="00B3099C"/>
    <w:rsid w:val="00B30C20"/>
    <w:rsid w:val="00B3166E"/>
    <w:rsid w:val="00B31763"/>
    <w:rsid w:val="00B319B8"/>
    <w:rsid w:val="00B31DDE"/>
    <w:rsid w:val="00B31E5B"/>
    <w:rsid w:val="00B32ECE"/>
    <w:rsid w:val="00B34AE9"/>
    <w:rsid w:val="00B37946"/>
    <w:rsid w:val="00B4040B"/>
    <w:rsid w:val="00B4099F"/>
    <w:rsid w:val="00B40FE3"/>
    <w:rsid w:val="00B421CE"/>
    <w:rsid w:val="00B423CA"/>
    <w:rsid w:val="00B4291A"/>
    <w:rsid w:val="00B43053"/>
    <w:rsid w:val="00B43D5A"/>
    <w:rsid w:val="00B44202"/>
    <w:rsid w:val="00B445B4"/>
    <w:rsid w:val="00B44682"/>
    <w:rsid w:val="00B44BE0"/>
    <w:rsid w:val="00B456E0"/>
    <w:rsid w:val="00B45EF9"/>
    <w:rsid w:val="00B4780B"/>
    <w:rsid w:val="00B47B7C"/>
    <w:rsid w:val="00B5014A"/>
    <w:rsid w:val="00B51758"/>
    <w:rsid w:val="00B52144"/>
    <w:rsid w:val="00B52D41"/>
    <w:rsid w:val="00B52D62"/>
    <w:rsid w:val="00B530B9"/>
    <w:rsid w:val="00B534CF"/>
    <w:rsid w:val="00B5396D"/>
    <w:rsid w:val="00B5397C"/>
    <w:rsid w:val="00B53A69"/>
    <w:rsid w:val="00B53D52"/>
    <w:rsid w:val="00B54D83"/>
    <w:rsid w:val="00B55084"/>
    <w:rsid w:val="00B55AED"/>
    <w:rsid w:val="00B56382"/>
    <w:rsid w:val="00B56670"/>
    <w:rsid w:val="00B56C9B"/>
    <w:rsid w:val="00B56FB1"/>
    <w:rsid w:val="00B57245"/>
    <w:rsid w:val="00B57647"/>
    <w:rsid w:val="00B57EDA"/>
    <w:rsid w:val="00B60ACC"/>
    <w:rsid w:val="00B61230"/>
    <w:rsid w:val="00B614FB"/>
    <w:rsid w:val="00B61827"/>
    <w:rsid w:val="00B61F51"/>
    <w:rsid w:val="00B62597"/>
    <w:rsid w:val="00B62776"/>
    <w:rsid w:val="00B63340"/>
    <w:rsid w:val="00B63613"/>
    <w:rsid w:val="00B640FE"/>
    <w:rsid w:val="00B65B97"/>
    <w:rsid w:val="00B65D46"/>
    <w:rsid w:val="00B66F3F"/>
    <w:rsid w:val="00B67410"/>
    <w:rsid w:val="00B675B5"/>
    <w:rsid w:val="00B70416"/>
    <w:rsid w:val="00B705A3"/>
    <w:rsid w:val="00B70DCB"/>
    <w:rsid w:val="00B72572"/>
    <w:rsid w:val="00B7309C"/>
    <w:rsid w:val="00B73CB0"/>
    <w:rsid w:val="00B73CE0"/>
    <w:rsid w:val="00B73ED0"/>
    <w:rsid w:val="00B73F40"/>
    <w:rsid w:val="00B748D0"/>
    <w:rsid w:val="00B74F79"/>
    <w:rsid w:val="00B75267"/>
    <w:rsid w:val="00B754FA"/>
    <w:rsid w:val="00B75C23"/>
    <w:rsid w:val="00B75D4D"/>
    <w:rsid w:val="00B768A7"/>
    <w:rsid w:val="00B76960"/>
    <w:rsid w:val="00B76B9C"/>
    <w:rsid w:val="00B77CF2"/>
    <w:rsid w:val="00B77EA0"/>
    <w:rsid w:val="00B81227"/>
    <w:rsid w:val="00B81AFF"/>
    <w:rsid w:val="00B81E60"/>
    <w:rsid w:val="00B823C0"/>
    <w:rsid w:val="00B832BD"/>
    <w:rsid w:val="00B832F9"/>
    <w:rsid w:val="00B83604"/>
    <w:rsid w:val="00B84096"/>
    <w:rsid w:val="00B84AF1"/>
    <w:rsid w:val="00B84CC3"/>
    <w:rsid w:val="00B84E38"/>
    <w:rsid w:val="00B85D28"/>
    <w:rsid w:val="00B87D7A"/>
    <w:rsid w:val="00B903A7"/>
    <w:rsid w:val="00B90C8A"/>
    <w:rsid w:val="00B90D20"/>
    <w:rsid w:val="00B90FBB"/>
    <w:rsid w:val="00B91502"/>
    <w:rsid w:val="00B918DA"/>
    <w:rsid w:val="00B91ADF"/>
    <w:rsid w:val="00B91E4C"/>
    <w:rsid w:val="00B92487"/>
    <w:rsid w:val="00B94F39"/>
    <w:rsid w:val="00B950CC"/>
    <w:rsid w:val="00B953FC"/>
    <w:rsid w:val="00B954F5"/>
    <w:rsid w:val="00B9687F"/>
    <w:rsid w:val="00B96F46"/>
    <w:rsid w:val="00B97675"/>
    <w:rsid w:val="00BA09CC"/>
    <w:rsid w:val="00BA287B"/>
    <w:rsid w:val="00BA2B36"/>
    <w:rsid w:val="00BA3769"/>
    <w:rsid w:val="00BA3F84"/>
    <w:rsid w:val="00BA4455"/>
    <w:rsid w:val="00BA52BF"/>
    <w:rsid w:val="00BA532F"/>
    <w:rsid w:val="00BA5542"/>
    <w:rsid w:val="00BA6015"/>
    <w:rsid w:val="00BA66F3"/>
    <w:rsid w:val="00BA6A30"/>
    <w:rsid w:val="00BA6A73"/>
    <w:rsid w:val="00BA7DB2"/>
    <w:rsid w:val="00BA7E7C"/>
    <w:rsid w:val="00BA7F63"/>
    <w:rsid w:val="00BB0273"/>
    <w:rsid w:val="00BB03B1"/>
    <w:rsid w:val="00BB0E18"/>
    <w:rsid w:val="00BB1E1F"/>
    <w:rsid w:val="00BB2A19"/>
    <w:rsid w:val="00BB3668"/>
    <w:rsid w:val="00BB3711"/>
    <w:rsid w:val="00BB4819"/>
    <w:rsid w:val="00BB4BDD"/>
    <w:rsid w:val="00BB5D04"/>
    <w:rsid w:val="00BB6C9D"/>
    <w:rsid w:val="00BB731F"/>
    <w:rsid w:val="00BB7921"/>
    <w:rsid w:val="00BB7CC9"/>
    <w:rsid w:val="00BC0BC4"/>
    <w:rsid w:val="00BC1C81"/>
    <w:rsid w:val="00BC2355"/>
    <w:rsid w:val="00BC27EF"/>
    <w:rsid w:val="00BC391B"/>
    <w:rsid w:val="00BC3B95"/>
    <w:rsid w:val="00BC3C32"/>
    <w:rsid w:val="00BC416D"/>
    <w:rsid w:val="00BC5DD0"/>
    <w:rsid w:val="00BC65B6"/>
    <w:rsid w:val="00BC67E3"/>
    <w:rsid w:val="00BC68DD"/>
    <w:rsid w:val="00BC73E0"/>
    <w:rsid w:val="00BC73E5"/>
    <w:rsid w:val="00BD0905"/>
    <w:rsid w:val="00BD0AC4"/>
    <w:rsid w:val="00BD16A6"/>
    <w:rsid w:val="00BD1C93"/>
    <w:rsid w:val="00BD2817"/>
    <w:rsid w:val="00BD36AB"/>
    <w:rsid w:val="00BD3AA9"/>
    <w:rsid w:val="00BD52C3"/>
    <w:rsid w:val="00BD5546"/>
    <w:rsid w:val="00BD58EF"/>
    <w:rsid w:val="00BD75BB"/>
    <w:rsid w:val="00BE08D7"/>
    <w:rsid w:val="00BE0F42"/>
    <w:rsid w:val="00BE1435"/>
    <w:rsid w:val="00BE166B"/>
    <w:rsid w:val="00BE2481"/>
    <w:rsid w:val="00BE2E75"/>
    <w:rsid w:val="00BE3A45"/>
    <w:rsid w:val="00BE4AAE"/>
    <w:rsid w:val="00BE5777"/>
    <w:rsid w:val="00BE588B"/>
    <w:rsid w:val="00BE5B7E"/>
    <w:rsid w:val="00BE6178"/>
    <w:rsid w:val="00BE6596"/>
    <w:rsid w:val="00BE73B5"/>
    <w:rsid w:val="00BE7797"/>
    <w:rsid w:val="00BF10A9"/>
    <w:rsid w:val="00BF12A2"/>
    <w:rsid w:val="00BF1E92"/>
    <w:rsid w:val="00BF211B"/>
    <w:rsid w:val="00BF21A3"/>
    <w:rsid w:val="00BF2967"/>
    <w:rsid w:val="00BF3189"/>
    <w:rsid w:val="00BF35FC"/>
    <w:rsid w:val="00BF3F0C"/>
    <w:rsid w:val="00BF44C9"/>
    <w:rsid w:val="00BF516D"/>
    <w:rsid w:val="00BF5429"/>
    <w:rsid w:val="00BF5A2F"/>
    <w:rsid w:val="00BF5CA8"/>
    <w:rsid w:val="00BF63CE"/>
    <w:rsid w:val="00BF65F4"/>
    <w:rsid w:val="00BF6DF2"/>
    <w:rsid w:val="00BF6E27"/>
    <w:rsid w:val="00BF6E9B"/>
    <w:rsid w:val="00BF6EFD"/>
    <w:rsid w:val="00BF7733"/>
    <w:rsid w:val="00BF7B37"/>
    <w:rsid w:val="00C00742"/>
    <w:rsid w:val="00C00FBA"/>
    <w:rsid w:val="00C01620"/>
    <w:rsid w:val="00C01881"/>
    <w:rsid w:val="00C02992"/>
    <w:rsid w:val="00C02B38"/>
    <w:rsid w:val="00C02B5D"/>
    <w:rsid w:val="00C03D10"/>
    <w:rsid w:val="00C03D51"/>
    <w:rsid w:val="00C03EF8"/>
    <w:rsid w:val="00C04121"/>
    <w:rsid w:val="00C04FA8"/>
    <w:rsid w:val="00C05AC2"/>
    <w:rsid w:val="00C06046"/>
    <w:rsid w:val="00C062B3"/>
    <w:rsid w:val="00C06722"/>
    <w:rsid w:val="00C072B7"/>
    <w:rsid w:val="00C07360"/>
    <w:rsid w:val="00C1003E"/>
    <w:rsid w:val="00C10126"/>
    <w:rsid w:val="00C11010"/>
    <w:rsid w:val="00C111A2"/>
    <w:rsid w:val="00C11858"/>
    <w:rsid w:val="00C132BA"/>
    <w:rsid w:val="00C14B96"/>
    <w:rsid w:val="00C151FC"/>
    <w:rsid w:val="00C15BE4"/>
    <w:rsid w:val="00C160CA"/>
    <w:rsid w:val="00C16DF6"/>
    <w:rsid w:val="00C17930"/>
    <w:rsid w:val="00C17D42"/>
    <w:rsid w:val="00C202C5"/>
    <w:rsid w:val="00C207CE"/>
    <w:rsid w:val="00C20B57"/>
    <w:rsid w:val="00C21155"/>
    <w:rsid w:val="00C21D9B"/>
    <w:rsid w:val="00C22599"/>
    <w:rsid w:val="00C22745"/>
    <w:rsid w:val="00C236E0"/>
    <w:rsid w:val="00C23DD1"/>
    <w:rsid w:val="00C2435E"/>
    <w:rsid w:val="00C24847"/>
    <w:rsid w:val="00C25DBC"/>
    <w:rsid w:val="00C25EB1"/>
    <w:rsid w:val="00C263CE"/>
    <w:rsid w:val="00C275E8"/>
    <w:rsid w:val="00C27D65"/>
    <w:rsid w:val="00C27F93"/>
    <w:rsid w:val="00C30001"/>
    <w:rsid w:val="00C3016B"/>
    <w:rsid w:val="00C303C8"/>
    <w:rsid w:val="00C30D37"/>
    <w:rsid w:val="00C31103"/>
    <w:rsid w:val="00C3173F"/>
    <w:rsid w:val="00C32302"/>
    <w:rsid w:val="00C331F5"/>
    <w:rsid w:val="00C33789"/>
    <w:rsid w:val="00C339FC"/>
    <w:rsid w:val="00C33B3C"/>
    <w:rsid w:val="00C34A45"/>
    <w:rsid w:val="00C3529F"/>
    <w:rsid w:val="00C35D79"/>
    <w:rsid w:val="00C365C0"/>
    <w:rsid w:val="00C36656"/>
    <w:rsid w:val="00C36DDD"/>
    <w:rsid w:val="00C37285"/>
    <w:rsid w:val="00C37390"/>
    <w:rsid w:val="00C373BA"/>
    <w:rsid w:val="00C37646"/>
    <w:rsid w:val="00C37E60"/>
    <w:rsid w:val="00C406E6"/>
    <w:rsid w:val="00C4090E"/>
    <w:rsid w:val="00C4107B"/>
    <w:rsid w:val="00C416C6"/>
    <w:rsid w:val="00C42441"/>
    <w:rsid w:val="00C425B3"/>
    <w:rsid w:val="00C44645"/>
    <w:rsid w:val="00C44D94"/>
    <w:rsid w:val="00C44DAE"/>
    <w:rsid w:val="00C463FD"/>
    <w:rsid w:val="00C4655F"/>
    <w:rsid w:val="00C46668"/>
    <w:rsid w:val="00C46A33"/>
    <w:rsid w:val="00C46B92"/>
    <w:rsid w:val="00C472DE"/>
    <w:rsid w:val="00C47C59"/>
    <w:rsid w:val="00C502E3"/>
    <w:rsid w:val="00C505DF"/>
    <w:rsid w:val="00C5085B"/>
    <w:rsid w:val="00C50CE2"/>
    <w:rsid w:val="00C52234"/>
    <w:rsid w:val="00C52C8E"/>
    <w:rsid w:val="00C52F0D"/>
    <w:rsid w:val="00C52FD9"/>
    <w:rsid w:val="00C53245"/>
    <w:rsid w:val="00C535DB"/>
    <w:rsid w:val="00C556C7"/>
    <w:rsid w:val="00C57350"/>
    <w:rsid w:val="00C57D0F"/>
    <w:rsid w:val="00C600CA"/>
    <w:rsid w:val="00C602B1"/>
    <w:rsid w:val="00C604A5"/>
    <w:rsid w:val="00C60882"/>
    <w:rsid w:val="00C60920"/>
    <w:rsid w:val="00C6119D"/>
    <w:rsid w:val="00C61388"/>
    <w:rsid w:val="00C6275C"/>
    <w:rsid w:val="00C62C81"/>
    <w:rsid w:val="00C63012"/>
    <w:rsid w:val="00C6319E"/>
    <w:rsid w:val="00C63E47"/>
    <w:rsid w:val="00C6412E"/>
    <w:rsid w:val="00C64383"/>
    <w:rsid w:val="00C64EA3"/>
    <w:rsid w:val="00C64EB2"/>
    <w:rsid w:val="00C64F73"/>
    <w:rsid w:val="00C65BAD"/>
    <w:rsid w:val="00C65C82"/>
    <w:rsid w:val="00C65F25"/>
    <w:rsid w:val="00C663A9"/>
    <w:rsid w:val="00C66E53"/>
    <w:rsid w:val="00C6705F"/>
    <w:rsid w:val="00C67D56"/>
    <w:rsid w:val="00C70446"/>
    <w:rsid w:val="00C70BD0"/>
    <w:rsid w:val="00C71570"/>
    <w:rsid w:val="00C71809"/>
    <w:rsid w:val="00C7240C"/>
    <w:rsid w:val="00C72546"/>
    <w:rsid w:val="00C72587"/>
    <w:rsid w:val="00C7365F"/>
    <w:rsid w:val="00C737DA"/>
    <w:rsid w:val="00C73BB1"/>
    <w:rsid w:val="00C748DA"/>
    <w:rsid w:val="00C755AA"/>
    <w:rsid w:val="00C757F4"/>
    <w:rsid w:val="00C769A6"/>
    <w:rsid w:val="00C769C7"/>
    <w:rsid w:val="00C76EB8"/>
    <w:rsid w:val="00C76F70"/>
    <w:rsid w:val="00C77AC0"/>
    <w:rsid w:val="00C80975"/>
    <w:rsid w:val="00C80D8A"/>
    <w:rsid w:val="00C812C2"/>
    <w:rsid w:val="00C813B6"/>
    <w:rsid w:val="00C8155D"/>
    <w:rsid w:val="00C81B05"/>
    <w:rsid w:val="00C81DAD"/>
    <w:rsid w:val="00C84199"/>
    <w:rsid w:val="00C84207"/>
    <w:rsid w:val="00C85206"/>
    <w:rsid w:val="00C85839"/>
    <w:rsid w:val="00C85D98"/>
    <w:rsid w:val="00C87BF0"/>
    <w:rsid w:val="00C91684"/>
    <w:rsid w:val="00C917F9"/>
    <w:rsid w:val="00C91B7B"/>
    <w:rsid w:val="00C9231A"/>
    <w:rsid w:val="00C925E8"/>
    <w:rsid w:val="00C92AB6"/>
    <w:rsid w:val="00C9338A"/>
    <w:rsid w:val="00C93663"/>
    <w:rsid w:val="00C940A1"/>
    <w:rsid w:val="00C9494D"/>
    <w:rsid w:val="00C953E3"/>
    <w:rsid w:val="00C96793"/>
    <w:rsid w:val="00C969B5"/>
    <w:rsid w:val="00C96E9D"/>
    <w:rsid w:val="00C975DC"/>
    <w:rsid w:val="00CA01A7"/>
    <w:rsid w:val="00CA027B"/>
    <w:rsid w:val="00CA0A56"/>
    <w:rsid w:val="00CA0BBD"/>
    <w:rsid w:val="00CA18AB"/>
    <w:rsid w:val="00CA321E"/>
    <w:rsid w:val="00CA3D56"/>
    <w:rsid w:val="00CA4445"/>
    <w:rsid w:val="00CA454C"/>
    <w:rsid w:val="00CA469B"/>
    <w:rsid w:val="00CA473A"/>
    <w:rsid w:val="00CA4913"/>
    <w:rsid w:val="00CA4E3B"/>
    <w:rsid w:val="00CA5BFF"/>
    <w:rsid w:val="00CA629C"/>
    <w:rsid w:val="00CA64FF"/>
    <w:rsid w:val="00CA68FC"/>
    <w:rsid w:val="00CA6E63"/>
    <w:rsid w:val="00CA7832"/>
    <w:rsid w:val="00CA7B13"/>
    <w:rsid w:val="00CB0649"/>
    <w:rsid w:val="00CB0F88"/>
    <w:rsid w:val="00CB25E5"/>
    <w:rsid w:val="00CB2C47"/>
    <w:rsid w:val="00CB2CAD"/>
    <w:rsid w:val="00CB53E3"/>
    <w:rsid w:val="00CB5B40"/>
    <w:rsid w:val="00CB654E"/>
    <w:rsid w:val="00CB7601"/>
    <w:rsid w:val="00CC0A86"/>
    <w:rsid w:val="00CC1276"/>
    <w:rsid w:val="00CC1ACC"/>
    <w:rsid w:val="00CC25EA"/>
    <w:rsid w:val="00CC2FFA"/>
    <w:rsid w:val="00CC36C8"/>
    <w:rsid w:val="00CC3FDF"/>
    <w:rsid w:val="00CC45E6"/>
    <w:rsid w:val="00CC4745"/>
    <w:rsid w:val="00CC4E52"/>
    <w:rsid w:val="00CC5337"/>
    <w:rsid w:val="00CC5630"/>
    <w:rsid w:val="00CC5712"/>
    <w:rsid w:val="00CC6240"/>
    <w:rsid w:val="00CC7540"/>
    <w:rsid w:val="00CD0478"/>
    <w:rsid w:val="00CD0861"/>
    <w:rsid w:val="00CD0EE9"/>
    <w:rsid w:val="00CD1382"/>
    <w:rsid w:val="00CD213B"/>
    <w:rsid w:val="00CD216A"/>
    <w:rsid w:val="00CD23EA"/>
    <w:rsid w:val="00CD3EF3"/>
    <w:rsid w:val="00CD48C1"/>
    <w:rsid w:val="00CD5506"/>
    <w:rsid w:val="00CD6350"/>
    <w:rsid w:val="00CE0366"/>
    <w:rsid w:val="00CE1DA6"/>
    <w:rsid w:val="00CE2176"/>
    <w:rsid w:val="00CE229B"/>
    <w:rsid w:val="00CE3536"/>
    <w:rsid w:val="00CE39F2"/>
    <w:rsid w:val="00CE3B61"/>
    <w:rsid w:val="00CE4512"/>
    <w:rsid w:val="00CE5133"/>
    <w:rsid w:val="00CE59D7"/>
    <w:rsid w:val="00CE5FD2"/>
    <w:rsid w:val="00CE6987"/>
    <w:rsid w:val="00CE7080"/>
    <w:rsid w:val="00CE7530"/>
    <w:rsid w:val="00CF1E0C"/>
    <w:rsid w:val="00CF23D1"/>
    <w:rsid w:val="00CF2493"/>
    <w:rsid w:val="00CF2BC5"/>
    <w:rsid w:val="00CF2D48"/>
    <w:rsid w:val="00CF2EE0"/>
    <w:rsid w:val="00CF3FC2"/>
    <w:rsid w:val="00CF433B"/>
    <w:rsid w:val="00CF4439"/>
    <w:rsid w:val="00CF4ADA"/>
    <w:rsid w:val="00CF5019"/>
    <w:rsid w:val="00CF5DA2"/>
    <w:rsid w:val="00CF6569"/>
    <w:rsid w:val="00CF66FA"/>
    <w:rsid w:val="00CF7437"/>
    <w:rsid w:val="00CF7633"/>
    <w:rsid w:val="00CF7724"/>
    <w:rsid w:val="00CF7955"/>
    <w:rsid w:val="00CF7C01"/>
    <w:rsid w:val="00D00AA5"/>
    <w:rsid w:val="00D027E3"/>
    <w:rsid w:val="00D0319D"/>
    <w:rsid w:val="00D0349D"/>
    <w:rsid w:val="00D03C03"/>
    <w:rsid w:val="00D03EBF"/>
    <w:rsid w:val="00D041D7"/>
    <w:rsid w:val="00D04415"/>
    <w:rsid w:val="00D056EE"/>
    <w:rsid w:val="00D05965"/>
    <w:rsid w:val="00D06211"/>
    <w:rsid w:val="00D065FC"/>
    <w:rsid w:val="00D07C6A"/>
    <w:rsid w:val="00D07C7A"/>
    <w:rsid w:val="00D118BF"/>
    <w:rsid w:val="00D11945"/>
    <w:rsid w:val="00D11ABB"/>
    <w:rsid w:val="00D11C2B"/>
    <w:rsid w:val="00D11FCF"/>
    <w:rsid w:val="00D1290E"/>
    <w:rsid w:val="00D12AB9"/>
    <w:rsid w:val="00D13CE6"/>
    <w:rsid w:val="00D14021"/>
    <w:rsid w:val="00D148A4"/>
    <w:rsid w:val="00D14BCB"/>
    <w:rsid w:val="00D14CCB"/>
    <w:rsid w:val="00D16EF0"/>
    <w:rsid w:val="00D17CE3"/>
    <w:rsid w:val="00D20630"/>
    <w:rsid w:val="00D2105F"/>
    <w:rsid w:val="00D21C37"/>
    <w:rsid w:val="00D2220B"/>
    <w:rsid w:val="00D22252"/>
    <w:rsid w:val="00D2233F"/>
    <w:rsid w:val="00D22BA6"/>
    <w:rsid w:val="00D22F81"/>
    <w:rsid w:val="00D23959"/>
    <w:rsid w:val="00D2522B"/>
    <w:rsid w:val="00D25A0E"/>
    <w:rsid w:val="00D26B1B"/>
    <w:rsid w:val="00D27272"/>
    <w:rsid w:val="00D31378"/>
    <w:rsid w:val="00D31916"/>
    <w:rsid w:val="00D32D27"/>
    <w:rsid w:val="00D332F9"/>
    <w:rsid w:val="00D34BF9"/>
    <w:rsid w:val="00D3530B"/>
    <w:rsid w:val="00D3586C"/>
    <w:rsid w:val="00D36495"/>
    <w:rsid w:val="00D36DE2"/>
    <w:rsid w:val="00D37CE2"/>
    <w:rsid w:val="00D414C0"/>
    <w:rsid w:val="00D414E5"/>
    <w:rsid w:val="00D420FC"/>
    <w:rsid w:val="00D431DF"/>
    <w:rsid w:val="00D452F2"/>
    <w:rsid w:val="00D47695"/>
    <w:rsid w:val="00D476A0"/>
    <w:rsid w:val="00D47764"/>
    <w:rsid w:val="00D47CE2"/>
    <w:rsid w:val="00D508CB"/>
    <w:rsid w:val="00D50B2F"/>
    <w:rsid w:val="00D50F31"/>
    <w:rsid w:val="00D5166B"/>
    <w:rsid w:val="00D517E6"/>
    <w:rsid w:val="00D51B4C"/>
    <w:rsid w:val="00D51CFE"/>
    <w:rsid w:val="00D51F0F"/>
    <w:rsid w:val="00D5238C"/>
    <w:rsid w:val="00D52DB9"/>
    <w:rsid w:val="00D535E2"/>
    <w:rsid w:val="00D53A44"/>
    <w:rsid w:val="00D53C9D"/>
    <w:rsid w:val="00D558DA"/>
    <w:rsid w:val="00D55B36"/>
    <w:rsid w:val="00D55B6F"/>
    <w:rsid w:val="00D55C0A"/>
    <w:rsid w:val="00D55EFB"/>
    <w:rsid w:val="00D55FF2"/>
    <w:rsid w:val="00D56479"/>
    <w:rsid w:val="00D56CA2"/>
    <w:rsid w:val="00D56E7B"/>
    <w:rsid w:val="00D6093E"/>
    <w:rsid w:val="00D61721"/>
    <w:rsid w:val="00D62146"/>
    <w:rsid w:val="00D64D05"/>
    <w:rsid w:val="00D65071"/>
    <w:rsid w:val="00D6611E"/>
    <w:rsid w:val="00D664A3"/>
    <w:rsid w:val="00D669B1"/>
    <w:rsid w:val="00D7044C"/>
    <w:rsid w:val="00D707BE"/>
    <w:rsid w:val="00D7198E"/>
    <w:rsid w:val="00D71D3C"/>
    <w:rsid w:val="00D71F10"/>
    <w:rsid w:val="00D7234D"/>
    <w:rsid w:val="00D724A0"/>
    <w:rsid w:val="00D72E59"/>
    <w:rsid w:val="00D73230"/>
    <w:rsid w:val="00D73640"/>
    <w:rsid w:val="00D74A2A"/>
    <w:rsid w:val="00D75284"/>
    <w:rsid w:val="00D76215"/>
    <w:rsid w:val="00D7694E"/>
    <w:rsid w:val="00D771EE"/>
    <w:rsid w:val="00D80546"/>
    <w:rsid w:val="00D809CA"/>
    <w:rsid w:val="00D80D7B"/>
    <w:rsid w:val="00D81898"/>
    <w:rsid w:val="00D81E61"/>
    <w:rsid w:val="00D823B1"/>
    <w:rsid w:val="00D82883"/>
    <w:rsid w:val="00D829DA"/>
    <w:rsid w:val="00D82ECC"/>
    <w:rsid w:val="00D83641"/>
    <w:rsid w:val="00D83867"/>
    <w:rsid w:val="00D83FCF"/>
    <w:rsid w:val="00D849D8"/>
    <w:rsid w:val="00D84BB5"/>
    <w:rsid w:val="00D84FCC"/>
    <w:rsid w:val="00D864C7"/>
    <w:rsid w:val="00D87974"/>
    <w:rsid w:val="00D904B2"/>
    <w:rsid w:val="00D90EBC"/>
    <w:rsid w:val="00D9160D"/>
    <w:rsid w:val="00D92077"/>
    <w:rsid w:val="00D921C2"/>
    <w:rsid w:val="00D9314C"/>
    <w:rsid w:val="00D93266"/>
    <w:rsid w:val="00D93A6C"/>
    <w:rsid w:val="00D93E2A"/>
    <w:rsid w:val="00D946F7"/>
    <w:rsid w:val="00D94C30"/>
    <w:rsid w:val="00D94EB7"/>
    <w:rsid w:val="00D95979"/>
    <w:rsid w:val="00D96ABE"/>
    <w:rsid w:val="00D97222"/>
    <w:rsid w:val="00D97C3D"/>
    <w:rsid w:val="00DA096B"/>
    <w:rsid w:val="00DA0D1F"/>
    <w:rsid w:val="00DA1792"/>
    <w:rsid w:val="00DA1805"/>
    <w:rsid w:val="00DA18C2"/>
    <w:rsid w:val="00DA46FE"/>
    <w:rsid w:val="00DA5014"/>
    <w:rsid w:val="00DA549F"/>
    <w:rsid w:val="00DA6261"/>
    <w:rsid w:val="00DA6F05"/>
    <w:rsid w:val="00DA7B4A"/>
    <w:rsid w:val="00DB027E"/>
    <w:rsid w:val="00DB14DF"/>
    <w:rsid w:val="00DB16B5"/>
    <w:rsid w:val="00DB30E9"/>
    <w:rsid w:val="00DB4079"/>
    <w:rsid w:val="00DB5809"/>
    <w:rsid w:val="00DB58D5"/>
    <w:rsid w:val="00DB5A75"/>
    <w:rsid w:val="00DB61A1"/>
    <w:rsid w:val="00DB620F"/>
    <w:rsid w:val="00DB6CEB"/>
    <w:rsid w:val="00DB7269"/>
    <w:rsid w:val="00DB72BE"/>
    <w:rsid w:val="00DC00FF"/>
    <w:rsid w:val="00DC092F"/>
    <w:rsid w:val="00DC1660"/>
    <w:rsid w:val="00DC1759"/>
    <w:rsid w:val="00DC4008"/>
    <w:rsid w:val="00DC41C5"/>
    <w:rsid w:val="00DC4BFA"/>
    <w:rsid w:val="00DC557D"/>
    <w:rsid w:val="00DC6BB8"/>
    <w:rsid w:val="00DC7465"/>
    <w:rsid w:val="00DC7EC3"/>
    <w:rsid w:val="00DD08BB"/>
    <w:rsid w:val="00DD0EA1"/>
    <w:rsid w:val="00DD0FF9"/>
    <w:rsid w:val="00DD1BCC"/>
    <w:rsid w:val="00DD1EDD"/>
    <w:rsid w:val="00DD2260"/>
    <w:rsid w:val="00DD2746"/>
    <w:rsid w:val="00DD2D60"/>
    <w:rsid w:val="00DD373D"/>
    <w:rsid w:val="00DD3C21"/>
    <w:rsid w:val="00DD3DB1"/>
    <w:rsid w:val="00DD4252"/>
    <w:rsid w:val="00DD4322"/>
    <w:rsid w:val="00DD47A3"/>
    <w:rsid w:val="00DD484B"/>
    <w:rsid w:val="00DD57F3"/>
    <w:rsid w:val="00DD606E"/>
    <w:rsid w:val="00DD610A"/>
    <w:rsid w:val="00DD6AC8"/>
    <w:rsid w:val="00DD7052"/>
    <w:rsid w:val="00DE00B6"/>
    <w:rsid w:val="00DE0212"/>
    <w:rsid w:val="00DE0454"/>
    <w:rsid w:val="00DE05BE"/>
    <w:rsid w:val="00DE075E"/>
    <w:rsid w:val="00DE080F"/>
    <w:rsid w:val="00DE1665"/>
    <w:rsid w:val="00DE1859"/>
    <w:rsid w:val="00DE1C51"/>
    <w:rsid w:val="00DE1F02"/>
    <w:rsid w:val="00DE258F"/>
    <w:rsid w:val="00DE2796"/>
    <w:rsid w:val="00DE3130"/>
    <w:rsid w:val="00DE37FB"/>
    <w:rsid w:val="00DE4ECE"/>
    <w:rsid w:val="00DE5AE0"/>
    <w:rsid w:val="00DE5EE8"/>
    <w:rsid w:val="00DE5FA5"/>
    <w:rsid w:val="00DE5FFC"/>
    <w:rsid w:val="00DE6494"/>
    <w:rsid w:val="00DE69AB"/>
    <w:rsid w:val="00DE6EE0"/>
    <w:rsid w:val="00DE71F2"/>
    <w:rsid w:val="00DE72A7"/>
    <w:rsid w:val="00DE75CA"/>
    <w:rsid w:val="00DF029E"/>
    <w:rsid w:val="00DF0898"/>
    <w:rsid w:val="00DF1326"/>
    <w:rsid w:val="00DF2166"/>
    <w:rsid w:val="00DF2BAE"/>
    <w:rsid w:val="00DF2E33"/>
    <w:rsid w:val="00DF2FBD"/>
    <w:rsid w:val="00DF3320"/>
    <w:rsid w:val="00DF35F0"/>
    <w:rsid w:val="00DF3B3A"/>
    <w:rsid w:val="00DF470E"/>
    <w:rsid w:val="00DF4D59"/>
    <w:rsid w:val="00DF5F24"/>
    <w:rsid w:val="00DF617E"/>
    <w:rsid w:val="00DF6537"/>
    <w:rsid w:val="00DF6A9C"/>
    <w:rsid w:val="00DF70BA"/>
    <w:rsid w:val="00E00251"/>
    <w:rsid w:val="00E025D8"/>
    <w:rsid w:val="00E02772"/>
    <w:rsid w:val="00E02CBA"/>
    <w:rsid w:val="00E04764"/>
    <w:rsid w:val="00E04AE4"/>
    <w:rsid w:val="00E04D98"/>
    <w:rsid w:val="00E05052"/>
    <w:rsid w:val="00E051B1"/>
    <w:rsid w:val="00E05C69"/>
    <w:rsid w:val="00E06328"/>
    <w:rsid w:val="00E066F3"/>
    <w:rsid w:val="00E06FF4"/>
    <w:rsid w:val="00E071B3"/>
    <w:rsid w:val="00E072C8"/>
    <w:rsid w:val="00E07E83"/>
    <w:rsid w:val="00E1057C"/>
    <w:rsid w:val="00E10AF9"/>
    <w:rsid w:val="00E10F6B"/>
    <w:rsid w:val="00E11556"/>
    <w:rsid w:val="00E116C5"/>
    <w:rsid w:val="00E11DFF"/>
    <w:rsid w:val="00E11F3B"/>
    <w:rsid w:val="00E129E6"/>
    <w:rsid w:val="00E13B0E"/>
    <w:rsid w:val="00E14DEE"/>
    <w:rsid w:val="00E1547E"/>
    <w:rsid w:val="00E1676D"/>
    <w:rsid w:val="00E168A0"/>
    <w:rsid w:val="00E170CA"/>
    <w:rsid w:val="00E17331"/>
    <w:rsid w:val="00E17419"/>
    <w:rsid w:val="00E209B0"/>
    <w:rsid w:val="00E20A5A"/>
    <w:rsid w:val="00E2299B"/>
    <w:rsid w:val="00E22C22"/>
    <w:rsid w:val="00E231D4"/>
    <w:rsid w:val="00E23630"/>
    <w:rsid w:val="00E24D4E"/>
    <w:rsid w:val="00E25281"/>
    <w:rsid w:val="00E258A8"/>
    <w:rsid w:val="00E25B4F"/>
    <w:rsid w:val="00E25C8A"/>
    <w:rsid w:val="00E25DB5"/>
    <w:rsid w:val="00E26B7B"/>
    <w:rsid w:val="00E30AC0"/>
    <w:rsid w:val="00E30E9A"/>
    <w:rsid w:val="00E31337"/>
    <w:rsid w:val="00E31B1A"/>
    <w:rsid w:val="00E31D07"/>
    <w:rsid w:val="00E32C76"/>
    <w:rsid w:val="00E3339E"/>
    <w:rsid w:val="00E33D8A"/>
    <w:rsid w:val="00E34691"/>
    <w:rsid w:val="00E35E1D"/>
    <w:rsid w:val="00E3619A"/>
    <w:rsid w:val="00E36A4E"/>
    <w:rsid w:val="00E36DB9"/>
    <w:rsid w:val="00E3726C"/>
    <w:rsid w:val="00E40696"/>
    <w:rsid w:val="00E40F30"/>
    <w:rsid w:val="00E4180E"/>
    <w:rsid w:val="00E42356"/>
    <w:rsid w:val="00E42620"/>
    <w:rsid w:val="00E43B44"/>
    <w:rsid w:val="00E45E56"/>
    <w:rsid w:val="00E46127"/>
    <w:rsid w:val="00E46168"/>
    <w:rsid w:val="00E4719C"/>
    <w:rsid w:val="00E47304"/>
    <w:rsid w:val="00E4789C"/>
    <w:rsid w:val="00E5001E"/>
    <w:rsid w:val="00E500D6"/>
    <w:rsid w:val="00E52903"/>
    <w:rsid w:val="00E53952"/>
    <w:rsid w:val="00E539BE"/>
    <w:rsid w:val="00E544D7"/>
    <w:rsid w:val="00E55810"/>
    <w:rsid w:val="00E55AC2"/>
    <w:rsid w:val="00E565B6"/>
    <w:rsid w:val="00E5750D"/>
    <w:rsid w:val="00E57E34"/>
    <w:rsid w:val="00E57EB1"/>
    <w:rsid w:val="00E607FC"/>
    <w:rsid w:val="00E61371"/>
    <w:rsid w:val="00E619A7"/>
    <w:rsid w:val="00E61CF4"/>
    <w:rsid w:val="00E62207"/>
    <w:rsid w:val="00E63308"/>
    <w:rsid w:val="00E636EA"/>
    <w:rsid w:val="00E6374D"/>
    <w:rsid w:val="00E63BA3"/>
    <w:rsid w:val="00E63BD2"/>
    <w:rsid w:val="00E64445"/>
    <w:rsid w:val="00E649DA"/>
    <w:rsid w:val="00E64C20"/>
    <w:rsid w:val="00E64CC1"/>
    <w:rsid w:val="00E658E6"/>
    <w:rsid w:val="00E65B93"/>
    <w:rsid w:val="00E65C4B"/>
    <w:rsid w:val="00E66D0C"/>
    <w:rsid w:val="00E66D3F"/>
    <w:rsid w:val="00E66EB9"/>
    <w:rsid w:val="00E673AE"/>
    <w:rsid w:val="00E674E8"/>
    <w:rsid w:val="00E677D5"/>
    <w:rsid w:val="00E67D07"/>
    <w:rsid w:val="00E709BD"/>
    <w:rsid w:val="00E70F42"/>
    <w:rsid w:val="00E713F7"/>
    <w:rsid w:val="00E714B2"/>
    <w:rsid w:val="00E7172A"/>
    <w:rsid w:val="00E72493"/>
    <w:rsid w:val="00E730CD"/>
    <w:rsid w:val="00E73193"/>
    <w:rsid w:val="00E74416"/>
    <w:rsid w:val="00E74BEB"/>
    <w:rsid w:val="00E74CBC"/>
    <w:rsid w:val="00E75F9A"/>
    <w:rsid w:val="00E804B1"/>
    <w:rsid w:val="00E810B8"/>
    <w:rsid w:val="00E82408"/>
    <w:rsid w:val="00E82A4A"/>
    <w:rsid w:val="00E83511"/>
    <w:rsid w:val="00E837E1"/>
    <w:rsid w:val="00E837EF"/>
    <w:rsid w:val="00E83B98"/>
    <w:rsid w:val="00E8452E"/>
    <w:rsid w:val="00E846AC"/>
    <w:rsid w:val="00E84AD2"/>
    <w:rsid w:val="00E84C36"/>
    <w:rsid w:val="00E857B5"/>
    <w:rsid w:val="00E8589A"/>
    <w:rsid w:val="00E86511"/>
    <w:rsid w:val="00E87649"/>
    <w:rsid w:val="00E90D7E"/>
    <w:rsid w:val="00E92508"/>
    <w:rsid w:val="00E93193"/>
    <w:rsid w:val="00E94465"/>
    <w:rsid w:val="00E944D5"/>
    <w:rsid w:val="00E946DC"/>
    <w:rsid w:val="00E9588B"/>
    <w:rsid w:val="00E9627A"/>
    <w:rsid w:val="00E96567"/>
    <w:rsid w:val="00E9695E"/>
    <w:rsid w:val="00E97061"/>
    <w:rsid w:val="00E97A36"/>
    <w:rsid w:val="00E97CF8"/>
    <w:rsid w:val="00EA1009"/>
    <w:rsid w:val="00EA1809"/>
    <w:rsid w:val="00EA1A37"/>
    <w:rsid w:val="00EA257E"/>
    <w:rsid w:val="00EA2B8B"/>
    <w:rsid w:val="00EA2F53"/>
    <w:rsid w:val="00EA3163"/>
    <w:rsid w:val="00EA4088"/>
    <w:rsid w:val="00EA417A"/>
    <w:rsid w:val="00EA56FE"/>
    <w:rsid w:val="00EA6625"/>
    <w:rsid w:val="00EA6658"/>
    <w:rsid w:val="00EA67F2"/>
    <w:rsid w:val="00EA6D28"/>
    <w:rsid w:val="00EA6FED"/>
    <w:rsid w:val="00EA7005"/>
    <w:rsid w:val="00EA7998"/>
    <w:rsid w:val="00EA7C45"/>
    <w:rsid w:val="00EB06DA"/>
    <w:rsid w:val="00EB0D45"/>
    <w:rsid w:val="00EB1139"/>
    <w:rsid w:val="00EB1B2A"/>
    <w:rsid w:val="00EB2920"/>
    <w:rsid w:val="00EB2B7E"/>
    <w:rsid w:val="00EB32B7"/>
    <w:rsid w:val="00EB35DE"/>
    <w:rsid w:val="00EB3F58"/>
    <w:rsid w:val="00EB53BE"/>
    <w:rsid w:val="00EB57BB"/>
    <w:rsid w:val="00EB5DAE"/>
    <w:rsid w:val="00EB5F03"/>
    <w:rsid w:val="00EB61A8"/>
    <w:rsid w:val="00EB62C2"/>
    <w:rsid w:val="00EB695D"/>
    <w:rsid w:val="00EB71FB"/>
    <w:rsid w:val="00EC01A8"/>
    <w:rsid w:val="00EC066D"/>
    <w:rsid w:val="00EC0CDF"/>
    <w:rsid w:val="00EC0F81"/>
    <w:rsid w:val="00EC195C"/>
    <w:rsid w:val="00EC3485"/>
    <w:rsid w:val="00EC3BF3"/>
    <w:rsid w:val="00EC3C97"/>
    <w:rsid w:val="00EC4649"/>
    <w:rsid w:val="00EC4D17"/>
    <w:rsid w:val="00EC770C"/>
    <w:rsid w:val="00EC7983"/>
    <w:rsid w:val="00ED0DDA"/>
    <w:rsid w:val="00ED105A"/>
    <w:rsid w:val="00ED15EB"/>
    <w:rsid w:val="00ED1E51"/>
    <w:rsid w:val="00ED2AFA"/>
    <w:rsid w:val="00ED2E62"/>
    <w:rsid w:val="00ED3154"/>
    <w:rsid w:val="00ED4230"/>
    <w:rsid w:val="00ED44F9"/>
    <w:rsid w:val="00ED4678"/>
    <w:rsid w:val="00ED582C"/>
    <w:rsid w:val="00ED5F6F"/>
    <w:rsid w:val="00ED664C"/>
    <w:rsid w:val="00ED6B1A"/>
    <w:rsid w:val="00ED6EB8"/>
    <w:rsid w:val="00ED7A7B"/>
    <w:rsid w:val="00EE00F3"/>
    <w:rsid w:val="00EE0520"/>
    <w:rsid w:val="00EE05F2"/>
    <w:rsid w:val="00EE08B5"/>
    <w:rsid w:val="00EE0B73"/>
    <w:rsid w:val="00EE1E51"/>
    <w:rsid w:val="00EE1FC7"/>
    <w:rsid w:val="00EE288C"/>
    <w:rsid w:val="00EE3939"/>
    <w:rsid w:val="00EE39D9"/>
    <w:rsid w:val="00EE3ED9"/>
    <w:rsid w:val="00EE42A9"/>
    <w:rsid w:val="00EE478B"/>
    <w:rsid w:val="00EE4EC7"/>
    <w:rsid w:val="00EE61C4"/>
    <w:rsid w:val="00EE62E7"/>
    <w:rsid w:val="00EE73C1"/>
    <w:rsid w:val="00EE790E"/>
    <w:rsid w:val="00EE7E62"/>
    <w:rsid w:val="00EF0A6A"/>
    <w:rsid w:val="00EF0D4F"/>
    <w:rsid w:val="00EF141F"/>
    <w:rsid w:val="00EF25A5"/>
    <w:rsid w:val="00EF2656"/>
    <w:rsid w:val="00EF300D"/>
    <w:rsid w:val="00EF4236"/>
    <w:rsid w:val="00EF4DD3"/>
    <w:rsid w:val="00EF52B8"/>
    <w:rsid w:val="00EF65A3"/>
    <w:rsid w:val="00EF72AF"/>
    <w:rsid w:val="00F00425"/>
    <w:rsid w:val="00F00605"/>
    <w:rsid w:val="00F0260B"/>
    <w:rsid w:val="00F03281"/>
    <w:rsid w:val="00F03AF5"/>
    <w:rsid w:val="00F040B2"/>
    <w:rsid w:val="00F042CA"/>
    <w:rsid w:val="00F046A7"/>
    <w:rsid w:val="00F04FF7"/>
    <w:rsid w:val="00F05406"/>
    <w:rsid w:val="00F06140"/>
    <w:rsid w:val="00F061ED"/>
    <w:rsid w:val="00F064DD"/>
    <w:rsid w:val="00F10A29"/>
    <w:rsid w:val="00F10A9F"/>
    <w:rsid w:val="00F11A4F"/>
    <w:rsid w:val="00F12B5A"/>
    <w:rsid w:val="00F12FD5"/>
    <w:rsid w:val="00F1339D"/>
    <w:rsid w:val="00F13685"/>
    <w:rsid w:val="00F13D93"/>
    <w:rsid w:val="00F148B1"/>
    <w:rsid w:val="00F14A4D"/>
    <w:rsid w:val="00F160E6"/>
    <w:rsid w:val="00F167B1"/>
    <w:rsid w:val="00F172B2"/>
    <w:rsid w:val="00F17BA5"/>
    <w:rsid w:val="00F200ED"/>
    <w:rsid w:val="00F20E92"/>
    <w:rsid w:val="00F21682"/>
    <w:rsid w:val="00F21727"/>
    <w:rsid w:val="00F2198B"/>
    <w:rsid w:val="00F22B48"/>
    <w:rsid w:val="00F23FE9"/>
    <w:rsid w:val="00F24119"/>
    <w:rsid w:val="00F243E4"/>
    <w:rsid w:val="00F24544"/>
    <w:rsid w:val="00F24655"/>
    <w:rsid w:val="00F247C7"/>
    <w:rsid w:val="00F247E0"/>
    <w:rsid w:val="00F24BF5"/>
    <w:rsid w:val="00F2611E"/>
    <w:rsid w:val="00F26705"/>
    <w:rsid w:val="00F26D06"/>
    <w:rsid w:val="00F2706E"/>
    <w:rsid w:val="00F27B4A"/>
    <w:rsid w:val="00F27F9A"/>
    <w:rsid w:val="00F3059C"/>
    <w:rsid w:val="00F306AC"/>
    <w:rsid w:val="00F31625"/>
    <w:rsid w:val="00F31FA1"/>
    <w:rsid w:val="00F3207C"/>
    <w:rsid w:val="00F32C4D"/>
    <w:rsid w:val="00F33239"/>
    <w:rsid w:val="00F33D96"/>
    <w:rsid w:val="00F34554"/>
    <w:rsid w:val="00F34841"/>
    <w:rsid w:val="00F34A86"/>
    <w:rsid w:val="00F35365"/>
    <w:rsid w:val="00F357E0"/>
    <w:rsid w:val="00F35D50"/>
    <w:rsid w:val="00F36504"/>
    <w:rsid w:val="00F36D41"/>
    <w:rsid w:val="00F3753E"/>
    <w:rsid w:val="00F37785"/>
    <w:rsid w:val="00F37921"/>
    <w:rsid w:val="00F37F7B"/>
    <w:rsid w:val="00F40FF2"/>
    <w:rsid w:val="00F41EC2"/>
    <w:rsid w:val="00F4296B"/>
    <w:rsid w:val="00F43179"/>
    <w:rsid w:val="00F4354E"/>
    <w:rsid w:val="00F436E3"/>
    <w:rsid w:val="00F43BE8"/>
    <w:rsid w:val="00F43EAB"/>
    <w:rsid w:val="00F444BC"/>
    <w:rsid w:val="00F444D1"/>
    <w:rsid w:val="00F447E1"/>
    <w:rsid w:val="00F44CE7"/>
    <w:rsid w:val="00F4529E"/>
    <w:rsid w:val="00F45421"/>
    <w:rsid w:val="00F460DB"/>
    <w:rsid w:val="00F46473"/>
    <w:rsid w:val="00F4692D"/>
    <w:rsid w:val="00F475B4"/>
    <w:rsid w:val="00F47FC7"/>
    <w:rsid w:val="00F50219"/>
    <w:rsid w:val="00F502F1"/>
    <w:rsid w:val="00F51060"/>
    <w:rsid w:val="00F53AA8"/>
    <w:rsid w:val="00F53F4C"/>
    <w:rsid w:val="00F54E18"/>
    <w:rsid w:val="00F54E63"/>
    <w:rsid w:val="00F5551C"/>
    <w:rsid w:val="00F556D1"/>
    <w:rsid w:val="00F55976"/>
    <w:rsid w:val="00F563E1"/>
    <w:rsid w:val="00F56CB0"/>
    <w:rsid w:val="00F571CA"/>
    <w:rsid w:val="00F57F77"/>
    <w:rsid w:val="00F601D4"/>
    <w:rsid w:val="00F607F1"/>
    <w:rsid w:val="00F6199F"/>
    <w:rsid w:val="00F62D1E"/>
    <w:rsid w:val="00F62F9D"/>
    <w:rsid w:val="00F630FD"/>
    <w:rsid w:val="00F63EB1"/>
    <w:rsid w:val="00F65ACB"/>
    <w:rsid w:val="00F65E1C"/>
    <w:rsid w:val="00F669AC"/>
    <w:rsid w:val="00F66C96"/>
    <w:rsid w:val="00F66EE8"/>
    <w:rsid w:val="00F67A25"/>
    <w:rsid w:val="00F67B9D"/>
    <w:rsid w:val="00F67C04"/>
    <w:rsid w:val="00F703C2"/>
    <w:rsid w:val="00F7124D"/>
    <w:rsid w:val="00F712F7"/>
    <w:rsid w:val="00F718AB"/>
    <w:rsid w:val="00F71932"/>
    <w:rsid w:val="00F72823"/>
    <w:rsid w:val="00F73075"/>
    <w:rsid w:val="00F73BB2"/>
    <w:rsid w:val="00F74048"/>
    <w:rsid w:val="00F74810"/>
    <w:rsid w:val="00F7533F"/>
    <w:rsid w:val="00F75E07"/>
    <w:rsid w:val="00F75E9F"/>
    <w:rsid w:val="00F75EAE"/>
    <w:rsid w:val="00F770EA"/>
    <w:rsid w:val="00F7772E"/>
    <w:rsid w:val="00F80718"/>
    <w:rsid w:val="00F80B64"/>
    <w:rsid w:val="00F8154A"/>
    <w:rsid w:val="00F81C3E"/>
    <w:rsid w:val="00F833AB"/>
    <w:rsid w:val="00F83CF7"/>
    <w:rsid w:val="00F853AA"/>
    <w:rsid w:val="00F85D2F"/>
    <w:rsid w:val="00F86116"/>
    <w:rsid w:val="00F8661A"/>
    <w:rsid w:val="00F86948"/>
    <w:rsid w:val="00F86DF8"/>
    <w:rsid w:val="00F87A2D"/>
    <w:rsid w:val="00F90099"/>
    <w:rsid w:val="00F90A96"/>
    <w:rsid w:val="00F91471"/>
    <w:rsid w:val="00F92213"/>
    <w:rsid w:val="00F928E9"/>
    <w:rsid w:val="00F933C1"/>
    <w:rsid w:val="00F945FF"/>
    <w:rsid w:val="00F94AAC"/>
    <w:rsid w:val="00F958A1"/>
    <w:rsid w:val="00F9622B"/>
    <w:rsid w:val="00F96711"/>
    <w:rsid w:val="00FA0875"/>
    <w:rsid w:val="00FA0A42"/>
    <w:rsid w:val="00FA0F0B"/>
    <w:rsid w:val="00FA1837"/>
    <w:rsid w:val="00FA21CF"/>
    <w:rsid w:val="00FA2240"/>
    <w:rsid w:val="00FA3493"/>
    <w:rsid w:val="00FA372B"/>
    <w:rsid w:val="00FA3B4F"/>
    <w:rsid w:val="00FA4983"/>
    <w:rsid w:val="00FA5295"/>
    <w:rsid w:val="00FA7D4A"/>
    <w:rsid w:val="00FA7FA1"/>
    <w:rsid w:val="00FB0E67"/>
    <w:rsid w:val="00FB1D8C"/>
    <w:rsid w:val="00FB2E25"/>
    <w:rsid w:val="00FB2F30"/>
    <w:rsid w:val="00FB2F95"/>
    <w:rsid w:val="00FB495E"/>
    <w:rsid w:val="00FB65F6"/>
    <w:rsid w:val="00FB6BE2"/>
    <w:rsid w:val="00FB6DAF"/>
    <w:rsid w:val="00FB7694"/>
    <w:rsid w:val="00FC01D9"/>
    <w:rsid w:val="00FC0ED4"/>
    <w:rsid w:val="00FC1174"/>
    <w:rsid w:val="00FC1AF9"/>
    <w:rsid w:val="00FC2006"/>
    <w:rsid w:val="00FC2292"/>
    <w:rsid w:val="00FC23BE"/>
    <w:rsid w:val="00FC2735"/>
    <w:rsid w:val="00FC32AE"/>
    <w:rsid w:val="00FC39CD"/>
    <w:rsid w:val="00FC3BB6"/>
    <w:rsid w:val="00FC4265"/>
    <w:rsid w:val="00FC4665"/>
    <w:rsid w:val="00FC495A"/>
    <w:rsid w:val="00FC4F42"/>
    <w:rsid w:val="00FC5D3C"/>
    <w:rsid w:val="00FC6206"/>
    <w:rsid w:val="00FC697F"/>
    <w:rsid w:val="00FD049F"/>
    <w:rsid w:val="00FD0743"/>
    <w:rsid w:val="00FD0B4F"/>
    <w:rsid w:val="00FD0FEF"/>
    <w:rsid w:val="00FD2F57"/>
    <w:rsid w:val="00FD2FA9"/>
    <w:rsid w:val="00FD30D5"/>
    <w:rsid w:val="00FD39EA"/>
    <w:rsid w:val="00FD40E5"/>
    <w:rsid w:val="00FD40F0"/>
    <w:rsid w:val="00FD4698"/>
    <w:rsid w:val="00FD4796"/>
    <w:rsid w:val="00FD4F4E"/>
    <w:rsid w:val="00FD590B"/>
    <w:rsid w:val="00FD672D"/>
    <w:rsid w:val="00FD71DC"/>
    <w:rsid w:val="00FD76E8"/>
    <w:rsid w:val="00FE035D"/>
    <w:rsid w:val="00FE0810"/>
    <w:rsid w:val="00FE0882"/>
    <w:rsid w:val="00FE1058"/>
    <w:rsid w:val="00FE1413"/>
    <w:rsid w:val="00FE406F"/>
    <w:rsid w:val="00FE4440"/>
    <w:rsid w:val="00FE4A37"/>
    <w:rsid w:val="00FE5843"/>
    <w:rsid w:val="00FE78AC"/>
    <w:rsid w:val="00FF0B12"/>
    <w:rsid w:val="00FF200B"/>
    <w:rsid w:val="00FF23C8"/>
    <w:rsid w:val="00FF294B"/>
    <w:rsid w:val="00FF3E98"/>
    <w:rsid w:val="00FF488C"/>
    <w:rsid w:val="00FF4E62"/>
    <w:rsid w:val="00FF5067"/>
    <w:rsid w:val="00FF52A8"/>
    <w:rsid w:val="00FF5BB8"/>
    <w:rsid w:val="00FF6BA0"/>
    <w:rsid w:val="00FF7FC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73"/>
    <o:shapelayout v:ext="edit">
      <o:idmap v:ext="edit" data="2"/>
    </o:shapelayout>
  </w:shapeDefaults>
  <w:decimalSymbol w:val=","/>
  <w:listSeparator w:val=";"/>
  <w14:docId w14:val="713828DD"/>
  <w15:docId w15:val="{3D201F5A-9A75-4DA5-8191-5E85A99EF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436E3"/>
    <w:pPr>
      <w:keepNext/>
      <w:keepLines/>
      <w:numPr>
        <w:numId w:val="1"/>
      </w:numPr>
      <w:shd w:val="clear" w:color="auto" w:fill="3F1D5A" w:themeFill="accent1"/>
      <w:spacing w:before="200" w:after="0" w:line="240" w:lineRule="auto"/>
      <w:outlineLvl w:val="0"/>
    </w:pPr>
    <w:rPr>
      <w:rFonts w:asciiTheme="majorHAnsi" w:eastAsiaTheme="majorEastAsia" w:hAnsiTheme="majorHAnsi" w:cstheme="majorBidi"/>
      <w:bCs/>
      <w:color w:val="FFFFFF" w:themeColor="background1"/>
      <w:sz w:val="26"/>
      <w:szCs w:val="32"/>
    </w:rPr>
  </w:style>
  <w:style w:type="paragraph" w:styleId="Titre2">
    <w:name w:val="heading 2"/>
    <w:basedOn w:val="Normal"/>
    <w:next w:val="Normal"/>
    <w:link w:val="Titre2Car"/>
    <w:uiPriority w:val="9"/>
    <w:unhideWhenUsed/>
    <w:qFormat/>
    <w:rsid w:val="00B76B9C"/>
    <w:pPr>
      <w:keepNext/>
      <w:keepLines/>
      <w:numPr>
        <w:ilvl w:val="1"/>
        <w:numId w:val="1"/>
      </w:numPr>
      <w:spacing w:before="120" w:after="0" w:line="240" w:lineRule="auto"/>
      <w:outlineLvl w:val="1"/>
    </w:pPr>
    <w:rPr>
      <w:rFonts w:asciiTheme="majorHAnsi" w:eastAsiaTheme="majorEastAsia" w:hAnsiTheme="majorHAnsi" w:cstheme="majorBidi"/>
      <w:b/>
      <w:bCs/>
      <w:color w:val="3F1D5A" w:themeColor="accent1"/>
      <w:sz w:val="28"/>
      <w:szCs w:val="26"/>
    </w:rPr>
  </w:style>
  <w:style w:type="paragraph" w:styleId="Titre3">
    <w:name w:val="heading 3"/>
    <w:basedOn w:val="Normal"/>
    <w:next w:val="Normal"/>
    <w:link w:val="Titre3Car"/>
    <w:uiPriority w:val="9"/>
    <w:unhideWhenUsed/>
    <w:qFormat/>
    <w:pPr>
      <w:keepNext/>
      <w:keepLines/>
      <w:numPr>
        <w:ilvl w:val="2"/>
        <w:numId w:val="1"/>
      </w:numPr>
      <w:spacing w:before="20" w:after="0" w:line="240" w:lineRule="auto"/>
      <w:outlineLvl w:val="2"/>
    </w:pPr>
    <w:rPr>
      <w:rFonts w:asciiTheme="majorHAnsi" w:eastAsiaTheme="majorEastAsia" w:hAnsiTheme="majorHAnsi" w:cstheme="majorBidi"/>
      <w:bCs/>
      <w:i/>
      <w:color w:val="F3642C" w:themeColor="text2"/>
      <w:sz w:val="23"/>
    </w:rPr>
  </w:style>
  <w:style w:type="paragraph" w:styleId="Titre4">
    <w:name w:val="heading 4"/>
    <w:basedOn w:val="Normal"/>
    <w:next w:val="Normal"/>
    <w:link w:val="Titre4Car"/>
    <w:uiPriority w:val="9"/>
    <w:unhideWhenUsed/>
    <w:qFormat/>
    <w:pPr>
      <w:keepNext/>
      <w:keepLines/>
      <w:numPr>
        <w:ilvl w:val="3"/>
        <w:numId w:val="1"/>
      </w:numPr>
      <w:spacing w:before="200" w:after="0" w:line="264" w:lineRule="auto"/>
      <w:outlineLvl w:val="3"/>
    </w:pPr>
    <w:rPr>
      <w:rFonts w:asciiTheme="majorHAnsi" w:eastAsiaTheme="majorEastAsia" w:hAnsiTheme="majorHAnsi" w:cstheme="majorBidi"/>
      <w:bCs/>
      <w:i/>
      <w:iCs/>
      <w:color w:val="F3642C" w:themeColor="text2"/>
      <w:sz w:val="23"/>
    </w:rPr>
  </w:style>
  <w:style w:type="paragraph" w:styleId="Titre5">
    <w:name w:val="heading 5"/>
    <w:basedOn w:val="Normal"/>
    <w:next w:val="Normal"/>
    <w:link w:val="Titre5Car"/>
    <w:uiPriority w:val="9"/>
    <w:unhideWhenUsed/>
    <w:qFormat/>
    <w:pPr>
      <w:keepNext/>
      <w:keepLines/>
      <w:numPr>
        <w:ilvl w:val="4"/>
        <w:numId w:val="1"/>
      </w:numPr>
      <w:spacing w:before="200" w:after="0" w:line="264" w:lineRule="auto"/>
      <w:outlineLvl w:val="4"/>
    </w:pPr>
    <w:rPr>
      <w:rFonts w:asciiTheme="majorHAnsi" w:eastAsiaTheme="majorEastAsia" w:hAnsiTheme="majorHAnsi" w:cstheme="majorBidi"/>
      <w:color w:val="000000"/>
    </w:rPr>
  </w:style>
  <w:style w:type="paragraph" w:styleId="Titre6">
    <w:name w:val="heading 6"/>
    <w:basedOn w:val="Normal"/>
    <w:next w:val="Normal"/>
    <w:link w:val="Titre6Car"/>
    <w:uiPriority w:val="9"/>
    <w:unhideWhenUsed/>
    <w:qFormat/>
    <w:pPr>
      <w:keepNext/>
      <w:keepLines/>
      <w:numPr>
        <w:ilvl w:val="5"/>
        <w:numId w:val="1"/>
      </w:numPr>
      <w:spacing w:before="200" w:after="0" w:line="264" w:lineRule="auto"/>
      <w:outlineLvl w:val="5"/>
    </w:pPr>
    <w:rPr>
      <w:rFonts w:asciiTheme="majorHAnsi" w:eastAsiaTheme="majorEastAsia" w:hAnsiTheme="majorHAnsi" w:cstheme="majorBidi"/>
      <w:i/>
      <w:iCs/>
      <w:color w:val="000000"/>
      <w:sz w:val="21"/>
    </w:rPr>
  </w:style>
  <w:style w:type="paragraph" w:styleId="Titre7">
    <w:name w:val="heading 7"/>
    <w:basedOn w:val="Normal"/>
    <w:next w:val="Normal"/>
    <w:link w:val="Titre7Car"/>
    <w:uiPriority w:val="9"/>
    <w:unhideWhenUsed/>
    <w:qFormat/>
    <w:pPr>
      <w:keepNext/>
      <w:keepLines/>
      <w:numPr>
        <w:ilvl w:val="6"/>
        <w:numId w:val="1"/>
      </w:numPr>
      <w:spacing w:before="200" w:after="0" w:line="264" w:lineRule="auto"/>
      <w:outlineLvl w:val="6"/>
    </w:pPr>
    <w:rPr>
      <w:rFonts w:asciiTheme="majorHAnsi" w:eastAsiaTheme="majorEastAsia" w:hAnsiTheme="majorHAnsi" w:cstheme="majorBidi"/>
      <w:i/>
      <w:iCs/>
      <w:color w:val="000000"/>
      <w:sz w:val="21"/>
    </w:rPr>
  </w:style>
  <w:style w:type="paragraph" w:styleId="Titre8">
    <w:name w:val="heading 8"/>
    <w:basedOn w:val="Normal"/>
    <w:next w:val="Normal"/>
    <w:link w:val="Titre8Car"/>
    <w:uiPriority w:val="9"/>
    <w:unhideWhenUsed/>
    <w:qFormat/>
    <w:pPr>
      <w:keepNext/>
      <w:keepLines/>
      <w:numPr>
        <w:ilvl w:val="7"/>
        <w:numId w:val="1"/>
      </w:numPr>
      <w:spacing w:before="200" w:after="0" w:line="264" w:lineRule="auto"/>
      <w:outlineLvl w:val="7"/>
    </w:pPr>
    <w:rPr>
      <w:rFonts w:asciiTheme="majorHAnsi" w:eastAsiaTheme="majorEastAsia" w:hAnsiTheme="majorHAnsi" w:cstheme="majorBidi"/>
      <w:color w:val="000000"/>
      <w:sz w:val="20"/>
      <w:szCs w:val="20"/>
    </w:rPr>
  </w:style>
  <w:style w:type="paragraph" w:styleId="Titre9">
    <w:name w:val="heading 9"/>
    <w:basedOn w:val="Normal"/>
    <w:next w:val="Normal"/>
    <w:link w:val="Titre9Car"/>
    <w:uiPriority w:val="9"/>
    <w:unhideWhenUsed/>
    <w:qFormat/>
    <w:pPr>
      <w:keepNext/>
      <w:keepLines/>
      <w:numPr>
        <w:ilvl w:val="8"/>
        <w:numId w:val="1"/>
      </w:numPr>
      <w:spacing w:before="200" w:after="0" w:line="264" w:lineRule="auto"/>
      <w:outlineLvl w:val="8"/>
    </w:pPr>
    <w:rPr>
      <w:rFonts w:asciiTheme="majorHAnsi" w:eastAsiaTheme="majorEastAsia" w:hAnsiTheme="majorHAnsi" w:cstheme="majorBidi"/>
      <w:i/>
      <w:iCs/>
      <w:color w:val="00000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436E3"/>
    <w:rPr>
      <w:rFonts w:asciiTheme="majorHAnsi" w:eastAsiaTheme="majorEastAsia" w:hAnsiTheme="majorHAnsi" w:cstheme="majorBidi"/>
      <w:bCs/>
      <w:color w:val="FFFFFF" w:themeColor="background1"/>
      <w:sz w:val="26"/>
      <w:szCs w:val="32"/>
      <w:shd w:val="clear" w:color="auto" w:fill="3F1D5A" w:themeFill="accent1"/>
    </w:rPr>
  </w:style>
  <w:style w:type="character" w:customStyle="1" w:styleId="Titre2Car">
    <w:name w:val="Titre 2 Car"/>
    <w:basedOn w:val="Policepardfaut"/>
    <w:link w:val="Titre2"/>
    <w:uiPriority w:val="9"/>
    <w:rsid w:val="00B76B9C"/>
    <w:rPr>
      <w:rFonts w:asciiTheme="majorHAnsi" w:eastAsiaTheme="majorEastAsia" w:hAnsiTheme="majorHAnsi" w:cstheme="majorBidi"/>
      <w:b/>
      <w:bCs/>
      <w:color w:val="3F1D5A" w:themeColor="accent1"/>
      <w:sz w:val="28"/>
      <w:szCs w:val="26"/>
    </w:rPr>
  </w:style>
  <w:style w:type="character" w:customStyle="1" w:styleId="Titre3Car">
    <w:name w:val="Titre 3 Car"/>
    <w:basedOn w:val="Policepardfaut"/>
    <w:link w:val="Titre3"/>
    <w:uiPriority w:val="9"/>
    <w:rPr>
      <w:rFonts w:asciiTheme="majorHAnsi" w:eastAsiaTheme="majorEastAsia" w:hAnsiTheme="majorHAnsi" w:cstheme="majorBidi"/>
      <w:bCs/>
      <w:i/>
      <w:color w:val="F3642C" w:themeColor="text2"/>
      <w:sz w:val="23"/>
    </w:rPr>
  </w:style>
  <w:style w:type="paragraph" w:styleId="Titre">
    <w:name w:val="Title"/>
    <w:basedOn w:val="Normal"/>
    <w:next w:val="Normal"/>
    <w:link w:val="TitreCar"/>
    <w:uiPriority w:val="10"/>
    <w:qFormat/>
    <w:rsid w:val="008A25CD"/>
    <w:pPr>
      <w:spacing w:after="300" w:line="240" w:lineRule="auto"/>
      <w:contextualSpacing/>
    </w:pPr>
    <w:rPr>
      <w:rFonts w:asciiTheme="majorHAnsi" w:eastAsiaTheme="majorEastAsia" w:hAnsiTheme="majorHAnsi" w:cstheme="majorBidi"/>
      <w:b/>
      <w:color w:val="F3642C" w:themeColor="text2"/>
      <w:spacing w:val="5"/>
      <w:kern w:val="28"/>
      <w:sz w:val="44"/>
      <w:szCs w:val="56"/>
    </w:rPr>
  </w:style>
  <w:style w:type="character" w:customStyle="1" w:styleId="TitreCar">
    <w:name w:val="Titre Car"/>
    <w:basedOn w:val="Policepardfaut"/>
    <w:link w:val="Titre"/>
    <w:uiPriority w:val="10"/>
    <w:rsid w:val="008A25CD"/>
    <w:rPr>
      <w:rFonts w:asciiTheme="majorHAnsi" w:eastAsiaTheme="majorEastAsia" w:hAnsiTheme="majorHAnsi" w:cstheme="majorBidi"/>
      <w:b/>
      <w:color w:val="F3642C" w:themeColor="text2"/>
      <w:spacing w:val="5"/>
      <w:kern w:val="28"/>
      <w:sz w:val="44"/>
      <w:szCs w:val="56"/>
    </w:rPr>
  </w:style>
  <w:style w:type="paragraph" w:styleId="Sous-titre">
    <w:name w:val="Subtitle"/>
    <w:basedOn w:val="Normal"/>
    <w:next w:val="Normal"/>
    <w:link w:val="Sous-titreCar"/>
    <w:uiPriority w:val="11"/>
    <w:qFormat/>
    <w:rsid w:val="00B76B9C"/>
    <w:pPr>
      <w:numPr>
        <w:ilvl w:val="1"/>
      </w:numPr>
    </w:pPr>
    <w:rPr>
      <w:rFonts w:eastAsiaTheme="majorEastAsia" w:cstheme="majorBidi"/>
      <w:b/>
      <w:iCs/>
      <w:color w:val="272063" w:themeColor="accent3"/>
      <w:spacing w:val="15"/>
      <w:sz w:val="28"/>
      <w:szCs w:val="24"/>
    </w:rPr>
  </w:style>
  <w:style w:type="character" w:customStyle="1" w:styleId="Sous-titreCar">
    <w:name w:val="Sous-titre Car"/>
    <w:basedOn w:val="Policepardfaut"/>
    <w:link w:val="Sous-titre"/>
    <w:uiPriority w:val="11"/>
    <w:rsid w:val="00B76B9C"/>
    <w:rPr>
      <w:rFonts w:eastAsiaTheme="majorEastAsia" w:cstheme="majorBidi"/>
      <w:b/>
      <w:iCs/>
      <w:color w:val="272063" w:themeColor="accent3"/>
      <w:spacing w:val="15"/>
      <w:sz w:val="28"/>
      <w:szCs w:val="24"/>
    </w:rPr>
  </w:style>
  <w:style w:type="paragraph" w:styleId="En-tte">
    <w:name w:val="header"/>
    <w:basedOn w:val="Normal"/>
    <w:link w:val="En-tteCar"/>
    <w:uiPriority w:val="99"/>
    <w:unhideWhenUsed/>
    <w:pPr>
      <w:tabs>
        <w:tab w:val="center" w:pos="4320"/>
        <w:tab w:val="right" w:pos="8640"/>
      </w:tabs>
    </w:pPr>
  </w:style>
  <w:style w:type="character" w:customStyle="1" w:styleId="En-tteCar">
    <w:name w:val="En-tête Car"/>
    <w:basedOn w:val="Policepardfaut"/>
    <w:link w:val="En-tte"/>
    <w:uiPriority w:val="99"/>
    <w:rPr>
      <w:rFonts w:eastAsiaTheme="minorEastAsia"/>
    </w:rPr>
  </w:style>
  <w:style w:type="paragraph" w:styleId="Sansinterligne">
    <w:name w:val="No Spacing"/>
    <w:link w:val="SansinterligneCar"/>
    <w:uiPriority w:val="1"/>
    <w:qFormat/>
    <w:pPr>
      <w:spacing w:after="0" w:line="240" w:lineRule="auto"/>
    </w:pPr>
  </w:style>
  <w:style w:type="character" w:customStyle="1" w:styleId="SansinterligneCar">
    <w:name w:val="Sans interligne Car"/>
    <w:basedOn w:val="Policepardfaut"/>
    <w:link w:val="Sansinterligne"/>
    <w:uiPriority w:val="1"/>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eastAsiaTheme="minorEastAsia" w:hAnsi="Tahoma" w:cs="Tahoma"/>
      <w:sz w:val="16"/>
      <w:szCs w:val="16"/>
    </w:rPr>
  </w:style>
  <w:style w:type="character" w:customStyle="1" w:styleId="Titre4Car">
    <w:name w:val="Titre 4 Car"/>
    <w:basedOn w:val="Policepardfaut"/>
    <w:link w:val="Titre4"/>
    <w:uiPriority w:val="9"/>
    <w:rPr>
      <w:rFonts w:asciiTheme="majorHAnsi" w:eastAsiaTheme="majorEastAsia" w:hAnsiTheme="majorHAnsi" w:cstheme="majorBidi"/>
      <w:bCs/>
      <w:i/>
      <w:iCs/>
      <w:color w:val="F3642C" w:themeColor="text2"/>
      <w:sz w:val="23"/>
    </w:rPr>
  </w:style>
  <w:style w:type="character" w:customStyle="1" w:styleId="Titre5Car">
    <w:name w:val="Titre 5 Car"/>
    <w:basedOn w:val="Policepardfaut"/>
    <w:link w:val="Titre5"/>
    <w:uiPriority w:val="9"/>
    <w:rPr>
      <w:rFonts w:asciiTheme="majorHAnsi" w:eastAsiaTheme="majorEastAsia" w:hAnsiTheme="majorHAnsi" w:cstheme="majorBidi"/>
      <w:color w:val="000000"/>
    </w:rPr>
  </w:style>
  <w:style w:type="character" w:customStyle="1" w:styleId="Titre6Car">
    <w:name w:val="Titre 6 Car"/>
    <w:basedOn w:val="Policepardfaut"/>
    <w:link w:val="Titre6"/>
    <w:uiPriority w:val="9"/>
    <w:rPr>
      <w:rFonts w:asciiTheme="majorHAnsi" w:eastAsiaTheme="majorEastAsia" w:hAnsiTheme="majorHAnsi" w:cstheme="majorBidi"/>
      <w:i/>
      <w:iCs/>
      <w:color w:val="000000"/>
      <w:sz w:val="21"/>
    </w:rPr>
  </w:style>
  <w:style w:type="character" w:customStyle="1" w:styleId="Titre7Car">
    <w:name w:val="Titre 7 Car"/>
    <w:basedOn w:val="Policepardfaut"/>
    <w:link w:val="Titre7"/>
    <w:uiPriority w:val="9"/>
    <w:rPr>
      <w:rFonts w:asciiTheme="majorHAnsi" w:eastAsiaTheme="majorEastAsia" w:hAnsiTheme="majorHAnsi" w:cstheme="majorBidi"/>
      <w:i/>
      <w:iCs/>
      <w:color w:val="000000"/>
      <w:sz w:val="21"/>
    </w:rPr>
  </w:style>
  <w:style w:type="character" w:customStyle="1" w:styleId="Titre8Car">
    <w:name w:val="Titre 8 Car"/>
    <w:basedOn w:val="Policepardfaut"/>
    <w:link w:val="Titre8"/>
    <w:uiPriority w:val="9"/>
    <w:rPr>
      <w:rFonts w:asciiTheme="majorHAnsi" w:eastAsiaTheme="majorEastAsia" w:hAnsiTheme="majorHAnsi" w:cstheme="majorBidi"/>
      <w:color w:val="000000"/>
      <w:sz w:val="20"/>
      <w:szCs w:val="20"/>
    </w:rPr>
  </w:style>
  <w:style w:type="character" w:customStyle="1" w:styleId="Titre9Car">
    <w:name w:val="Titre 9 Car"/>
    <w:basedOn w:val="Policepardfaut"/>
    <w:link w:val="Titre9"/>
    <w:uiPriority w:val="9"/>
    <w:rPr>
      <w:rFonts w:asciiTheme="majorHAnsi" w:eastAsiaTheme="majorEastAsia" w:hAnsiTheme="majorHAnsi" w:cstheme="majorBidi"/>
      <w:i/>
      <w:iCs/>
      <w:color w:val="000000"/>
      <w:sz w:val="20"/>
      <w:szCs w:val="20"/>
    </w:rPr>
  </w:style>
  <w:style w:type="paragraph" w:styleId="Lgende">
    <w:name w:val="caption"/>
    <w:basedOn w:val="Normal"/>
    <w:next w:val="Normal"/>
    <w:uiPriority w:val="35"/>
    <w:unhideWhenUsed/>
    <w:qFormat/>
    <w:pPr>
      <w:spacing w:line="240" w:lineRule="auto"/>
    </w:pPr>
    <w:rPr>
      <w:b/>
      <w:bCs/>
      <w:color w:val="F3642C" w:themeColor="text2"/>
      <w:sz w:val="18"/>
      <w:szCs w:val="18"/>
    </w:rPr>
  </w:style>
  <w:style w:type="character" w:styleId="lev">
    <w:name w:val="Strong"/>
    <w:basedOn w:val="Policepardfaut"/>
    <w:uiPriority w:val="22"/>
    <w:qFormat/>
    <w:rPr>
      <w:b/>
      <w:bCs/>
    </w:rPr>
  </w:style>
  <w:style w:type="character" w:styleId="Accentuation">
    <w:name w:val="Emphasis"/>
    <w:basedOn w:val="Policepardfaut"/>
    <w:uiPriority w:val="20"/>
    <w:qFormat/>
    <w:rPr>
      <w:i/>
      <w:iCs/>
      <w:color w:val="auto"/>
    </w:rPr>
  </w:style>
  <w:style w:type="paragraph" w:styleId="Paragraphedeliste">
    <w:name w:val="List Paragraph"/>
    <w:basedOn w:val="Normal"/>
    <w:uiPriority w:val="1"/>
    <w:qFormat/>
    <w:pPr>
      <w:spacing w:after="160" w:line="240" w:lineRule="auto"/>
      <w:ind w:left="1008" w:hanging="288"/>
      <w:contextualSpacing/>
    </w:pPr>
    <w:rPr>
      <w:rFonts w:eastAsiaTheme="minorHAnsi"/>
      <w:sz w:val="21"/>
    </w:rPr>
  </w:style>
  <w:style w:type="paragraph" w:styleId="Citation">
    <w:name w:val="Quote"/>
    <w:basedOn w:val="Normal"/>
    <w:next w:val="Normal"/>
    <w:link w:val="CitationCar"/>
    <w:uiPriority w:val="29"/>
    <w:qFormat/>
    <w:pPr>
      <w:spacing w:before="160" w:after="160" w:line="300" w:lineRule="auto"/>
      <w:ind w:left="144" w:right="144"/>
      <w:jc w:val="center"/>
    </w:pPr>
    <w:rPr>
      <w:rFonts w:asciiTheme="majorHAnsi" w:hAnsiTheme="majorHAnsi"/>
      <w:i/>
      <w:iCs/>
      <w:color w:val="3F1D5A" w:themeColor="accent1"/>
      <w:sz w:val="24"/>
      <w:lang w:bidi="hi-IN"/>
    </w:rPr>
  </w:style>
  <w:style w:type="character" w:customStyle="1" w:styleId="CitationCar">
    <w:name w:val="Citation Car"/>
    <w:basedOn w:val="Policepardfaut"/>
    <w:link w:val="Citation"/>
    <w:uiPriority w:val="29"/>
    <w:rPr>
      <w:rFonts w:asciiTheme="majorHAnsi" w:hAnsiTheme="majorHAnsi"/>
      <w:i/>
      <w:iCs/>
      <w:color w:val="auto"/>
      <w:sz w:val="24"/>
      <w:lang w:bidi="hi-IN"/>
    </w:rPr>
  </w:style>
  <w:style w:type="paragraph" w:styleId="Citationintense">
    <w:name w:val="Intense Quote"/>
    <w:basedOn w:val="Normal"/>
    <w:next w:val="Normal"/>
    <w:link w:val="CitationintenseCar"/>
    <w:uiPriority w:val="30"/>
    <w:qFormat/>
    <w:pPr>
      <w:pBdr>
        <w:top w:val="single" w:sz="36" w:space="8" w:color="3F1D5A" w:themeColor="accent1"/>
        <w:left w:val="single" w:sz="36" w:space="8" w:color="3F1D5A" w:themeColor="accent1"/>
        <w:bottom w:val="single" w:sz="36" w:space="8" w:color="3F1D5A" w:themeColor="accent1"/>
        <w:right w:val="single" w:sz="36" w:space="8" w:color="3F1D5A" w:themeColor="accent1"/>
      </w:pBdr>
      <w:shd w:val="clear" w:color="auto" w:fill="3F1D5A" w:themeFill="accent1"/>
      <w:spacing w:before="200" w:after="280" w:line="300" w:lineRule="auto"/>
      <w:ind w:left="936" w:right="936"/>
      <w:jc w:val="center"/>
    </w:pPr>
    <w:rPr>
      <w:rFonts w:asciiTheme="majorHAnsi" w:eastAsiaTheme="majorEastAsia" w:hAnsiTheme="majorHAnsi"/>
      <w:bCs/>
      <w:i/>
      <w:iCs/>
      <w:color w:val="000000"/>
      <w:sz w:val="24"/>
      <w:lang w:bidi="hi-IN"/>
    </w:rPr>
  </w:style>
  <w:style w:type="character" w:customStyle="1" w:styleId="CitationintenseCar">
    <w:name w:val="Citation intense Car"/>
    <w:basedOn w:val="Policepardfaut"/>
    <w:link w:val="Citationintense"/>
    <w:uiPriority w:val="30"/>
    <w:rPr>
      <w:rFonts w:asciiTheme="majorHAnsi" w:eastAsiaTheme="majorEastAsia" w:hAnsiTheme="majorHAnsi"/>
      <w:bCs/>
      <w:i/>
      <w:iCs/>
      <w:color w:val="000000"/>
      <w:sz w:val="24"/>
      <w:shd w:val="clear" w:color="auto" w:fill="3F1D5A" w:themeFill="accent1"/>
      <w:lang w:bidi="hi-IN"/>
    </w:rPr>
  </w:style>
  <w:style w:type="character" w:styleId="Accentuationlgre">
    <w:name w:val="Subtle Emphasis"/>
    <w:basedOn w:val="Policepardfaut"/>
    <w:uiPriority w:val="19"/>
    <w:qFormat/>
    <w:rPr>
      <w:i/>
      <w:iCs/>
      <w:color w:val="auto"/>
    </w:rPr>
  </w:style>
  <w:style w:type="character" w:styleId="Accentuationintense">
    <w:name w:val="Intense Emphasis"/>
    <w:basedOn w:val="Policepardfaut"/>
    <w:uiPriority w:val="21"/>
    <w:qFormat/>
    <w:rPr>
      <w:b/>
      <w:bCs/>
      <w:i/>
      <w:iCs/>
      <w:caps w:val="0"/>
      <w:smallCaps w:val="0"/>
      <w:color w:val="auto"/>
    </w:rPr>
  </w:style>
  <w:style w:type="character" w:styleId="Rfrencelgre">
    <w:name w:val="Subtle Reference"/>
    <w:basedOn w:val="Policepardfaut"/>
    <w:uiPriority w:val="31"/>
    <w:qFormat/>
    <w:rPr>
      <w:smallCaps/>
      <w:color w:val="auto"/>
      <w:u w:val="single"/>
    </w:rPr>
  </w:style>
  <w:style w:type="character" w:styleId="Rfrenceintense">
    <w:name w:val="Intense Reference"/>
    <w:basedOn w:val="Policepardfaut"/>
    <w:uiPriority w:val="32"/>
    <w:qFormat/>
    <w:rPr>
      <w:b/>
      <w:bCs/>
      <w:caps w:val="0"/>
      <w:smallCaps w:val="0"/>
      <w:color w:val="auto"/>
      <w:spacing w:val="5"/>
      <w:u w:val="single"/>
    </w:rPr>
  </w:style>
  <w:style w:type="character" w:styleId="Titredulivre">
    <w:name w:val="Book Title"/>
    <w:basedOn w:val="Policepardfaut"/>
    <w:uiPriority w:val="33"/>
    <w:qFormat/>
    <w:rPr>
      <w:b/>
      <w:bCs/>
      <w:caps w:val="0"/>
      <w:smallCaps/>
      <w:spacing w:val="10"/>
    </w:rPr>
  </w:style>
  <w:style w:type="paragraph" w:styleId="En-ttedetabledesmatires">
    <w:name w:val="TOC Heading"/>
    <w:basedOn w:val="Titre1"/>
    <w:next w:val="Normal"/>
    <w:uiPriority w:val="39"/>
    <w:unhideWhenUsed/>
    <w:qFormat/>
    <w:pPr>
      <w:numPr>
        <w:numId w:val="0"/>
      </w:numPr>
      <w:spacing w:before="480" w:line="276" w:lineRule="auto"/>
      <w:outlineLvl w:val="9"/>
    </w:pPr>
    <w:rPr>
      <w:b/>
      <w:i/>
      <w:szCs w:val="28"/>
    </w:rPr>
  </w:style>
  <w:style w:type="character" w:styleId="Textedelespacerserv">
    <w:name w:val="Placeholder Text"/>
    <w:basedOn w:val="Policepardfaut"/>
    <w:uiPriority w:val="99"/>
    <w:semiHidden/>
    <w:rPr>
      <w:color w:val="808080"/>
    </w:rPr>
  </w:style>
  <w:style w:type="paragraph" w:styleId="Pieddepage">
    <w:name w:val="footer"/>
    <w:basedOn w:val="Normal"/>
    <w:link w:val="Pieddepag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style>
  <w:style w:type="table" w:styleId="Grilledutableau">
    <w:name w:val="Table Grid"/>
    <w:basedOn w:val="TableauNormal"/>
    <w:uiPriority w:val="59"/>
    <w:unhideWhenUsed/>
    <w:rsid w:val="00B90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4">
    <w:name w:val="Plain Table 4"/>
    <w:basedOn w:val="TableauNormal"/>
    <w:uiPriority w:val="44"/>
    <w:rsid w:val="00B903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 1"/>
    <w:basedOn w:val="Titre"/>
    <w:link w:val="Caractredestyle1"/>
    <w:qFormat/>
    <w:rsid w:val="002A2E02"/>
    <w:pPr>
      <w:framePr w:hSpace="187" w:wrap="around" w:vAnchor="page" w:hAnchor="margin" w:xAlign="center" w:y="4942"/>
      <w:jc w:val="center"/>
    </w:pPr>
    <w:rPr>
      <w:b w:val="0"/>
    </w:rPr>
  </w:style>
  <w:style w:type="character" w:customStyle="1" w:styleId="Caractredestyle1">
    <w:name w:val="Caractère de style 1"/>
    <w:basedOn w:val="TitreCar"/>
    <w:link w:val="Style1"/>
    <w:rsid w:val="002A2E02"/>
    <w:rPr>
      <w:rFonts w:asciiTheme="majorHAnsi" w:eastAsiaTheme="majorEastAsia" w:hAnsiTheme="majorHAnsi" w:cstheme="majorBidi"/>
      <w:b w:val="0"/>
      <w:color w:val="F3642C" w:themeColor="text2"/>
      <w:spacing w:val="5"/>
      <w:kern w:val="28"/>
      <w:sz w:val="60"/>
      <w:szCs w:val="56"/>
    </w:rPr>
  </w:style>
  <w:style w:type="paragraph" w:customStyle="1" w:styleId="Default">
    <w:name w:val="Default"/>
    <w:rsid w:val="00702B59"/>
    <w:pPr>
      <w:autoSpaceDE w:val="0"/>
      <w:autoSpaceDN w:val="0"/>
      <w:adjustRightInd w:val="0"/>
      <w:spacing w:after="0" w:line="240" w:lineRule="auto"/>
    </w:pPr>
    <w:rPr>
      <w:rFonts w:ascii="Garamond" w:hAnsi="Garamond" w:cs="Garamond"/>
      <w:color w:val="000000"/>
      <w:sz w:val="24"/>
      <w:szCs w:val="24"/>
    </w:rPr>
  </w:style>
  <w:style w:type="paragraph" w:styleId="TM1">
    <w:name w:val="toc 1"/>
    <w:basedOn w:val="Normal"/>
    <w:next w:val="Normal"/>
    <w:autoRedefine/>
    <w:uiPriority w:val="39"/>
    <w:unhideWhenUsed/>
    <w:rsid w:val="004379DE"/>
    <w:pPr>
      <w:spacing w:after="100"/>
    </w:pPr>
  </w:style>
  <w:style w:type="character" w:styleId="Lienhypertexte">
    <w:name w:val="Hyperlink"/>
    <w:basedOn w:val="Policepardfaut"/>
    <w:uiPriority w:val="99"/>
    <w:unhideWhenUsed/>
    <w:rsid w:val="004379DE"/>
    <w:rPr>
      <w:color w:val="F3642C" w:themeColor="hyperlink"/>
      <w:u w:val="single"/>
    </w:rPr>
  </w:style>
  <w:style w:type="paragraph" w:styleId="TM2">
    <w:name w:val="toc 2"/>
    <w:basedOn w:val="Normal"/>
    <w:next w:val="Normal"/>
    <w:autoRedefine/>
    <w:uiPriority w:val="39"/>
    <w:unhideWhenUsed/>
    <w:rsid w:val="006E6923"/>
    <w:pPr>
      <w:spacing w:after="100"/>
      <w:ind w:left="220"/>
    </w:pPr>
  </w:style>
  <w:style w:type="paragraph" w:styleId="Tabledesillustrations">
    <w:name w:val="table of figures"/>
    <w:basedOn w:val="Normal"/>
    <w:next w:val="Normal"/>
    <w:uiPriority w:val="99"/>
    <w:unhideWhenUsed/>
    <w:rsid w:val="00A54956"/>
    <w:pPr>
      <w:spacing w:after="0"/>
      <w:ind w:left="440" w:hanging="440"/>
    </w:pPr>
    <w:rPr>
      <w:rFonts w:cs="Times New Roman"/>
      <w:smallCaps/>
      <w:sz w:val="20"/>
      <w:szCs w:val="24"/>
    </w:rPr>
  </w:style>
  <w:style w:type="paragraph" w:styleId="TM3">
    <w:name w:val="toc 3"/>
    <w:basedOn w:val="Normal"/>
    <w:next w:val="Normal"/>
    <w:autoRedefine/>
    <w:uiPriority w:val="39"/>
    <w:unhideWhenUsed/>
    <w:rsid w:val="007F5D8C"/>
    <w:pPr>
      <w:spacing w:after="100"/>
      <w:ind w:left="440"/>
    </w:pPr>
  </w:style>
  <w:style w:type="paragraph" w:customStyle="1" w:styleId="gz">
    <w:name w:val="gz"/>
    <w:basedOn w:val="Normal"/>
    <w:rsid w:val="00DA0D1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correction">
    <w:name w:val="correction"/>
    <w:basedOn w:val="Policepardfaut"/>
    <w:rsid w:val="00253D57"/>
  </w:style>
  <w:style w:type="character" w:customStyle="1" w:styleId="word">
    <w:name w:val="word"/>
    <w:basedOn w:val="Policepardfaut"/>
    <w:rsid w:val="00253D57"/>
  </w:style>
  <w:style w:type="paragraph" w:styleId="NormalWeb">
    <w:name w:val="Normal (Web)"/>
    <w:basedOn w:val="Normal"/>
    <w:uiPriority w:val="99"/>
    <w:semiHidden/>
    <w:unhideWhenUsed/>
    <w:rsid w:val="00031A9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Corpsdetexte">
    <w:name w:val="Body Text"/>
    <w:basedOn w:val="Normal"/>
    <w:link w:val="CorpsdetexteCar"/>
    <w:uiPriority w:val="1"/>
    <w:qFormat/>
    <w:rsid w:val="000D1895"/>
    <w:pPr>
      <w:widowControl w:val="0"/>
      <w:autoSpaceDE w:val="0"/>
      <w:autoSpaceDN w:val="0"/>
      <w:spacing w:after="0" w:line="240" w:lineRule="auto"/>
    </w:pPr>
    <w:rPr>
      <w:rFonts w:ascii="Cambria" w:eastAsia="Cambria" w:hAnsi="Cambria" w:cs="Cambria"/>
      <w:sz w:val="24"/>
      <w:szCs w:val="24"/>
    </w:rPr>
  </w:style>
  <w:style w:type="character" w:customStyle="1" w:styleId="CorpsdetexteCar">
    <w:name w:val="Corps de texte Car"/>
    <w:basedOn w:val="Policepardfaut"/>
    <w:link w:val="Corpsdetexte"/>
    <w:uiPriority w:val="1"/>
    <w:rsid w:val="000D1895"/>
    <w:rPr>
      <w:rFonts w:ascii="Cambria" w:eastAsia="Cambria" w:hAnsi="Cambria" w:cs="Cambria"/>
      <w:sz w:val="24"/>
      <w:szCs w:val="24"/>
    </w:rPr>
  </w:style>
  <w:style w:type="character" w:styleId="Marquedecommentaire">
    <w:name w:val="annotation reference"/>
    <w:basedOn w:val="Policepardfaut"/>
    <w:uiPriority w:val="99"/>
    <w:semiHidden/>
    <w:unhideWhenUsed/>
    <w:rsid w:val="00FB2F30"/>
    <w:rPr>
      <w:sz w:val="16"/>
      <w:szCs w:val="16"/>
    </w:rPr>
  </w:style>
  <w:style w:type="paragraph" w:styleId="Commentaire">
    <w:name w:val="annotation text"/>
    <w:basedOn w:val="Normal"/>
    <w:link w:val="CommentaireCar"/>
    <w:uiPriority w:val="99"/>
    <w:semiHidden/>
    <w:unhideWhenUsed/>
    <w:rsid w:val="00FB2F30"/>
    <w:pPr>
      <w:spacing w:line="240" w:lineRule="auto"/>
    </w:pPr>
    <w:rPr>
      <w:sz w:val="20"/>
      <w:szCs w:val="20"/>
    </w:rPr>
  </w:style>
  <w:style w:type="character" w:customStyle="1" w:styleId="CommentaireCar">
    <w:name w:val="Commentaire Car"/>
    <w:basedOn w:val="Policepardfaut"/>
    <w:link w:val="Commentaire"/>
    <w:uiPriority w:val="99"/>
    <w:semiHidden/>
    <w:rsid w:val="00FB2F30"/>
    <w:rPr>
      <w:sz w:val="20"/>
      <w:szCs w:val="20"/>
    </w:rPr>
  </w:style>
  <w:style w:type="paragraph" w:styleId="Objetducommentaire">
    <w:name w:val="annotation subject"/>
    <w:basedOn w:val="Commentaire"/>
    <w:next w:val="Commentaire"/>
    <w:link w:val="ObjetducommentaireCar"/>
    <w:uiPriority w:val="99"/>
    <w:semiHidden/>
    <w:unhideWhenUsed/>
    <w:rsid w:val="00FB2F30"/>
    <w:rPr>
      <w:b/>
      <w:bCs/>
    </w:rPr>
  </w:style>
  <w:style w:type="character" w:customStyle="1" w:styleId="ObjetducommentaireCar">
    <w:name w:val="Objet du commentaire Car"/>
    <w:basedOn w:val="CommentaireCar"/>
    <w:link w:val="Objetducommentaire"/>
    <w:uiPriority w:val="99"/>
    <w:semiHidden/>
    <w:rsid w:val="00FB2F30"/>
    <w:rPr>
      <w:b/>
      <w:bCs/>
      <w:sz w:val="20"/>
      <w:szCs w:val="20"/>
    </w:rPr>
  </w:style>
  <w:style w:type="paragraph" w:styleId="TM4">
    <w:name w:val="toc 4"/>
    <w:basedOn w:val="Normal"/>
    <w:next w:val="Normal"/>
    <w:autoRedefine/>
    <w:uiPriority w:val="39"/>
    <w:unhideWhenUsed/>
    <w:rsid w:val="007348C5"/>
    <w:pPr>
      <w:spacing w:after="100"/>
      <w:ind w:left="660"/>
    </w:pPr>
  </w:style>
  <w:style w:type="character" w:styleId="Mentionnonrsolue">
    <w:name w:val="Unresolved Mention"/>
    <w:basedOn w:val="Policepardfaut"/>
    <w:uiPriority w:val="99"/>
    <w:semiHidden/>
    <w:unhideWhenUsed/>
    <w:rsid w:val="00F75E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446717">
      <w:bodyDiv w:val="1"/>
      <w:marLeft w:val="0"/>
      <w:marRight w:val="0"/>
      <w:marTop w:val="0"/>
      <w:marBottom w:val="0"/>
      <w:divBdr>
        <w:top w:val="none" w:sz="0" w:space="0" w:color="auto"/>
        <w:left w:val="none" w:sz="0" w:space="0" w:color="auto"/>
        <w:bottom w:val="none" w:sz="0" w:space="0" w:color="auto"/>
        <w:right w:val="none" w:sz="0" w:space="0" w:color="auto"/>
      </w:divBdr>
    </w:div>
    <w:div w:id="238639219">
      <w:bodyDiv w:val="1"/>
      <w:marLeft w:val="0"/>
      <w:marRight w:val="0"/>
      <w:marTop w:val="0"/>
      <w:marBottom w:val="0"/>
      <w:divBdr>
        <w:top w:val="none" w:sz="0" w:space="0" w:color="auto"/>
        <w:left w:val="none" w:sz="0" w:space="0" w:color="auto"/>
        <w:bottom w:val="none" w:sz="0" w:space="0" w:color="auto"/>
        <w:right w:val="none" w:sz="0" w:space="0" w:color="auto"/>
      </w:divBdr>
      <w:divsChild>
        <w:div w:id="1410957088">
          <w:marLeft w:val="0"/>
          <w:marRight w:val="0"/>
          <w:marTop w:val="0"/>
          <w:marBottom w:val="0"/>
          <w:divBdr>
            <w:top w:val="none" w:sz="0" w:space="0" w:color="auto"/>
            <w:left w:val="none" w:sz="0" w:space="0" w:color="auto"/>
            <w:bottom w:val="none" w:sz="0" w:space="0" w:color="auto"/>
            <w:right w:val="none" w:sz="0" w:space="0" w:color="auto"/>
          </w:divBdr>
          <w:divsChild>
            <w:div w:id="284387958">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438379638">
      <w:bodyDiv w:val="1"/>
      <w:marLeft w:val="0"/>
      <w:marRight w:val="0"/>
      <w:marTop w:val="0"/>
      <w:marBottom w:val="0"/>
      <w:divBdr>
        <w:top w:val="none" w:sz="0" w:space="0" w:color="auto"/>
        <w:left w:val="none" w:sz="0" w:space="0" w:color="auto"/>
        <w:bottom w:val="none" w:sz="0" w:space="0" w:color="auto"/>
        <w:right w:val="none" w:sz="0" w:space="0" w:color="auto"/>
      </w:divBdr>
    </w:div>
    <w:div w:id="440538295">
      <w:bodyDiv w:val="1"/>
      <w:marLeft w:val="0"/>
      <w:marRight w:val="0"/>
      <w:marTop w:val="0"/>
      <w:marBottom w:val="0"/>
      <w:divBdr>
        <w:top w:val="none" w:sz="0" w:space="0" w:color="auto"/>
        <w:left w:val="none" w:sz="0" w:space="0" w:color="auto"/>
        <w:bottom w:val="none" w:sz="0" w:space="0" w:color="auto"/>
        <w:right w:val="none" w:sz="0" w:space="0" w:color="auto"/>
      </w:divBdr>
    </w:div>
    <w:div w:id="573978104">
      <w:bodyDiv w:val="1"/>
      <w:marLeft w:val="0"/>
      <w:marRight w:val="0"/>
      <w:marTop w:val="0"/>
      <w:marBottom w:val="0"/>
      <w:divBdr>
        <w:top w:val="none" w:sz="0" w:space="0" w:color="auto"/>
        <w:left w:val="none" w:sz="0" w:space="0" w:color="auto"/>
        <w:bottom w:val="none" w:sz="0" w:space="0" w:color="auto"/>
        <w:right w:val="none" w:sz="0" w:space="0" w:color="auto"/>
      </w:divBdr>
      <w:divsChild>
        <w:div w:id="92868627">
          <w:marLeft w:val="0"/>
          <w:marRight w:val="0"/>
          <w:marTop w:val="0"/>
          <w:marBottom w:val="0"/>
          <w:divBdr>
            <w:top w:val="single" w:sz="6" w:space="8" w:color="C9DAE5"/>
            <w:left w:val="single" w:sz="6" w:space="8" w:color="C9DAE5"/>
            <w:bottom w:val="none" w:sz="0" w:space="8" w:color="auto"/>
            <w:right w:val="single" w:sz="6" w:space="19" w:color="C9DAE5"/>
          </w:divBdr>
        </w:div>
      </w:divsChild>
    </w:div>
    <w:div w:id="583224715">
      <w:bodyDiv w:val="1"/>
      <w:marLeft w:val="0"/>
      <w:marRight w:val="0"/>
      <w:marTop w:val="0"/>
      <w:marBottom w:val="0"/>
      <w:divBdr>
        <w:top w:val="none" w:sz="0" w:space="0" w:color="auto"/>
        <w:left w:val="none" w:sz="0" w:space="0" w:color="auto"/>
        <w:bottom w:val="none" w:sz="0" w:space="0" w:color="auto"/>
        <w:right w:val="none" w:sz="0" w:space="0" w:color="auto"/>
      </w:divBdr>
    </w:div>
    <w:div w:id="685713510">
      <w:bodyDiv w:val="1"/>
      <w:marLeft w:val="0"/>
      <w:marRight w:val="0"/>
      <w:marTop w:val="0"/>
      <w:marBottom w:val="0"/>
      <w:divBdr>
        <w:top w:val="none" w:sz="0" w:space="0" w:color="auto"/>
        <w:left w:val="none" w:sz="0" w:space="0" w:color="auto"/>
        <w:bottom w:val="none" w:sz="0" w:space="0" w:color="auto"/>
        <w:right w:val="none" w:sz="0" w:space="0" w:color="auto"/>
      </w:divBdr>
    </w:div>
    <w:div w:id="709232021">
      <w:bodyDiv w:val="1"/>
      <w:marLeft w:val="0"/>
      <w:marRight w:val="0"/>
      <w:marTop w:val="0"/>
      <w:marBottom w:val="0"/>
      <w:divBdr>
        <w:top w:val="none" w:sz="0" w:space="0" w:color="auto"/>
        <w:left w:val="none" w:sz="0" w:space="0" w:color="auto"/>
        <w:bottom w:val="none" w:sz="0" w:space="0" w:color="auto"/>
        <w:right w:val="none" w:sz="0" w:space="0" w:color="auto"/>
      </w:divBdr>
    </w:div>
    <w:div w:id="755394575">
      <w:bodyDiv w:val="1"/>
      <w:marLeft w:val="0"/>
      <w:marRight w:val="0"/>
      <w:marTop w:val="0"/>
      <w:marBottom w:val="0"/>
      <w:divBdr>
        <w:top w:val="none" w:sz="0" w:space="0" w:color="auto"/>
        <w:left w:val="none" w:sz="0" w:space="0" w:color="auto"/>
        <w:bottom w:val="none" w:sz="0" w:space="0" w:color="auto"/>
        <w:right w:val="none" w:sz="0" w:space="0" w:color="auto"/>
      </w:divBdr>
    </w:div>
    <w:div w:id="821197574">
      <w:bodyDiv w:val="1"/>
      <w:marLeft w:val="0"/>
      <w:marRight w:val="0"/>
      <w:marTop w:val="0"/>
      <w:marBottom w:val="0"/>
      <w:divBdr>
        <w:top w:val="none" w:sz="0" w:space="0" w:color="auto"/>
        <w:left w:val="none" w:sz="0" w:space="0" w:color="auto"/>
        <w:bottom w:val="none" w:sz="0" w:space="0" w:color="auto"/>
        <w:right w:val="none" w:sz="0" w:space="0" w:color="auto"/>
      </w:divBdr>
      <w:divsChild>
        <w:div w:id="948316327">
          <w:marLeft w:val="0"/>
          <w:marRight w:val="0"/>
          <w:marTop w:val="0"/>
          <w:marBottom w:val="0"/>
          <w:divBdr>
            <w:top w:val="single" w:sz="6" w:space="8" w:color="C9DAE5"/>
            <w:left w:val="single" w:sz="6" w:space="8" w:color="C9DAE5"/>
            <w:bottom w:val="none" w:sz="0" w:space="8" w:color="auto"/>
            <w:right w:val="single" w:sz="6" w:space="19" w:color="C9DAE5"/>
          </w:divBdr>
        </w:div>
      </w:divsChild>
    </w:div>
    <w:div w:id="835536470">
      <w:bodyDiv w:val="1"/>
      <w:marLeft w:val="0"/>
      <w:marRight w:val="0"/>
      <w:marTop w:val="0"/>
      <w:marBottom w:val="0"/>
      <w:divBdr>
        <w:top w:val="none" w:sz="0" w:space="0" w:color="auto"/>
        <w:left w:val="none" w:sz="0" w:space="0" w:color="auto"/>
        <w:bottom w:val="none" w:sz="0" w:space="0" w:color="auto"/>
        <w:right w:val="none" w:sz="0" w:space="0" w:color="auto"/>
      </w:divBdr>
    </w:div>
    <w:div w:id="1217622398">
      <w:bodyDiv w:val="1"/>
      <w:marLeft w:val="0"/>
      <w:marRight w:val="0"/>
      <w:marTop w:val="0"/>
      <w:marBottom w:val="0"/>
      <w:divBdr>
        <w:top w:val="none" w:sz="0" w:space="0" w:color="auto"/>
        <w:left w:val="none" w:sz="0" w:space="0" w:color="auto"/>
        <w:bottom w:val="none" w:sz="0" w:space="0" w:color="auto"/>
        <w:right w:val="none" w:sz="0" w:space="0" w:color="auto"/>
      </w:divBdr>
    </w:div>
    <w:div w:id="1247299443">
      <w:bodyDiv w:val="1"/>
      <w:marLeft w:val="0"/>
      <w:marRight w:val="0"/>
      <w:marTop w:val="0"/>
      <w:marBottom w:val="0"/>
      <w:divBdr>
        <w:top w:val="none" w:sz="0" w:space="0" w:color="auto"/>
        <w:left w:val="none" w:sz="0" w:space="0" w:color="auto"/>
        <w:bottom w:val="none" w:sz="0" w:space="0" w:color="auto"/>
        <w:right w:val="none" w:sz="0" w:space="0" w:color="auto"/>
      </w:divBdr>
    </w:div>
    <w:div w:id="1268268256">
      <w:bodyDiv w:val="1"/>
      <w:marLeft w:val="0"/>
      <w:marRight w:val="0"/>
      <w:marTop w:val="0"/>
      <w:marBottom w:val="0"/>
      <w:divBdr>
        <w:top w:val="none" w:sz="0" w:space="0" w:color="auto"/>
        <w:left w:val="none" w:sz="0" w:space="0" w:color="auto"/>
        <w:bottom w:val="none" w:sz="0" w:space="0" w:color="auto"/>
        <w:right w:val="none" w:sz="0" w:space="0" w:color="auto"/>
      </w:divBdr>
    </w:div>
    <w:div w:id="1311980831">
      <w:bodyDiv w:val="1"/>
      <w:marLeft w:val="0"/>
      <w:marRight w:val="0"/>
      <w:marTop w:val="0"/>
      <w:marBottom w:val="0"/>
      <w:divBdr>
        <w:top w:val="none" w:sz="0" w:space="0" w:color="auto"/>
        <w:left w:val="none" w:sz="0" w:space="0" w:color="auto"/>
        <w:bottom w:val="none" w:sz="0" w:space="0" w:color="auto"/>
        <w:right w:val="none" w:sz="0" w:space="0" w:color="auto"/>
      </w:divBdr>
      <w:divsChild>
        <w:div w:id="2036729198">
          <w:marLeft w:val="0"/>
          <w:marRight w:val="0"/>
          <w:marTop w:val="180"/>
          <w:marBottom w:val="180"/>
          <w:divBdr>
            <w:top w:val="none" w:sz="0" w:space="0" w:color="auto"/>
            <w:left w:val="none" w:sz="0" w:space="0" w:color="auto"/>
            <w:bottom w:val="none" w:sz="0" w:space="0" w:color="auto"/>
            <w:right w:val="none" w:sz="0" w:space="0" w:color="auto"/>
          </w:divBdr>
        </w:div>
      </w:divsChild>
    </w:div>
    <w:div w:id="1399016005">
      <w:bodyDiv w:val="1"/>
      <w:marLeft w:val="0"/>
      <w:marRight w:val="0"/>
      <w:marTop w:val="0"/>
      <w:marBottom w:val="0"/>
      <w:divBdr>
        <w:top w:val="none" w:sz="0" w:space="0" w:color="auto"/>
        <w:left w:val="none" w:sz="0" w:space="0" w:color="auto"/>
        <w:bottom w:val="none" w:sz="0" w:space="0" w:color="auto"/>
        <w:right w:val="none" w:sz="0" w:space="0" w:color="auto"/>
      </w:divBdr>
    </w:div>
    <w:div w:id="1435515023">
      <w:bodyDiv w:val="1"/>
      <w:marLeft w:val="0"/>
      <w:marRight w:val="0"/>
      <w:marTop w:val="0"/>
      <w:marBottom w:val="0"/>
      <w:divBdr>
        <w:top w:val="none" w:sz="0" w:space="0" w:color="auto"/>
        <w:left w:val="none" w:sz="0" w:space="0" w:color="auto"/>
        <w:bottom w:val="none" w:sz="0" w:space="0" w:color="auto"/>
        <w:right w:val="none" w:sz="0" w:space="0" w:color="auto"/>
      </w:divBdr>
    </w:div>
    <w:div w:id="1444425837">
      <w:bodyDiv w:val="1"/>
      <w:marLeft w:val="0"/>
      <w:marRight w:val="0"/>
      <w:marTop w:val="0"/>
      <w:marBottom w:val="0"/>
      <w:divBdr>
        <w:top w:val="none" w:sz="0" w:space="0" w:color="auto"/>
        <w:left w:val="none" w:sz="0" w:space="0" w:color="auto"/>
        <w:bottom w:val="none" w:sz="0" w:space="0" w:color="auto"/>
        <w:right w:val="none" w:sz="0" w:space="0" w:color="auto"/>
      </w:divBdr>
    </w:div>
    <w:div w:id="1495074968">
      <w:bodyDiv w:val="1"/>
      <w:marLeft w:val="0"/>
      <w:marRight w:val="0"/>
      <w:marTop w:val="0"/>
      <w:marBottom w:val="0"/>
      <w:divBdr>
        <w:top w:val="none" w:sz="0" w:space="0" w:color="auto"/>
        <w:left w:val="none" w:sz="0" w:space="0" w:color="auto"/>
        <w:bottom w:val="none" w:sz="0" w:space="0" w:color="auto"/>
        <w:right w:val="none" w:sz="0" w:space="0" w:color="auto"/>
      </w:divBdr>
      <w:divsChild>
        <w:div w:id="1441343085">
          <w:marLeft w:val="0"/>
          <w:marRight w:val="0"/>
          <w:marTop w:val="0"/>
          <w:marBottom w:val="0"/>
          <w:divBdr>
            <w:top w:val="single" w:sz="6" w:space="8" w:color="C9DAE5"/>
            <w:left w:val="single" w:sz="6" w:space="8" w:color="C9DAE5"/>
            <w:bottom w:val="none" w:sz="0" w:space="8" w:color="auto"/>
            <w:right w:val="single" w:sz="6" w:space="19" w:color="C9DAE5"/>
          </w:divBdr>
        </w:div>
      </w:divsChild>
    </w:div>
    <w:div w:id="1565530115">
      <w:bodyDiv w:val="1"/>
      <w:marLeft w:val="0"/>
      <w:marRight w:val="0"/>
      <w:marTop w:val="0"/>
      <w:marBottom w:val="0"/>
      <w:divBdr>
        <w:top w:val="none" w:sz="0" w:space="0" w:color="auto"/>
        <w:left w:val="none" w:sz="0" w:space="0" w:color="auto"/>
        <w:bottom w:val="none" w:sz="0" w:space="0" w:color="auto"/>
        <w:right w:val="none" w:sz="0" w:space="0" w:color="auto"/>
      </w:divBdr>
    </w:div>
    <w:div w:id="1577398355">
      <w:bodyDiv w:val="1"/>
      <w:marLeft w:val="0"/>
      <w:marRight w:val="0"/>
      <w:marTop w:val="0"/>
      <w:marBottom w:val="0"/>
      <w:divBdr>
        <w:top w:val="none" w:sz="0" w:space="0" w:color="auto"/>
        <w:left w:val="none" w:sz="0" w:space="0" w:color="auto"/>
        <w:bottom w:val="none" w:sz="0" w:space="0" w:color="auto"/>
        <w:right w:val="none" w:sz="0" w:space="0" w:color="auto"/>
      </w:divBdr>
    </w:div>
    <w:div w:id="1627154255">
      <w:bodyDiv w:val="1"/>
      <w:marLeft w:val="0"/>
      <w:marRight w:val="0"/>
      <w:marTop w:val="0"/>
      <w:marBottom w:val="0"/>
      <w:divBdr>
        <w:top w:val="none" w:sz="0" w:space="0" w:color="auto"/>
        <w:left w:val="none" w:sz="0" w:space="0" w:color="auto"/>
        <w:bottom w:val="none" w:sz="0" w:space="0" w:color="auto"/>
        <w:right w:val="none" w:sz="0" w:space="0" w:color="auto"/>
      </w:divBdr>
    </w:div>
    <w:div w:id="1788741467">
      <w:bodyDiv w:val="1"/>
      <w:marLeft w:val="0"/>
      <w:marRight w:val="0"/>
      <w:marTop w:val="0"/>
      <w:marBottom w:val="0"/>
      <w:divBdr>
        <w:top w:val="none" w:sz="0" w:space="0" w:color="auto"/>
        <w:left w:val="none" w:sz="0" w:space="0" w:color="auto"/>
        <w:bottom w:val="none" w:sz="0" w:space="0" w:color="auto"/>
        <w:right w:val="none" w:sz="0" w:space="0" w:color="auto"/>
      </w:divBdr>
    </w:div>
    <w:div w:id="1795249345">
      <w:bodyDiv w:val="1"/>
      <w:marLeft w:val="0"/>
      <w:marRight w:val="0"/>
      <w:marTop w:val="0"/>
      <w:marBottom w:val="0"/>
      <w:divBdr>
        <w:top w:val="none" w:sz="0" w:space="0" w:color="auto"/>
        <w:left w:val="none" w:sz="0" w:space="0" w:color="auto"/>
        <w:bottom w:val="none" w:sz="0" w:space="0" w:color="auto"/>
        <w:right w:val="none" w:sz="0" w:space="0" w:color="auto"/>
      </w:divBdr>
    </w:div>
    <w:div w:id="1838377157">
      <w:bodyDiv w:val="1"/>
      <w:marLeft w:val="0"/>
      <w:marRight w:val="0"/>
      <w:marTop w:val="0"/>
      <w:marBottom w:val="0"/>
      <w:divBdr>
        <w:top w:val="none" w:sz="0" w:space="0" w:color="auto"/>
        <w:left w:val="none" w:sz="0" w:space="0" w:color="auto"/>
        <w:bottom w:val="none" w:sz="0" w:space="0" w:color="auto"/>
        <w:right w:val="none" w:sz="0" w:space="0" w:color="auto"/>
      </w:divBdr>
    </w:div>
    <w:div w:id="1903710008">
      <w:bodyDiv w:val="1"/>
      <w:marLeft w:val="0"/>
      <w:marRight w:val="0"/>
      <w:marTop w:val="0"/>
      <w:marBottom w:val="0"/>
      <w:divBdr>
        <w:top w:val="none" w:sz="0" w:space="0" w:color="auto"/>
        <w:left w:val="none" w:sz="0" w:space="0" w:color="auto"/>
        <w:bottom w:val="none" w:sz="0" w:space="0" w:color="auto"/>
        <w:right w:val="none" w:sz="0" w:space="0" w:color="auto"/>
      </w:divBdr>
    </w:div>
    <w:div w:id="1908954279">
      <w:bodyDiv w:val="1"/>
      <w:marLeft w:val="0"/>
      <w:marRight w:val="0"/>
      <w:marTop w:val="0"/>
      <w:marBottom w:val="0"/>
      <w:divBdr>
        <w:top w:val="none" w:sz="0" w:space="0" w:color="auto"/>
        <w:left w:val="none" w:sz="0" w:space="0" w:color="auto"/>
        <w:bottom w:val="none" w:sz="0" w:space="0" w:color="auto"/>
        <w:right w:val="none" w:sz="0" w:space="0" w:color="auto"/>
      </w:divBdr>
    </w:div>
    <w:div w:id="1948468120">
      <w:bodyDiv w:val="1"/>
      <w:marLeft w:val="0"/>
      <w:marRight w:val="0"/>
      <w:marTop w:val="0"/>
      <w:marBottom w:val="0"/>
      <w:divBdr>
        <w:top w:val="none" w:sz="0" w:space="0" w:color="auto"/>
        <w:left w:val="none" w:sz="0" w:space="0" w:color="auto"/>
        <w:bottom w:val="none" w:sz="0" w:space="0" w:color="auto"/>
        <w:right w:val="none" w:sz="0" w:space="0" w:color="auto"/>
      </w:divBdr>
    </w:div>
    <w:div w:id="1957517516">
      <w:bodyDiv w:val="1"/>
      <w:marLeft w:val="0"/>
      <w:marRight w:val="0"/>
      <w:marTop w:val="0"/>
      <w:marBottom w:val="0"/>
      <w:divBdr>
        <w:top w:val="none" w:sz="0" w:space="0" w:color="auto"/>
        <w:left w:val="none" w:sz="0" w:space="0" w:color="auto"/>
        <w:bottom w:val="none" w:sz="0" w:space="0" w:color="auto"/>
        <w:right w:val="none" w:sz="0" w:space="0" w:color="auto"/>
      </w:divBdr>
    </w:div>
    <w:div w:id="1982228993">
      <w:bodyDiv w:val="1"/>
      <w:marLeft w:val="0"/>
      <w:marRight w:val="0"/>
      <w:marTop w:val="0"/>
      <w:marBottom w:val="0"/>
      <w:divBdr>
        <w:top w:val="none" w:sz="0" w:space="0" w:color="auto"/>
        <w:left w:val="none" w:sz="0" w:space="0" w:color="auto"/>
        <w:bottom w:val="none" w:sz="0" w:space="0" w:color="auto"/>
        <w:right w:val="none" w:sz="0" w:space="0" w:color="auto"/>
      </w:divBdr>
    </w:div>
    <w:div w:id="2008289055">
      <w:bodyDiv w:val="1"/>
      <w:marLeft w:val="0"/>
      <w:marRight w:val="0"/>
      <w:marTop w:val="0"/>
      <w:marBottom w:val="0"/>
      <w:divBdr>
        <w:top w:val="none" w:sz="0" w:space="0" w:color="auto"/>
        <w:left w:val="none" w:sz="0" w:space="0" w:color="auto"/>
        <w:bottom w:val="none" w:sz="0" w:space="0" w:color="auto"/>
        <w:right w:val="none" w:sz="0" w:space="0" w:color="auto"/>
      </w:divBdr>
    </w:div>
    <w:div w:id="2023050508">
      <w:bodyDiv w:val="1"/>
      <w:marLeft w:val="0"/>
      <w:marRight w:val="0"/>
      <w:marTop w:val="0"/>
      <w:marBottom w:val="0"/>
      <w:divBdr>
        <w:top w:val="none" w:sz="0" w:space="0" w:color="auto"/>
        <w:left w:val="none" w:sz="0" w:space="0" w:color="auto"/>
        <w:bottom w:val="none" w:sz="0" w:space="0" w:color="auto"/>
        <w:right w:val="none" w:sz="0" w:space="0" w:color="auto"/>
      </w:divBdr>
      <w:divsChild>
        <w:div w:id="1285113834">
          <w:marLeft w:val="0"/>
          <w:marRight w:val="0"/>
          <w:marTop w:val="0"/>
          <w:marBottom w:val="0"/>
          <w:divBdr>
            <w:top w:val="none" w:sz="0" w:space="0" w:color="auto"/>
            <w:left w:val="none" w:sz="0" w:space="0" w:color="auto"/>
            <w:bottom w:val="none" w:sz="0" w:space="0" w:color="auto"/>
            <w:right w:val="none" w:sz="0" w:space="0" w:color="auto"/>
          </w:divBdr>
        </w:div>
        <w:div w:id="548300276">
          <w:marLeft w:val="0"/>
          <w:marRight w:val="0"/>
          <w:marTop w:val="0"/>
          <w:marBottom w:val="0"/>
          <w:divBdr>
            <w:top w:val="none" w:sz="0" w:space="0" w:color="auto"/>
            <w:left w:val="none" w:sz="0" w:space="0" w:color="auto"/>
            <w:bottom w:val="none" w:sz="0" w:space="0" w:color="auto"/>
            <w:right w:val="none" w:sz="0" w:space="0" w:color="auto"/>
          </w:divBdr>
          <w:divsChild>
            <w:div w:id="1339042182">
              <w:marLeft w:val="0"/>
              <w:marRight w:val="0"/>
              <w:marTop w:val="0"/>
              <w:marBottom w:val="0"/>
              <w:divBdr>
                <w:top w:val="none" w:sz="0" w:space="0" w:color="auto"/>
                <w:left w:val="none" w:sz="0" w:space="0" w:color="auto"/>
                <w:bottom w:val="none" w:sz="0" w:space="0" w:color="auto"/>
                <w:right w:val="none" w:sz="0" w:space="0" w:color="auto"/>
              </w:divBdr>
              <w:divsChild>
                <w:div w:id="1998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89464">
      <w:bodyDiv w:val="1"/>
      <w:marLeft w:val="0"/>
      <w:marRight w:val="0"/>
      <w:marTop w:val="0"/>
      <w:marBottom w:val="0"/>
      <w:divBdr>
        <w:top w:val="none" w:sz="0" w:space="0" w:color="auto"/>
        <w:left w:val="none" w:sz="0" w:space="0" w:color="auto"/>
        <w:bottom w:val="none" w:sz="0" w:space="0" w:color="auto"/>
        <w:right w:val="none" w:sz="0" w:space="0" w:color="auto"/>
      </w:divBdr>
    </w:div>
    <w:div w:id="2074615869">
      <w:bodyDiv w:val="1"/>
      <w:marLeft w:val="0"/>
      <w:marRight w:val="0"/>
      <w:marTop w:val="0"/>
      <w:marBottom w:val="0"/>
      <w:divBdr>
        <w:top w:val="none" w:sz="0" w:space="0" w:color="auto"/>
        <w:left w:val="none" w:sz="0" w:space="0" w:color="auto"/>
        <w:bottom w:val="none" w:sz="0" w:space="0" w:color="auto"/>
        <w:right w:val="none" w:sz="0" w:space="0" w:color="auto"/>
      </w:divBdr>
    </w:div>
    <w:div w:id="2093315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v.mysql.com/doc/" TargetMode="Externa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oracle.com/javaee/7/index.html"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yperlink" Target="http://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maven.apache.org/guide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eclipse.org/documentation/" TargetMode="External"/><Relationship Id="rId30" Type="http://schemas.openxmlformats.org/officeDocument/2006/relationships/header" Target="header1.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b\AppData\Roaming\Microsoft\Templates\Rapport%20(conception%20Cadre).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Executive">
  <a:themeElements>
    <a:clrScheme name="Custom 224">
      <a:dk1>
        <a:sysClr val="windowText" lastClr="000000"/>
      </a:dk1>
      <a:lt1>
        <a:sysClr val="window" lastClr="FFFFFF"/>
      </a:lt1>
      <a:dk2>
        <a:srgbClr val="F3642C"/>
      </a:dk2>
      <a:lt2>
        <a:srgbClr val="E4E9EF"/>
      </a:lt2>
      <a:accent1>
        <a:srgbClr val="3F1D5A"/>
      </a:accent1>
      <a:accent2>
        <a:srgbClr val="F79E28"/>
      </a:accent2>
      <a:accent3>
        <a:srgbClr val="272063"/>
      </a:accent3>
      <a:accent4>
        <a:srgbClr val="70C6DB"/>
      </a:accent4>
      <a:accent5>
        <a:srgbClr val="214461"/>
      </a:accent5>
      <a:accent6>
        <a:srgbClr val="758085"/>
      </a:accent6>
      <a:hlink>
        <a:srgbClr val="F3642C"/>
      </a:hlink>
      <a:folHlink>
        <a:srgbClr val="B2B2B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081AB-3EC3-4795-BAE9-3A1784BA5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(conception Cadre).dotx</Template>
  <TotalTime>11411</TotalTime>
  <Pages>1</Pages>
  <Words>2441</Words>
  <Characters>13430</Characters>
  <Application>Microsoft Office Word</Application>
  <DocSecurity>0</DocSecurity>
  <Lines>111</Lines>
  <Paragraphs>31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c:creator>
  <cp:keywords/>
  <dc:description/>
  <cp:lastModifiedBy>Youssef Elhousni</cp:lastModifiedBy>
  <cp:revision>837</cp:revision>
  <cp:lastPrinted>2023-01-30T13:19:00Z</cp:lastPrinted>
  <dcterms:created xsi:type="dcterms:W3CDTF">2021-06-19T13:59:00Z</dcterms:created>
  <dcterms:modified xsi:type="dcterms:W3CDTF">2023-01-30T13:19:00Z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Result">
    <vt:lpwstr/>
  </property>
  <property fmtid="{D5CDD505-2E9C-101B-9397-08002B2CF9AE}" pid="4" name="ImageGenerated">
    <vt:bool>false</vt:bool>
  </property>
</Properties>
</file>